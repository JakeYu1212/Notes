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Heading1"/>
      </w:pPr>
      <w:r>
        <w:rPr>
          <w:rFonts w:hint="eastAsia"/>
        </w:rPr>
        <w:t>设计目的</w:t>
      </w:r>
    </w:p>
    <w:p w14:paraId="5A383AB3" w14:textId="2A415DBC" w:rsidR="0022652A" w:rsidRDefault="00B52128" w:rsidP="00265D01">
      <w:pPr>
        <w:ind w:left="289"/>
      </w:pPr>
      <w:r>
        <w:rPr>
          <w:rFonts w:hint="eastAsia"/>
        </w:rPr>
        <w:t>增强技能的视觉</w:t>
      </w:r>
      <w:r w:rsidR="00B869A6">
        <w:rPr>
          <w:rFonts w:hint="eastAsia"/>
        </w:rPr>
        <w:t>和第一印象感受</w:t>
      </w:r>
      <w:r>
        <w:rPr>
          <w:rFonts w:hint="eastAsia"/>
        </w:rPr>
        <w:t>效果</w:t>
      </w:r>
      <w:r w:rsidR="00EA57C5">
        <w:rPr>
          <w:rFonts w:hint="eastAsia"/>
        </w:rPr>
        <w:t>，增加更多吸引眼球和让人眼前一亮的技能</w:t>
      </w:r>
      <w:r w:rsidR="00761B9C">
        <w:rPr>
          <w:rFonts w:hint="eastAsia"/>
        </w:rPr>
        <w:t>。</w:t>
      </w:r>
    </w:p>
    <w:p w14:paraId="2A4EDCC1" w14:textId="2D7F4917" w:rsidR="00B52128" w:rsidRPr="0022652A" w:rsidRDefault="00B52128" w:rsidP="00265D01">
      <w:pPr>
        <w:ind w:left="289"/>
      </w:pPr>
      <w:r>
        <w:rPr>
          <w:rFonts w:hint="eastAsia"/>
        </w:rPr>
        <w:t>增加技能的组合效果</w:t>
      </w:r>
      <w:r w:rsidR="00256854">
        <w:rPr>
          <w:rFonts w:hint="eastAsia"/>
        </w:rPr>
        <w:t>和组合可能性</w:t>
      </w:r>
      <w:r>
        <w:rPr>
          <w:rFonts w:hint="eastAsia"/>
        </w:rPr>
        <w:t>。</w:t>
      </w:r>
    </w:p>
    <w:p w14:paraId="780D5A44" w14:textId="0EEC429D" w:rsidR="00CD4464" w:rsidRDefault="00CD4464" w:rsidP="0034695D">
      <w:pPr>
        <w:pStyle w:val="Heading1"/>
      </w:pPr>
      <w:r>
        <w:rPr>
          <w:rFonts w:hint="eastAsia"/>
        </w:rPr>
        <w:t>技能分类</w:t>
      </w:r>
    </w:p>
    <w:p w14:paraId="18C4430D" w14:textId="69E4D08B" w:rsidR="00CD4464" w:rsidRDefault="00E477D7" w:rsidP="00E477D7">
      <w:pPr>
        <w:pStyle w:val="Heading2"/>
      </w:pPr>
      <w:r>
        <w:rPr>
          <w:rFonts w:hint="eastAsia"/>
        </w:rPr>
        <w:t>投掷</w:t>
      </w:r>
      <w:r w:rsidR="009C3134">
        <w:rPr>
          <w:rFonts w:hint="eastAsia"/>
        </w:rPr>
        <w:t>出手</w:t>
      </w:r>
      <w:r w:rsidR="00FC7450">
        <w:rPr>
          <w:rFonts w:hint="eastAsia"/>
        </w:rPr>
        <w:t>-</w:t>
      </w:r>
      <w:r>
        <w:rPr>
          <w:rFonts w:hint="eastAsia"/>
        </w:rPr>
        <w:t>发射子弹</w:t>
      </w:r>
    </w:p>
    <w:p w14:paraId="561BA089" w14:textId="73052BA4" w:rsidR="00BE630E" w:rsidRPr="00BE630E" w:rsidRDefault="007103EE" w:rsidP="007361B8">
      <w:pPr>
        <w:pStyle w:val="ListParagraph"/>
        <w:numPr>
          <w:ilvl w:val="0"/>
          <w:numId w:val="18"/>
        </w:numPr>
      </w:pPr>
      <w:r>
        <w:rPr>
          <w:rFonts w:hint="eastAsia"/>
        </w:rPr>
        <w:t>子弹</w:t>
      </w:r>
      <w:r w:rsidR="009C35EB">
        <w:rPr>
          <w:rFonts w:hint="eastAsia"/>
        </w:rPr>
        <w:t>数量</w:t>
      </w:r>
      <w:r>
        <w:rPr>
          <w:rFonts w:hint="eastAsia"/>
        </w:rPr>
        <w:t>增加：身后增加、连续两发、侧向增加、同时两发</w:t>
      </w:r>
    </w:p>
    <w:p w14:paraId="79B818C9" w14:textId="39524B2E" w:rsidR="00E477D7" w:rsidRDefault="00E477D7" w:rsidP="00E477D7">
      <w:pPr>
        <w:pStyle w:val="Heading2"/>
      </w:pPr>
      <w:r>
        <w:rPr>
          <w:rFonts w:hint="eastAsia"/>
        </w:rPr>
        <w:t>发射弹道</w:t>
      </w:r>
    </w:p>
    <w:p w14:paraId="251AFB88" w14:textId="6DBF6999" w:rsidR="007103EE" w:rsidRDefault="00624AD5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折线弹道</w:t>
      </w:r>
    </w:p>
    <w:p w14:paraId="6342F569" w14:textId="08C126F4" w:rsidR="00624AD5" w:rsidRDefault="00624AD5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弹道穿墙</w:t>
      </w:r>
    </w:p>
    <w:p w14:paraId="3F5CADDF" w14:textId="5F6AA1DB" w:rsidR="00624AD5" w:rsidRPr="007103EE" w:rsidRDefault="00624AD5" w:rsidP="006C66D9">
      <w:pPr>
        <w:pStyle w:val="ListParagraph"/>
        <w:numPr>
          <w:ilvl w:val="0"/>
          <w:numId w:val="18"/>
        </w:numPr>
      </w:pPr>
      <w:r>
        <w:rPr>
          <w:rFonts w:hint="eastAsia"/>
        </w:rPr>
        <w:t>增强反弹</w:t>
      </w:r>
      <w:r w:rsidR="0096748E">
        <w:rPr>
          <w:rFonts w:hint="eastAsia"/>
        </w:rPr>
        <w:t>：反弹后的速度提升</w:t>
      </w:r>
      <w:r w:rsidR="00901C39">
        <w:rPr>
          <w:rFonts w:hint="eastAsia"/>
        </w:rPr>
        <w:t>，击中人和墙都会反弹</w:t>
      </w:r>
    </w:p>
    <w:p w14:paraId="078FDF71" w14:textId="15850CCA" w:rsidR="00E477D7" w:rsidRDefault="00FD0778" w:rsidP="00E477D7">
      <w:pPr>
        <w:pStyle w:val="Heading2"/>
      </w:pPr>
      <w:r>
        <w:rPr>
          <w:rFonts w:hint="eastAsia"/>
        </w:rPr>
        <w:t>发射</w:t>
      </w:r>
      <w:r w:rsidR="00E477D7">
        <w:rPr>
          <w:rFonts w:hint="eastAsia"/>
        </w:rPr>
        <w:t>弹道结束时</w:t>
      </w:r>
    </w:p>
    <w:p w14:paraId="7C440AA4" w14:textId="7F2CFF03" w:rsidR="007103EE" w:rsidRDefault="001339A2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分裂</w:t>
      </w:r>
    </w:p>
    <w:p w14:paraId="7C400D86" w14:textId="3113CA4B" w:rsidR="00753D18" w:rsidRDefault="00753D18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爆炸</w:t>
      </w:r>
    </w:p>
    <w:p w14:paraId="5F446574" w14:textId="0E371D82" w:rsidR="00C4001B" w:rsidRPr="007103EE" w:rsidRDefault="00C4001B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停留：并造成圆形伤害，再次点击或倒计时结束后收回</w:t>
      </w:r>
    </w:p>
    <w:p w14:paraId="7CEA1B70" w14:textId="2F3376D1" w:rsidR="00E477D7" w:rsidRDefault="00E477D7" w:rsidP="00E477D7">
      <w:pPr>
        <w:pStyle w:val="Heading2"/>
      </w:pPr>
      <w:r>
        <w:rPr>
          <w:rFonts w:hint="eastAsia"/>
        </w:rPr>
        <w:t>子弹击中时</w:t>
      </w:r>
    </w:p>
    <w:p w14:paraId="64620B1D" w14:textId="6680A731" w:rsidR="007103EE" w:rsidRDefault="00132454" w:rsidP="007103EE">
      <w:pPr>
        <w:pStyle w:val="ListParagraph"/>
        <w:numPr>
          <w:ilvl w:val="0"/>
          <w:numId w:val="18"/>
        </w:numPr>
      </w:pPr>
      <w:r>
        <w:rPr>
          <w:rFonts w:hint="eastAsia"/>
        </w:rPr>
        <w:t>击中</w:t>
      </w:r>
      <w:r w:rsidR="00713687">
        <w:rPr>
          <w:rFonts w:hint="eastAsia"/>
        </w:rPr>
        <w:t>后分裂数量更多</w:t>
      </w:r>
    </w:p>
    <w:p w14:paraId="709AE840" w14:textId="2BB4E92E" w:rsidR="00611B74" w:rsidRPr="007103EE" w:rsidRDefault="00611B74" w:rsidP="007103E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击中后</w:t>
      </w:r>
      <w:r w:rsidR="00A43DD0">
        <w:rPr>
          <w:rFonts w:hint="eastAsia"/>
        </w:rPr>
        <w:t>散射</w:t>
      </w:r>
    </w:p>
    <w:p w14:paraId="7C90347E" w14:textId="1F9C710E" w:rsidR="00E477D7" w:rsidRDefault="00E477D7" w:rsidP="00E477D7">
      <w:pPr>
        <w:pStyle w:val="Heading2"/>
      </w:pPr>
      <w:r>
        <w:rPr>
          <w:rFonts w:hint="eastAsia"/>
        </w:rPr>
        <w:t>返回弹道</w:t>
      </w:r>
    </w:p>
    <w:p w14:paraId="4FA9D9F0" w14:textId="2280CBD9" w:rsidR="007103EE" w:rsidRDefault="00132454" w:rsidP="00296F29">
      <w:pPr>
        <w:pStyle w:val="ListParagraph"/>
        <w:numPr>
          <w:ilvl w:val="0"/>
          <w:numId w:val="18"/>
        </w:numPr>
      </w:pPr>
      <w:r>
        <w:rPr>
          <w:rFonts w:hint="eastAsia"/>
        </w:rPr>
        <w:t>返回时弹道为弧线</w:t>
      </w:r>
    </w:p>
    <w:p w14:paraId="4218F6B5" w14:textId="5D2F6C89" w:rsidR="006C7C23" w:rsidRDefault="006C7C23" w:rsidP="00296F29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钩子：返回弹道可以把目标钩到主角身前</w:t>
      </w:r>
      <w:r w:rsidR="00856493">
        <w:rPr>
          <w:rFonts w:hint="eastAsia"/>
        </w:rPr>
        <w:t>，并造成</w:t>
      </w:r>
      <w:r w:rsidR="00856493">
        <w:rPr>
          <w:rFonts w:hint="eastAsia"/>
        </w:rPr>
        <w:t>0</w:t>
      </w:r>
      <w:r w:rsidR="00856493">
        <w:t>.5</w:t>
      </w:r>
      <w:r w:rsidR="00856493">
        <w:rPr>
          <w:rFonts w:hint="eastAsia"/>
        </w:rPr>
        <w:t>秒眩晕</w:t>
      </w:r>
    </w:p>
    <w:p w14:paraId="1AE6A25E" w14:textId="0C620956" w:rsidR="004010C4" w:rsidRDefault="004010C4" w:rsidP="00296F29">
      <w:pPr>
        <w:pStyle w:val="Heading2"/>
      </w:pPr>
      <w:r>
        <w:rPr>
          <w:rFonts w:hint="eastAsia"/>
        </w:rPr>
        <w:t>近战攻击</w:t>
      </w:r>
    </w:p>
    <w:p w14:paraId="280CEB14" w14:textId="201759B5" w:rsidR="004010C4" w:rsidRDefault="00BC2DBC" w:rsidP="004010C4">
      <w:pPr>
        <w:pStyle w:val="ListParagraph"/>
        <w:numPr>
          <w:ilvl w:val="0"/>
          <w:numId w:val="18"/>
        </w:numPr>
      </w:pPr>
      <w:r>
        <w:rPr>
          <w:rFonts w:hint="eastAsia"/>
        </w:rPr>
        <w:t>可以继承投掷的子弹数量？</w:t>
      </w:r>
    </w:p>
    <w:p w14:paraId="3AD92A41" w14:textId="13DEC697" w:rsidR="00B419F2" w:rsidRDefault="007462AC" w:rsidP="004010C4">
      <w:pPr>
        <w:pStyle w:val="ListParagraph"/>
        <w:numPr>
          <w:ilvl w:val="0"/>
          <w:numId w:val="18"/>
        </w:numPr>
      </w:pPr>
      <w:r>
        <w:rPr>
          <w:rFonts w:hint="eastAsia"/>
        </w:rPr>
        <w:t>快速</w:t>
      </w:r>
      <w:r w:rsidR="00B419F2">
        <w:rPr>
          <w:rFonts w:hint="eastAsia"/>
        </w:rPr>
        <w:t>连续攻击</w:t>
      </w:r>
      <w:r w:rsidR="00B419F2">
        <w:rPr>
          <w:rFonts w:hint="eastAsia"/>
        </w:rPr>
        <w:t>N</w:t>
      </w:r>
      <w:r w:rsidR="00B419F2">
        <w:rPr>
          <w:rFonts w:hint="eastAsia"/>
        </w:rPr>
        <w:t>次</w:t>
      </w:r>
    </w:p>
    <w:p w14:paraId="64755BA8" w14:textId="368BC600" w:rsidR="003C4162" w:rsidRDefault="003C4162" w:rsidP="004010C4">
      <w:pPr>
        <w:pStyle w:val="ListParagraph"/>
        <w:numPr>
          <w:ilvl w:val="0"/>
          <w:numId w:val="18"/>
        </w:numPr>
      </w:pPr>
      <w:r>
        <w:rPr>
          <w:rFonts w:hint="eastAsia"/>
        </w:rPr>
        <w:t>增加近战的射程</w:t>
      </w:r>
    </w:p>
    <w:p w14:paraId="494C3AE3" w14:textId="4428EA85" w:rsidR="004010C4" w:rsidRDefault="004010C4" w:rsidP="004010C4">
      <w:pPr>
        <w:pStyle w:val="Heading2"/>
      </w:pPr>
      <w:r>
        <w:rPr>
          <w:rFonts w:hint="eastAsia"/>
        </w:rPr>
        <w:t>跳跃</w:t>
      </w:r>
    </w:p>
    <w:p w14:paraId="4B0F443B" w14:textId="109F13D4" w:rsidR="00703E6F" w:rsidRPr="004010C4" w:rsidRDefault="00776E06" w:rsidP="00213828">
      <w:pPr>
        <w:pStyle w:val="ListParagraph"/>
        <w:numPr>
          <w:ilvl w:val="0"/>
          <w:numId w:val="18"/>
        </w:numPr>
      </w:pPr>
      <w:r>
        <w:rPr>
          <w:rFonts w:hint="eastAsia"/>
        </w:rPr>
        <w:lastRenderedPageBreak/>
        <w:t>跳跃后加速</w:t>
      </w:r>
    </w:p>
    <w:p w14:paraId="0FA77FD0" w14:textId="65702920" w:rsidR="002F758A" w:rsidRDefault="00155236" w:rsidP="00296F29">
      <w:pPr>
        <w:pStyle w:val="Heading2"/>
        <w:rPr>
          <w:rFonts w:hint="eastAsia"/>
        </w:rPr>
      </w:pPr>
      <w:r>
        <w:rPr>
          <w:rFonts w:hint="eastAsia"/>
        </w:rPr>
        <w:t>自身</w:t>
      </w:r>
      <w:r>
        <w:rPr>
          <w:rFonts w:hint="eastAsia"/>
        </w:rPr>
        <w:t>Buff</w:t>
      </w:r>
    </w:p>
    <w:p w14:paraId="2E2188B5" w14:textId="0F358D81" w:rsidR="002F758A" w:rsidRDefault="00EB7081" w:rsidP="004C46E7">
      <w:pPr>
        <w:pStyle w:val="ListParagraph"/>
        <w:numPr>
          <w:ilvl w:val="0"/>
          <w:numId w:val="18"/>
        </w:numPr>
      </w:pPr>
      <w:r>
        <w:rPr>
          <w:rFonts w:hint="eastAsia"/>
        </w:rPr>
        <w:t>行走可穿墙</w:t>
      </w:r>
    </w:p>
    <w:p w14:paraId="1482580C" w14:textId="017199A2" w:rsidR="00EB7081" w:rsidRDefault="00EB7B73" w:rsidP="004C46E7">
      <w:pPr>
        <w:pStyle w:val="ListParagraph"/>
        <w:numPr>
          <w:ilvl w:val="0"/>
          <w:numId w:val="18"/>
        </w:numPr>
      </w:pPr>
      <w:r>
        <w:rPr>
          <w:rFonts w:hint="eastAsia"/>
        </w:rPr>
        <w:t>不死之身：</w:t>
      </w:r>
      <w:r w:rsidR="00CE2CB1">
        <w:rPr>
          <w:rFonts w:hint="eastAsia"/>
        </w:rPr>
        <w:t>受到一次致死伤害后，保留</w:t>
      </w:r>
      <w:r w:rsidR="00CE2CB1">
        <w:rPr>
          <w:rFonts w:hint="eastAsia"/>
        </w:rPr>
        <w:t>1</w:t>
      </w:r>
      <w:r w:rsidR="00CE2CB1">
        <w:rPr>
          <w:rFonts w:hint="eastAsia"/>
        </w:rPr>
        <w:t>点血量，进入</w:t>
      </w:r>
      <w:r w:rsidR="00CE2CB1">
        <w:rPr>
          <w:rFonts w:hint="eastAsia"/>
        </w:rPr>
        <w:t>N</w:t>
      </w:r>
      <w:r w:rsidR="00CE2CB1">
        <w:rPr>
          <w:rFonts w:hint="eastAsia"/>
        </w:rPr>
        <w:t>秒</w:t>
      </w:r>
      <w:r w:rsidR="00CE2CB1">
        <w:rPr>
          <w:rFonts w:hint="eastAsia"/>
        </w:rPr>
        <w:t>C</w:t>
      </w:r>
      <w:r w:rsidR="00CE2CB1">
        <w:t>D</w:t>
      </w:r>
      <w:r w:rsidR="00CE2CB1">
        <w:rPr>
          <w:rFonts w:hint="eastAsia"/>
        </w:rPr>
        <w:t>。在这</w:t>
      </w:r>
      <w:r w:rsidR="00CE2CB1">
        <w:rPr>
          <w:rFonts w:hint="eastAsia"/>
        </w:rPr>
        <w:t>N</w:t>
      </w:r>
      <w:r w:rsidR="00CE2CB1">
        <w:rPr>
          <w:rFonts w:hint="eastAsia"/>
        </w:rPr>
        <w:t>秒内可以被杀死。</w:t>
      </w:r>
    </w:p>
    <w:p w14:paraId="7E1F9C5D" w14:textId="16F9A923" w:rsidR="002A3382" w:rsidRDefault="002A3382" w:rsidP="004C46E7">
      <w:pPr>
        <w:pStyle w:val="ListParagraph"/>
        <w:numPr>
          <w:ilvl w:val="0"/>
          <w:numId w:val="18"/>
        </w:numPr>
      </w:pPr>
      <w:r>
        <w:rPr>
          <w:rFonts w:hint="eastAsia"/>
        </w:rPr>
        <w:t>视野放大</w:t>
      </w:r>
    </w:p>
    <w:p w14:paraId="02DA6714" w14:textId="5DC8552C" w:rsidR="008D3BCE" w:rsidRDefault="008D3BCE" w:rsidP="004C46E7">
      <w:pPr>
        <w:pStyle w:val="ListParagraph"/>
        <w:numPr>
          <w:ilvl w:val="0"/>
          <w:numId w:val="18"/>
        </w:numPr>
      </w:pPr>
      <w:r>
        <w:rPr>
          <w:rFonts w:hint="eastAsia"/>
        </w:rPr>
        <w:t>经验加成</w:t>
      </w:r>
      <w:r w:rsidR="007454DB">
        <w:rPr>
          <w:rFonts w:hint="eastAsia"/>
        </w:rPr>
        <w:t>冰球</w:t>
      </w:r>
    </w:p>
    <w:p w14:paraId="7963E40A" w14:textId="67A9F5B0" w:rsidR="007454DB" w:rsidRDefault="007454DB" w:rsidP="004C46E7">
      <w:pPr>
        <w:pStyle w:val="ListParagraph"/>
        <w:numPr>
          <w:ilvl w:val="0"/>
          <w:numId w:val="18"/>
        </w:numPr>
      </w:pPr>
      <w:r>
        <w:rPr>
          <w:rFonts w:hint="eastAsia"/>
        </w:rPr>
        <w:t>周身旋转效果：旋转火球、旋转护盾、旋转</w:t>
      </w:r>
      <w:r w:rsidR="00A62C54">
        <w:rPr>
          <w:rFonts w:hint="eastAsia"/>
        </w:rPr>
        <w:t>冰球</w:t>
      </w:r>
    </w:p>
    <w:p w14:paraId="0B5C667E" w14:textId="49C53AF3" w:rsidR="00A57C98" w:rsidRPr="002F758A" w:rsidRDefault="00F17D15" w:rsidP="00A57C98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无敌星星</w:t>
      </w:r>
    </w:p>
    <w:p w14:paraId="2939C1A5" w14:textId="75181122" w:rsidR="00296F29" w:rsidRDefault="00155236" w:rsidP="00296F29">
      <w:pPr>
        <w:pStyle w:val="Heading2"/>
      </w:pPr>
      <w:r>
        <w:rPr>
          <w:rFonts w:hint="eastAsia"/>
        </w:rPr>
        <w:t>行走轨迹</w:t>
      </w:r>
    </w:p>
    <w:p w14:paraId="0174D0A7" w14:textId="4CB26088" w:rsidR="00296F29" w:rsidRDefault="00F1515E" w:rsidP="00296F29">
      <w:pPr>
        <w:pStyle w:val="ListParagraph"/>
        <w:numPr>
          <w:ilvl w:val="0"/>
          <w:numId w:val="18"/>
        </w:numPr>
      </w:pPr>
      <w:r>
        <w:rPr>
          <w:rFonts w:hint="eastAsia"/>
        </w:rPr>
        <w:t>行走轨迹留下铁钉</w:t>
      </w:r>
    </w:p>
    <w:p w14:paraId="722E2210" w14:textId="60B0439C" w:rsidR="005D2605" w:rsidRDefault="005D2605" w:rsidP="00296F29">
      <w:pPr>
        <w:pStyle w:val="ListParagraph"/>
        <w:numPr>
          <w:ilvl w:val="0"/>
          <w:numId w:val="18"/>
        </w:numPr>
      </w:pPr>
      <w:r>
        <w:rPr>
          <w:rFonts w:hint="eastAsia"/>
        </w:rPr>
        <w:t>行走轨迹留下火焰</w:t>
      </w:r>
    </w:p>
    <w:p w14:paraId="651E9242" w14:textId="4494F368" w:rsidR="005D2605" w:rsidRDefault="005D2605" w:rsidP="00296F29">
      <w:pPr>
        <w:pStyle w:val="ListParagraph"/>
        <w:numPr>
          <w:ilvl w:val="0"/>
          <w:numId w:val="18"/>
        </w:numPr>
      </w:pPr>
      <w:r>
        <w:rPr>
          <w:rFonts w:hint="eastAsia"/>
        </w:rPr>
        <w:t>行走轨迹留下冰霜</w:t>
      </w:r>
    </w:p>
    <w:p w14:paraId="09FF03C1" w14:textId="507FCF67" w:rsidR="007B1003" w:rsidRDefault="007B1003" w:rsidP="006C6CD1">
      <w:pPr>
        <w:pStyle w:val="Heading2"/>
      </w:pPr>
      <w:r>
        <w:rPr>
          <w:rFonts w:hint="eastAsia"/>
        </w:rPr>
        <w:t>伤害加成</w:t>
      </w:r>
    </w:p>
    <w:p w14:paraId="52447DC1" w14:textId="54229CBF" w:rsidR="007B1003" w:rsidRDefault="003E0F59" w:rsidP="00F61420">
      <w:pPr>
        <w:pStyle w:val="ListParagraph"/>
        <w:numPr>
          <w:ilvl w:val="0"/>
          <w:numId w:val="19"/>
        </w:numPr>
      </w:pPr>
      <w:r>
        <w:rPr>
          <w:rFonts w:hint="eastAsia"/>
        </w:rPr>
        <w:t>当目标</w:t>
      </w:r>
      <w:r w:rsidR="00DA04B3">
        <w:rPr>
          <w:rFonts w:hint="eastAsia"/>
        </w:rPr>
        <w:t>火烧、冰冻、流血、毒液</w:t>
      </w:r>
      <w:r>
        <w:rPr>
          <w:rFonts w:hint="eastAsia"/>
        </w:rPr>
        <w:t>Buff</w:t>
      </w:r>
      <w:r>
        <w:rPr>
          <w:rFonts w:hint="eastAsia"/>
        </w:rPr>
        <w:t>下，造成的伤害加成</w:t>
      </w:r>
    </w:p>
    <w:p w14:paraId="4EE41BC9" w14:textId="5A9ACCC6" w:rsidR="000F7809" w:rsidRPr="007B1003" w:rsidRDefault="000F7809" w:rsidP="00F61420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背刺伤害加成</w:t>
      </w:r>
    </w:p>
    <w:p w14:paraId="44D9E69E" w14:textId="7ECC9863" w:rsidR="00296F29" w:rsidRDefault="00013491" w:rsidP="006C6CD1">
      <w:pPr>
        <w:pStyle w:val="Heading2"/>
      </w:pPr>
      <w:r>
        <w:rPr>
          <w:rFonts w:hint="eastAsia"/>
        </w:rPr>
        <w:t>召唤宠物</w:t>
      </w:r>
    </w:p>
    <w:p w14:paraId="38F3CBE0" w14:textId="079BFAE8" w:rsidR="00996198" w:rsidRPr="00996198" w:rsidRDefault="00982CA3" w:rsidP="00996198">
      <w:pPr>
        <w:pStyle w:val="ListParagraph"/>
        <w:numPr>
          <w:ilvl w:val="0"/>
          <w:numId w:val="18"/>
        </w:numPr>
      </w:pPr>
      <w:r>
        <w:rPr>
          <w:rFonts w:hint="eastAsia"/>
        </w:rPr>
        <w:t>待定</w:t>
      </w:r>
    </w:p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8BAF" w14:textId="77777777" w:rsidR="00AE1ACE" w:rsidRDefault="00AE1ACE" w:rsidP="0002582D">
      <w:pPr>
        <w:spacing w:after="0" w:line="240" w:lineRule="auto"/>
      </w:pPr>
      <w:r>
        <w:separator/>
      </w:r>
    </w:p>
  </w:endnote>
  <w:endnote w:type="continuationSeparator" w:id="0">
    <w:p w14:paraId="502F8624" w14:textId="77777777" w:rsidR="00AE1ACE" w:rsidRDefault="00AE1ACE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9A93" w14:textId="77777777" w:rsidR="00AE1ACE" w:rsidRDefault="00AE1ACE" w:rsidP="0002582D">
      <w:pPr>
        <w:spacing w:after="0" w:line="240" w:lineRule="auto"/>
      </w:pPr>
      <w:r>
        <w:separator/>
      </w:r>
    </w:p>
  </w:footnote>
  <w:footnote w:type="continuationSeparator" w:id="0">
    <w:p w14:paraId="70602AB6" w14:textId="77777777" w:rsidR="00AE1ACE" w:rsidRDefault="00AE1ACE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DABCD990"/>
    <w:lvl w:ilvl="0" w:tplc="0409000F">
      <w:start w:val="1"/>
      <w:numFmt w:val="decimal"/>
      <w:lvlText w:val="%1."/>
      <w:lvlJc w:val="left"/>
      <w:pPr>
        <w:ind w:left="649" w:hanging="36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62B0D"/>
    <w:multiLevelType w:val="hybridMultilevel"/>
    <w:tmpl w:val="ACEEC88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A269F"/>
    <w:multiLevelType w:val="hybridMultilevel"/>
    <w:tmpl w:val="49FE0B8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05CD0"/>
    <w:rsid w:val="000121E5"/>
    <w:rsid w:val="00013491"/>
    <w:rsid w:val="000167C5"/>
    <w:rsid w:val="000246AC"/>
    <w:rsid w:val="0002582D"/>
    <w:rsid w:val="000334F8"/>
    <w:rsid w:val="0003514E"/>
    <w:rsid w:val="000353DE"/>
    <w:rsid w:val="000400B0"/>
    <w:rsid w:val="00042196"/>
    <w:rsid w:val="00043880"/>
    <w:rsid w:val="00044A10"/>
    <w:rsid w:val="00067F4F"/>
    <w:rsid w:val="00072B75"/>
    <w:rsid w:val="00075412"/>
    <w:rsid w:val="00076446"/>
    <w:rsid w:val="00091BEA"/>
    <w:rsid w:val="000A0053"/>
    <w:rsid w:val="000A61CF"/>
    <w:rsid w:val="000A6A92"/>
    <w:rsid w:val="000B4926"/>
    <w:rsid w:val="000B4D6A"/>
    <w:rsid w:val="000C0CAB"/>
    <w:rsid w:val="000C7AEF"/>
    <w:rsid w:val="000E0C0B"/>
    <w:rsid w:val="000E3F58"/>
    <w:rsid w:val="000E56B1"/>
    <w:rsid w:val="000F0979"/>
    <w:rsid w:val="000F147A"/>
    <w:rsid w:val="000F3C09"/>
    <w:rsid w:val="000F7809"/>
    <w:rsid w:val="00101220"/>
    <w:rsid w:val="00104416"/>
    <w:rsid w:val="00132454"/>
    <w:rsid w:val="00132FFF"/>
    <w:rsid w:val="001339A2"/>
    <w:rsid w:val="001377AF"/>
    <w:rsid w:val="001403DD"/>
    <w:rsid w:val="00155236"/>
    <w:rsid w:val="00156FEF"/>
    <w:rsid w:val="001828B1"/>
    <w:rsid w:val="001843FC"/>
    <w:rsid w:val="00184C27"/>
    <w:rsid w:val="001856C8"/>
    <w:rsid w:val="001915DC"/>
    <w:rsid w:val="001950B0"/>
    <w:rsid w:val="00196026"/>
    <w:rsid w:val="001A2072"/>
    <w:rsid w:val="001C2CD1"/>
    <w:rsid w:val="001D2EF2"/>
    <w:rsid w:val="001D54C8"/>
    <w:rsid w:val="001D5AB7"/>
    <w:rsid w:val="001E248D"/>
    <w:rsid w:val="001E541E"/>
    <w:rsid w:val="001F0643"/>
    <w:rsid w:val="001F2A68"/>
    <w:rsid w:val="001F71CB"/>
    <w:rsid w:val="001F7896"/>
    <w:rsid w:val="001F7D50"/>
    <w:rsid w:val="00207FB8"/>
    <w:rsid w:val="00213828"/>
    <w:rsid w:val="00214350"/>
    <w:rsid w:val="00222784"/>
    <w:rsid w:val="00225049"/>
    <w:rsid w:val="00225974"/>
    <w:rsid w:val="0022652A"/>
    <w:rsid w:val="002306DC"/>
    <w:rsid w:val="00230725"/>
    <w:rsid w:val="00242CC4"/>
    <w:rsid w:val="00244DF2"/>
    <w:rsid w:val="00255616"/>
    <w:rsid w:val="00256854"/>
    <w:rsid w:val="00257A56"/>
    <w:rsid w:val="00265B03"/>
    <w:rsid w:val="00265D01"/>
    <w:rsid w:val="002701D5"/>
    <w:rsid w:val="00274790"/>
    <w:rsid w:val="00276E9C"/>
    <w:rsid w:val="00285C76"/>
    <w:rsid w:val="00286631"/>
    <w:rsid w:val="00296F29"/>
    <w:rsid w:val="002A3382"/>
    <w:rsid w:val="002C2ED1"/>
    <w:rsid w:val="002C3CC8"/>
    <w:rsid w:val="002D341A"/>
    <w:rsid w:val="002D53D2"/>
    <w:rsid w:val="002E5EDB"/>
    <w:rsid w:val="002F5BCC"/>
    <w:rsid w:val="002F758A"/>
    <w:rsid w:val="002F7AC5"/>
    <w:rsid w:val="0030060B"/>
    <w:rsid w:val="00305270"/>
    <w:rsid w:val="00306489"/>
    <w:rsid w:val="0031120D"/>
    <w:rsid w:val="00314894"/>
    <w:rsid w:val="00315A75"/>
    <w:rsid w:val="00317EC6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5CC0"/>
    <w:rsid w:val="00376F1E"/>
    <w:rsid w:val="00396DEA"/>
    <w:rsid w:val="003A31D7"/>
    <w:rsid w:val="003A341D"/>
    <w:rsid w:val="003C12B1"/>
    <w:rsid w:val="003C4162"/>
    <w:rsid w:val="003C4BD9"/>
    <w:rsid w:val="003D1153"/>
    <w:rsid w:val="003D5706"/>
    <w:rsid w:val="003E0F59"/>
    <w:rsid w:val="003E2F1D"/>
    <w:rsid w:val="003F09DB"/>
    <w:rsid w:val="003F2733"/>
    <w:rsid w:val="003F7872"/>
    <w:rsid w:val="00400565"/>
    <w:rsid w:val="004010C4"/>
    <w:rsid w:val="00406DB7"/>
    <w:rsid w:val="00412912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556F6"/>
    <w:rsid w:val="00480806"/>
    <w:rsid w:val="00480AF0"/>
    <w:rsid w:val="004872DF"/>
    <w:rsid w:val="00490A87"/>
    <w:rsid w:val="00490F34"/>
    <w:rsid w:val="00491DA7"/>
    <w:rsid w:val="004A137A"/>
    <w:rsid w:val="004A3EC9"/>
    <w:rsid w:val="004A69C9"/>
    <w:rsid w:val="004B5F66"/>
    <w:rsid w:val="004C0AD1"/>
    <w:rsid w:val="004C46E7"/>
    <w:rsid w:val="004D1ACD"/>
    <w:rsid w:val="004D4F36"/>
    <w:rsid w:val="004D6DC0"/>
    <w:rsid w:val="004E3F20"/>
    <w:rsid w:val="004F150F"/>
    <w:rsid w:val="004F626A"/>
    <w:rsid w:val="0050090A"/>
    <w:rsid w:val="00507476"/>
    <w:rsid w:val="0051544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D2605"/>
    <w:rsid w:val="005E4BE7"/>
    <w:rsid w:val="005F568A"/>
    <w:rsid w:val="005F7F12"/>
    <w:rsid w:val="00611B74"/>
    <w:rsid w:val="00611EAC"/>
    <w:rsid w:val="00617F84"/>
    <w:rsid w:val="006207EF"/>
    <w:rsid w:val="00624AD5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66D9"/>
    <w:rsid w:val="006C6CD1"/>
    <w:rsid w:val="006C793C"/>
    <w:rsid w:val="006C7C23"/>
    <w:rsid w:val="006D56BF"/>
    <w:rsid w:val="006E1DE6"/>
    <w:rsid w:val="006E7816"/>
    <w:rsid w:val="006F2000"/>
    <w:rsid w:val="00703E6F"/>
    <w:rsid w:val="007103EE"/>
    <w:rsid w:val="00712A0C"/>
    <w:rsid w:val="00713680"/>
    <w:rsid w:val="00713687"/>
    <w:rsid w:val="00724F49"/>
    <w:rsid w:val="00732147"/>
    <w:rsid w:val="00732150"/>
    <w:rsid w:val="00733EB3"/>
    <w:rsid w:val="007361B8"/>
    <w:rsid w:val="00737714"/>
    <w:rsid w:val="00741804"/>
    <w:rsid w:val="007454DB"/>
    <w:rsid w:val="007462AC"/>
    <w:rsid w:val="00746BFD"/>
    <w:rsid w:val="00746FD4"/>
    <w:rsid w:val="00753D18"/>
    <w:rsid w:val="00754225"/>
    <w:rsid w:val="0076054D"/>
    <w:rsid w:val="00761B9C"/>
    <w:rsid w:val="00761DF4"/>
    <w:rsid w:val="00767A44"/>
    <w:rsid w:val="00770D9E"/>
    <w:rsid w:val="007719F0"/>
    <w:rsid w:val="007727CE"/>
    <w:rsid w:val="007760F0"/>
    <w:rsid w:val="00776E06"/>
    <w:rsid w:val="007864B2"/>
    <w:rsid w:val="00787497"/>
    <w:rsid w:val="00792D13"/>
    <w:rsid w:val="007938CE"/>
    <w:rsid w:val="007A4146"/>
    <w:rsid w:val="007B1003"/>
    <w:rsid w:val="007B42C5"/>
    <w:rsid w:val="007B4982"/>
    <w:rsid w:val="007D4885"/>
    <w:rsid w:val="007E28F4"/>
    <w:rsid w:val="007E3155"/>
    <w:rsid w:val="007E7E8B"/>
    <w:rsid w:val="007F51BE"/>
    <w:rsid w:val="0080221D"/>
    <w:rsid w:val="00805F6B"/>
    <w:rsid w:val="00815133"/>
    <w:rsid w:val="008242A7"/>
    <w:rsid w:val="0082618F"/>
    <w:rsid w:val="008356BA"/>
    <w:rsid w:val="00855DEE"/>
    <w:rsid w:val="00856493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2B2A"/>
    <w:rsid w:val="008942B8"/>
    <w:rsid w:val="008952C1"/>
    <w:rsid w:val="008A15B1"/>
    <w:rsid w:val="008A4727"/>
    <w:rsid w:val="008A739E"/>
    <w:rsid w:val="008B1A26"/>
    <w:rsid w:val="008B4B71"/>
    <w:rsid w:val="008C0D10"/>
    <w:rsid w:val="008C7CE7"/>
    <w:rsid w:val="008D3BCE"/>
    <w:rsid w:val="008E23EE"/>
    <w:rsid w:val="008F29CE"/>
    <w:rsid w:val="00900CB4"/>
    <w:rsid w:val="00901C39"/>
    <w:rsid w:val="00910103"/>
    <w:rsid w:val="00924A9D"/>
    <w:rsid w:val="00940F86"/>
    <w:rsid w:val="00942FB7"/>
    <w:rsid w:val="00943BB5"/>
    <w:rsid w:val="00945D59"/>
    <w:rsid w:val="009462A1"/>
    <w:rsid w:val="009534D5"/>
    <w:rsid w:val="00956865"/>
    <w:rsid w:val="009655C2"/>
    <w:rsid w:val="009673C4"/>
    <w:rsid w:val="0096748E"/>
    <w:rsid w:val="009753BE"/>
    <w:rsid w:val="00976195"/>
    <w:rsid w:val="00982973"/>
    <w:rsid w:val="00982CA3"/>
    <w:rsid w:val="00993EE5"/>
    <w:rsid w:val="00996198"/>
    <w:rsid w:val="00996A02"/>
    <w:rsid w:val="009A1579"/>
    <w:rsid w:val="009A3845"/>
    <w:rsid w:val="009A66F3"/>
    <w:rsid w:val="009A7D2A"/>
    <w:rsid w:val="009B1575"/>
    <w:rsid w:val="009B2EA5"/>
    <w:rsid w:val="009C1D71"/>
    <w:rsid w:val="009C3134"/>
    <w:rsid w:val="009C35EB"/>
    <w:rsid w:val="009D1BD8"/>
    <w:rsid w:val="009D2EB7"/>
    <w:rsid w:val="009F0776"/>
    <w:rsid w:val="009F107C"/>
    <w:rsid w:val="009F1381"/>
    <w:rsid w:val="00A006CA"/>
    <w:rsid w:val="00A0099B"/>
    <w:rsid w:val="00A010BA"/>
    <w:rsid w:val="00A046B3"/>
    <w:rsid w:val="00A1086C"/>
    <w:rsid w:val="00A126CD"/>
    <w:rsid w:val="00A42D09"/>
    <w:rsid w:val="00A43DD0"/>
    <w:rsid w:val="00A55CB1"/>
    <w:rsid w:val="00A57C98"/>
    <w:rsid w:val="00A62C54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D5FB1"/>
    <w:rsid w:val="00AE1ACE"/>
    <w:rsid w:val="00AE6633"/>
    <w:rsid w:val="00B001C0"/>
    <w:rsid w:val="00B047E2"/>
    <w:rsid w:val="00B069B6"/>
    <w:rsid w:val="00B10BD4"/>
    <w:rsid w:val="00B11DB3"/>
    <w:rsid w:val="00B12718"/>
    <w:rsid w:val="00B16C8D"/>
    <w:rsid w:val="00B16EC6"/>
    <w:rsid w:val="00B23EF9"/>
    <w:rsid w:val="00B241D4"/>
    <w:rsid w:val="00B27245"/>
    <w:rsid w:val="00B318DF"/>
    <w:rsid w:val="00B31940"/>
    <w:rsid w:val="00B419F2"/>
    <w:rsid w:val="00B4283F"/>
    <w:rsid w:val="00B44BD1"/>
    <w:rsid w:val="00B52128"/>
    <w:rsid w:val="00B521F4"/>
    <w:rsid w:val="00B552D6"/>
    <w:rsid w:val="00B63AED"/>
    <w:rsid w:val="00B676EA"/>
    <w:rsid w:val="00B70978"/>
    <w:rsid w:val="00B73911"/>
    <w:rsid w:val="00B75D02"/>
    <w:rsid w:val="00B800E5"/>
    <w:rsid w:val="00B869A6"/>
    <w:rsid w:val="00B93B9F"/>
    <w:rsid w:val="00BA3B8B"/>
    <w:rsid w:val="00BA45B8"/>
    <w:rsid w:val="00BB08D8"/>
    <w:rsid w:val="00BB27E7"/>
    <w:rsid w:val="00BB3F80"/>
    <w:rsid w:val="00BC2DBC"/>
    <w:rsid w:val="00BC67B4"/>
    <w:rsid w:val="00BD4C66"/>
    <w:rsid w:val="00BD6B4B"/>
    <w:rsid w:val="00BD7D3F"/>
    <w:rsid w:val="00BE32BE"/>
    <w:rsid w:val="00BE630E"/>
    <w:rsid w:val="00BF0CB2"/>
    <w:rsid w:val="00BF6E5B"/>
    <w:rsid w:val="00C00358"/>
    <w:rsid w:val="00C04A8E"/>
    <w:rsid w:val="00C05D69"/>
    <w:rsid w:val="00C24815"/>
    <w:rsid w:val="00C276D5"/>
    <w:rsid w:val="00C35044"/>
    <w:rsid w:val="00C37A8F"/>
    <w:rsid w:val="00C4001B"/>
    <w:rsid w:val="00C830E6"/>
    <w:rsid w:val="00C938F0"/>
    <w:rsid w:val="00C93BAF"/>
    <w:rsid w:val="00CA7A31"/>
    <w:rsid w:val="00CB213E"/>
    <w:rsid w:val="00CB2508"/>
    <w:rsid w:val="00CB41F2"/>
    <w:rsid w:val="00CB7D88"/>
    <w:rsid w:val="00CC4952"/>
    <w:rsid w:val="00CC5FA8"/>
    <w:rsid w:val="00CC6211"/>
    <w:rsid w:val="00CC67A5"/>
    <w:rsid w:val="00CD0CE5"/>
    <w:rsid w:val="00CD1450"/>
    <w:rsid w:val="00CD1F1A"/>
    <w:rsid w:val="00CD2425"/>
    <w:rsid w:val="00CD2498"/>
    <w:rsid w:val="00CD4464"/>
    <w:rsid w:val="00CE2CB1"/>
    <w:rsid w:val="00CE74B0"/>
    <w:rsid w:val="00CE7A1B"/>
    <w:rsid w:val="00CF0C28"/>
    <w:rsid w:val="00CF2B77"/>
    <w:rsid w:val="00CF5E58"/>
    <w:rsid w:val="00CF7E3A"/>
    <w:rsid w:val="00D049BD"/>
    <w:rsid w:val="00D12772"/>
    <w:rsid w:val="00D2267D"/>
    <w:rsid w:val="00D37055"/>
    <w:rsid w:val="00D37584"/>
    <w:rsid w:val="00D57969"/>
    <w:rsid w:val="00D62C09"/>
    <w:rsid w:val="00D63F60"/>
    <w:rsid w:val="00D64198"/>
    <w:rsid w:val="00D6427F"/>
    <w:rsid w:val="00D82A28"/>
    <w:rsid w:val="00D8679F"/>
    <w:rsid w:val="00D90FF9"/>
    <w:rsid w:val="00D93525"/>
    <w:rsid w:val="00DA04B3"/>
    <w:rsid w:val="00DB20F2"/>
    <w:rsid w:val="00DB296D"/>
    <w:rsid w:val="00DB3AEF"/>
    <w:rsid w:val="00DB53FD"/>
    <w:rsid w:val="00DC17D6"/>
    <w:rsid w:val="00DC6CB4"/>
    <w:rsid w:val="00DD7BF7"/>
    <w:rsid w:val="00DE0724"/>
    <w:rsid w:val="00DE5CA8"/>
    <w:rsid w:val="00DE6287"/>
    <w:rsid w:val="00DF1038"/>
    <w:rsid w:val="00DF1629"/>
    <w:rsid w:val="00DF4369"/>
    <w:rsid w:val="00DF4A2C"/>
    <w:rsid w:val="00E036CC"/>
    <w:rsid w:val="00E23FFA"/>
    <w:rsid w:val="00E27BF0"/>
    <w:rsid w:val="00E3740A"/>
    <w:rsid w:val="00E4156A"/>
    <w:rsid w:val="00E477D7"/>
    <w:rsid w:val="00E52698"/>
    <w:rsid w:val="00E61471"/>
    <w:rsid w:val="00E81F24"/>
    <w:rsid w:val="00E82BEE"/>
    <w:rsid w:val="00E839F6"/>
    <w:rsid w:val="00E85BAC"/>
    <w:rsid w:val="00E86326"/>
    <w:rsid w:val="00E92A46"/>
    <w:rsid w:val="00EA0160"/>
    <w:rsid w:val="00EA5478"/>
    <w:rsid w:val="00EA57C5"/>
    <w:rsid w:val="00EB39BE"/>
    <w:rsid w:val="00EB47FD"/>
    <w:rsid w:val="00EB56B8"/>
    <w:rsid w:val="00EB7081"/>
    <w:rsid w:val="00EB7B73"/>
    <w:rsid w:val="00EC3BE5"/>
    <w:rsid w:val="00ED1738"/>
    <w:rsid w:val="00EE2183"/>
    <w:rsid w:val="00EE32C9"/>
    <w:rsid w:val="00EE3EE9"/>
    <w:rsid w:val="00F001D0"/>
    <w:rsid w:val="00F11873"/>
    <w:rsid w:val="00F1515E"/>
    <w:rsid w:val="00F15204"/>
    <w:rsid w:val="00F17D15"/>
    <w:rsid w:val="00F25E8B"/>
    <w:rsid w:val="00F274E3"/>
    <w:rsid w:val="00F27C02"/>
    <w:rsid w:val="00F47CCE"/>
    <w:rsid w:val="00F50ACA"/>
    <w:rsid w:val="00F5666D"/>
    <w:rsid w:val="00F610FF"/>
    <w:rsid w:val="00F61420"/>
    <w:rsid w:val="00F66421"/>
    <w:rsid w:val="00F71B95"/>
    <w:rsid w:val="00F87EB9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180E"/>
    <w:rsid w:val="00FC29C6"/>
    <w:rsid w:val="00FC7450"/>
    <w:rsid w:val="00FD0778"/>
    <w:rsid w:val="00FD4302"/>
    <w:rsid w:val="00FE03CF"/>
    <w:rsid w:val="00FE180A"/>
    <w:rsid w:val="00FE30FD"/>
    <w:rsid w:val="00FF2413"/>
    <w:rsid w:val="00FF3908"/>
    <w:rsid w:val="00FF4305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G:\Notes\[Work]\文档模板.dotm</Template>
  <TotalTime>9475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205</cp:revision>
  <dcterms:created xsi:type="dcterms:W3CDTF">2021-03-30T08:29:00Z</dcterms:created>
  <dcterms:modified xsi:type="dcterms:W3CDTF">2021-08-26T06:38:00Z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