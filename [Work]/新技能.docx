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7703" w14:textId="35C4C6A9" w:rsidR="00713680" w:rsidRDefault="00761B9C" w:rsidP="00761B9C">
      <w:pPr>
        <w:pStyle w:val="1"/>
      </w:pPr>
      <w:r>
        <w:rPr>
          <w:rFonts w:hint="eastAsia"/>
        </w:rPr>
        <w:t>设计目的</w:t>
      </w:r>
    </w:p>
    <w:p w14:paraId="5A383AB3" w14:textId="45BC171D" w:rsidR="0022652A" w:rsidRPr="0022652A" w:rsidRDefault="00761B9C" w:rsidP="00265D01">
      <w:pPr>
        <w:ind w:left="289"/>
        <w:rPr>
          <w:rFonts w:hint="eastAsia"/>
        </w:rPr>
      </w:pPr>
      <w:r>
        <w:rPr>
          <w:rFonts w:hint="eastAsia"/>
        </w:rPr>
        <w:t>丰富战斗中的技能，丰富战斗体验。</w:t>
      </w:r>
    </w:p>
    <w:p w14:paraId="1551D8E2" w14:textId="4E738831" w:rsidR="00CE7A1B" w:rsidRDefault="007E3155" w:rsidP="0034695D">
      <w:pPr>
        <w:pStyle w:val="1"/>
      </w:pPr>
      <w:r>
        <w:rPr>
          <w:rFonts w:hint="eastAsia"/>
        </w:rPr>
        <w:t>具体</w:t>
      </w:r>
      <w:r w:rsidR="00996198">
        <w:rPr>
          <w:rFonts w:hint="eastAsia"/>
        </w:rPr>
        <w:t>技能设计</w:t>
      </w:r>
    </w:p>
    <w:p w14:paraId="629729E5" w14:textId="6A4F1E72" w:rsidR="008242A7" w:rsidRPr="00A911BD" w:rsidRDefault="008242A7" w:rsidP="00A911BD">
      <w:pPr>
        <w:ind w:left="289"/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设计思路：增加战场的混乱性；</w:t>
      </w:r>
      <w:r w:rsidR="000E0C0B">
        <w:rPr>
          <w:rFonts w:hint="eastAsia"/>
          <w:color w:val="C45911" w:themeColor="accent2" w:themeShade="BF"/>
        </w:rPr>
        <w:t>针对三个操作进行展开；</w:t>
      </w:r>
      <w:r w:rsidR="004D6DC0">
        <w:rPr>
          <w:rFonts w:hint="eastAsia"/>
          <w:color w:val="C45911" w:themeColor="accent2" w:themeShade="BF"/>
        </w:rPr>
        <w:t>各种条件（击中、击杀）</w:t>
      </w:r>
      <w:r w:rsidR="00C04A8E">
        <w:rPr>
          <w:rFonts w:hint="eastAsia"/>
          <w:color w:val="C45911" w:themeColor="accent2" w:themeShade="BF"/>
        </w:rPr>
        <w:t>触发</w:t>
      </w:r>
      <w:r w:rsidR="00D90FF9">
        <w:rPr>
          <w:rFonts w:hint="eastAsia"/>
          <w:color w:val="C45911" w:themeColor="accent2" w:themeShade="BF"/>
        </w:rPr>
        <w:t>；视野相关</w:t>
      </w:r>
      <w:r w:rsidR="001C2CD1">
        <w:rPr>
          <w:rFonts w:hint="eastAsia"/>
          <w:color w:val="C45911" w:themeColor="accent2" w:themeShade="BF"/>
        </w:rPr>
        <w:t>；位移相关。</w:t>
      </w:r>
    </w:p>
    <w:p w14:paraId="3F66AE13" w14:textId="5020003E" w:rsidR="001950B0" w:rsidRDefault="00DE0724" w:rsidP="00244DF2">
      <w:pPr>
        <w:pStyle w:val="a8"/>
        <w:numPr>
          <w:ilvl w:val="0"/>
          <w:numId w:val="15"/>
        </w:numPr>
      </w:pPr>
      <w:r w:rsidRPr="00C00358">
        <w:rPr>
          <w:rFonts w:hint="eastAsia"/>
        </w:rPr>
        <w:t>缴械回旋镖：</w:t>
      </w:r>
      <w:r w:rsidR="00FE180A">
        <w:rPr>
          <w:rFonts w:hint="eastAsia"/>
        </w:rPr>
        <w:t>投掷和近战攻击</w:t>
      </w:r>
      <w:r w:rsidR="001403DD">
        <w:rPr>
          <w:rFonts w:hint="eastAsia"/>
        </w:rPr>
        <w:t>有概率</w:t>
      </w:r>
      <w:r w:rsidRPr="00C00358">
        <w:rPr>
          <w:rFonts w:hint="eastAsia"/>
        </w:rPr>
        <w:t>可以击落敌人手中的一把回旋镖</w:t>
      </w:r>
      <w:r w:rsidR="00B44BD1" w:rsidRPr="00C00358">
        <w:rPr>
          <w:rFonts w:hint="eastAsia"/>
        </w:rPr>
        <w:t>。</w:t>
      </w:r>
    </w:p>
    <w:p w14:paraId="76B6300C" w14:textId="6DE18E9C" w:rsidR="00805F6B" w:rsidRPr="00C00358" w:rsidRDefault="004872DF" w:rsidP="00805F6B">
      <w:pPr>
        <w:pStyle w:val="a8"/>
        <w:ind w:left="709"/>
        <w:rPr>
          <w:rFonts w:hint="eastAsia"/>
        </w:rPr>
      </w:pPr>
      <w:r>
        <w:rPr>
          <w:rFonts w:hint="eastAsia"/>
        </w:rPr>
        <w:t>击中时缴械生效特效</w:t>
      </w:r>
    </w:p>
    <w:p w14:paraId="378B43F9" w14:textId="02980158" w:rsidR="004D4F36" w:rsidRDefault="00633145" w:rsidP="004D4F36">
      <w:pPr>
        <w:pStyle w:val="a8"/>
        <w:numPr>
          <w:ilvl w:val="0"/>
          <w:numId w:val="15"/>
        </w:numPr>
        <w:rPr>
          <w:rFonts w:hint="eastAsia"/>
        </w:rPr>
      </w:pPr>
      <w:r w:rsidRPr="00C00358">
        <w:rPr>
          <w:rFonts w:hint="eastAsia"/>
        </w:rPr>
        <w:t>击晕回旋镖：</w:t>
      </w:r>
      <w:r w:rsidR="00FF5854" w:rsidRPr="00C00358">
        <w:rPr>
          <w:rFonts w:hint="eastAsia"/>
        </w:rPr>
        <w:t>投掷</w:t>
      </w:r>
      <w:r w:rsidR="00515446">
        <w:rPr>
          <w:rFonts w:hint="eastAsia"/>
        </w:rPr>
        <w:t>和近战</w:t>
      </w:r>
      <w:r w:rsidR="00FE180A">
        <w:rPr>
          <w:rFonts w:hint="eastAsia"/>
        </w:rPr>
        <w:t>有概率</w:t>
      </w:r>
      <w:r w:rsidRPr="00C00358">
        <w:rPr>
          <w:rFonts w:hint="eastAsia"/>
        </w:rPr>
        <w:t>可以击晕敌人</w:t>
      </w:r>
      <w:r w:rsidRPr="00C00358">
        <w:rPr>
          <w:rFonts w:hint="eastAsia"/>
        </w:rPr>
        <w:t>N</w:t>
      </w:r>
      <w:r w:rsidRPr="00C00358">
        <w:rPr>
          <w:rFonts w:hint="eastAsia"/>
        </w:rPr>
        <w:t>秒</w:t>
      </w:r>
      <w:r w:rsidR="0066484B" w:rsidRPr="00C00358">
        <w:rPr>
          <w:rFonts w:hint="eastAsia"/>
        </w:rPr>
        <w:t>。</w:t>
      </w:r>
    </w:p>
    <w:p w14:paraId="22692A5F" w14:textId="4B55F236" w:rsidR="004D4F36" w:rsidRPr="00C00358" w:rsidRDefault="004D4F36" w:rsidP="004D4F36">
      <w:pPr>
        <w:pStyle w:val="a8"/>
        <w:ind w:left="709"/>
        <w:rPr>
          <w:rFonts w:hint="eastAsia"/>
        </w:rPr>
      </w:pPr>
      <w:r>
        <w:rPr>
          <w:rFonts w:hint="eastAsia"/>
        </w:rPr>
        <w:t>眩晕特效</w:t>
      </w:r>
    </w:p>
    <w:p w14:paraId="5EAE9320" w14:textId="073AE32E" w:rsidR="00A911BD" w:rsidRDefault="00A81FDC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淬毒：</w:t>
      </w:r>
      <w:r w:rsidR="009673C4" w:rsidRPr="00C00358">
        <w:rPr>
          <w:rFonts w:hint="eastAsia"/>
        </w:rPr>
        <w:t>投掷</w:t>
      </w:r>
      <w:r w:rsidR="009673C4">
        <w:rPr>
          <w:rFonts w:hint="eastAsia"/>
        </w:rPr>
        <w:t>和近战</w:t>
      </w:r>
      <w:r w:rsidR="0030060B">
        <w:rPr>
          <w:rFonts w:hint="eastAsia"/>
        </w:rPr>
        <w:t>击中目标后，</w:t>
      </w:r>
      <w:r w:rsidR="000F147A">
        <w:rPr>
          <w:rFonts w:hint="eastAsia"/>
        </w:rPr>
        <w:t>添加中毒</w:t>
      </w:r>
      <w:r w:rsidR="000F147A">
        <w:rPr>
          <w:rFonts w:hint="eastAsia"/>
        </w:rPr>
        <w:t>Buff</w:t>
      </w:r>
      <w:r w:rsidR="000F147A">
        <w:rPr>
          <w:rFonts w:hint="eastAsia"/>
        </w:rPr>
        <w:t>，</w:t>
      </w:r>
      <w:r>
        <w:rPr>
          <w:rFonts w:hint="eastAsia"/>
        </w:rPr>
        <w:t>造成定量的持续伤害。</w:t>
      </w:r>
    </w:p>
    <w:p w14:paraId="792A1793" w14:textId="45D5DDFD" w:rsidR="004D4F36" w:rsidRDefault="004D4F36" w:rsidP="004D4F36">
      <w:pPr>
        <w:pStyle w:val="a8"/>
        <w:ind w:left="709"/>
        <w:rPr>
          <w:rFonts w:hint="eastAsia"/>
        </w:rPr>
      </w:pPr>
      <w:r>
        <w:rPr>
          <w:rFonts w:hint="eastAsia"/>
        </w:rPr>
        <w:t>中毒</w:t>
      </w:r>
      <w:r>
        <w:rPr>
          <w:rFonts w:hint="eastAsia"/>
        </w:rPr>
        <w:t>debuff</w:t>
      </w:r>
      <w:r>
        <w:rPr>
          <w:rFonts w:hint="eastAsia"/>
        </w:rPr>
        <w:t>特效</w:t>
      </w:r>
    </w:p>
    <w:p w14:paraId="4435B776" w14:textId="6C6A2885" w:rsidR="00A81FDC" w:rsidRDefault="009F107C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减速</w:t>
      </w:r>
      <w:r>
        <w:rPr>
          <w:rFonts w:hint="eastAsia"/>
        </w:rPr>
        <w:t>Debuff</w:t>
      </w:r>
      <w:r>
        <w:rPr>
          <w:rFonts w:hint="eastAsia"/>
        </w:rPr>
        <w:t>：</w:t>
      </w:r>
      <w:r w:rsidR="00B11DB3">
        <w:rPr>
          <w:rFonts w:hint="eastAsia"/>
        </w:rPr>
        <w:t>投掷和近战攻击有概率添加</w:t>
      </w:r>
      <w:r w:rsidR="00B11DB3">
        <w:rPr>
          <w:rFonts w:hint="eastAsia"/>
        </w:rPr>
        <w:t>Buff</w:t>
      </w:r>
      <w:r w:rsidR="00B11DB3">
        <w:rPr>
          <w:rFonts w:hint="eastAsia"/>
        </w:rPr>
        <w:t>，</w:t>
      </w:r>
      <w:r>
        <w:rPr>
          <w:rFonts w:hint="eastAsia"/>
        </w:rPr>
        <w:t>降低攻击速度和移动速度。</w:t>
      </w:r>
    </w:p>
    <w:p w14:paraId="3FA171F3" w14:textId="37E92B9C" w:rsidR="004D4F36" w:rsidRDefault="004D4F36" w:rsidP="004D4F36">
      <w:pPr>
        <w:pStyle w:val="a8"/>
        <w:ind w:left="709"/>
        <w:rPr>
          <w:rFonts w:hint="eastAsia"/>
        </w:rPr>
      </w:pPr>
      <w:r>
        <w:rPr>
          <w:rFonts w:hint="eastAsia"/>
        </w:rPr>
        <w:t>减速冰冻特效</w:t>
      </w:r>
    </w:p>
    <w:p w14:paraId="015E788C" w14:textId="567C62E9" w:rsidR="009F107C" w:rsidRDefault="00724F49" w:rsidP="00244DF2">
      <w:pPr>
        <w:pStyle w:val="a8"/>
        <w:numPr>
          <w:ilvl w:val="0"/>
          <w:numId w:val="15"/>
        </w:numPr>
      </w:pPr>
      <w:r>
        <w:rPr>
          <w:rFonts w:hint="eastAsia"/>
        </w:rPr>
        <w:t>穿墙回旋镖</w:t>
      </w:r>
      <w:r w:rsidR="0003514E">
        <w:rPr>
          <w:rFonts w:hint="eastAsia"/>
        </w:rPr>
        <w:t>：回旋镖可以穿墙。</w:t>
      </w:r>
    </w:p>
    <w:p w14:paraId="06179611" w14:textId="4FDE6992" w:rsidR="00FE03CF" w:rsidRDefault="00FE03CF" w:rsidP="00244DF2">
      <w:pPr>
        <w:pStyle w:val="a8"/>
        <w:numPr>
          <w:ilvl w:val="0"/>
          <w:numId w:val="15"/>
        </w:numPr>
      </w:pPr>
      <w:r>
        <w:rPr>
          <w:rFonts w:hint="eastAsia"/>
        </w:rPr>
        <w:t>背刺伤害提升</w:t>
      </w:r>
      <w:r w:rsidR="00F87EB9">
        <w:rPr>
          <w:rFonts w:hint="eastAsia"/>
        </w:rPr>
        <w:t>：</w:t>
      </w:r>
      <w:r w:rsidR="00FC180E">
        <w:rPr>
          <w:rFonts w:hint="eastAsia"/>
        </w:rPr>
        <w:t>提升背刺的伤害。</w:t>
      </w:r>
    </w:p>
    <w:p w14:paraId="4693D728" w14:textId="3B39D4CA" w:rsidR="00FE03CF" w:rsidRDefault="00FE03CF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吸血</w:t>
      </w:r>
      <w:r w:rsidR="00D82A28">
        <w:rPr>
          <w:rFonts w:hint="eastAsia"/>
        </w:rPr>
        <w:t>：近战攻击和投掷攻击分开配置。</w:t>
      </w:r>
    </w:p>
    <w:p w14:paraId="34A514B0" w14:textId="1511AC61" w:rsidR="004D4F36" w:rsidRDefault="004D4F36" w:rsidP="004D4F36">
      <w:pPr>
        <w:pStyle w:val="a8"/>
        <w:ind w:left="709"/>
        <w:rPr>
          <w:rFonts w:hint="eastAsia"/>
        </w:rPr>
      </w:pPr>
      <w:r>
        <w:rPr>
          <w:rFonts w:hint="eastAsia"/>
        </w:rPr>
        <w:t>吸血涨血特效</w:t>
      </w:r>
    </w:p>
    <w:p w14:paraId="2E13216A" w14:textId="27849FD2" w:rsidR="00FE03CF" w:rsidRDefault="00FE03CF" w:rsidP="00244DF2">
      <w:pPr>
        <w:pStyle w:val="a8"/>
        <w:numPr>
          <w:ilvl w:val="0"/>
          <w:numId w:val="15"/>
        </w:numPr>
      </w:pPr>
      <w:r>
        <w:rPr>
          <w:rFonts w:hint="eastAsia"/>
        </w:rPr>
        <w:t>重生：死后立刻复活，并拥有</w:t>
      </w:r>
      <w:r>
        <w:rPr>
          <w:rFonts w:hint="eastAsia"/>
        </w:rPr>
        <w:t>X%</w:t>
      </w:r>
      <w:r>
        <w:rPr>
          <w:rFonts w:hint="eastAsia"/>
        </w:rPr>
        <w:t>的血量</w:t>
      </w:r>
      <w:r w:rsidR="009673C4">
        <w:rPr>
          <w:rFonts w:hint="eastAsia"/>
        </w:rPr>
        <w:t>，每个小回合只能触发一次</w:t>
      </w:r>
      <w:r>
        <w:rPr>
          <w:rFonts w:hint="eastAsia"/>
        </w:rPr>
        <w:t>。</w:t>
      </w:r>
    </w:p>
    <w:p w14:paraId="25F3F61C" w14:textId="67E58D49" w:rsidR="004D4F36" w:rsidRDefault="004D4F36" w:rsidP="004D4F36">
      <w:pPr>
        <w:pStyle w:val="a8"/>
        <w:ind w:left="709"/>
        <w:rPr>
          <w:rFonts w:hint="eastAsia"/>
        </w:rPr>
      </w:pPr>
      <w:r>
        <w:rPr>
          <w:rFonts w:hint="eastAsia"/>
        </w:rPr>
        <w:t>重生十字架模型或特效</w:t>
      </w:r>
    </w:p>
    <w:p w14:paraId="14C618B5" w14:textId="22CA0FDC" w:rsidR="00FE03CF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旋转盾牌：</w:t>
      </w:r>
      <w:r w:rsidR="00611EAC">
        <w:rPr>
          <w:rFonts w:hint="eastAsia"/>
        </w:rPr>
        <w:t>N</w:t>
      </w:r>
      <w:r w:rsidR="00611EAC">
        <w:rPr>
          <w:rFonts w:hint="eastAsia"/>
        </w:rPr>
        <w:t>个盾牌围绕主角旋转，</w:t>
      </w:r>
      <w:r>
        <w:rPr>
          <w:rFonts w:hint="eastAsia"/>
        </w:rPr>
        <w:t>盾牌旋转的碰撞体积上，可以抵挡攻击。</w:t>
      </w:r>
    </w:p>
    <w:p w14:paraId="4C8FC5CD" w14:textId="493FF8A7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无敌星星：每隔</w:t>
      </w:r>
      <w:r>
        <w:rPr>
          <w:rFonts w:hint="eastAsia"/>
        </w:rPr>
        <w:t>N</w:t>
      </w:r>
      <w:r>
        <w:rPr>
          <w:rFonts w:hint="eastAsia"/>
        </w:rPr>
        <w:t>秒产生一个抵挡任何攻击的防护罩。</w:t>
      </w:r>
    </w:p>
    <w:p w14:paraId="363306E5" w14:textId="2D1F0FF4" w:rsidR="004D4F36" w:rsidRDefault="004D4F36" w:rsidP="004D4F36">
      <w:pPr>
        <w:pStyle w:val="a8"/>
        <w:ind w:left="709"/>
        <w:rPr>
          <w:rFonts w:hint="eastAsia"/>
        </w:rPr>
      </w:pPr>
      <w:r>
        <w:rPr>
          <w:rFonts w:hint="eastAsia"/>
        </w:rPr>
        <w:t>无敌特效</w:t>
      </w:r>
    </w:p>
    <w:p w14:paraId="1182FAAA" w14:textId="1BB3CD13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旋转火球：</w:t>
      </w:r>
      <w:r w:rsidR="00611EAC">
        <w:rPr>
          <w:rFonts w:hint="eastAsia"/>
        </w:rPr>
        <w:t>N</w:t>
      </w:r>
      <w:r w:rsidR="00611EAC">
        <w:rPr>
          <w:rFonts w:hint="eastAsia"/>
        </w:rPr>
        <w:t>个火球围绕主角旋转，火球的碰撞体积撞到敌人，可以给敌人增加一个燃烧</w:t>
      </w:r>
      <w:r w:rsidR="00611EAC">
        <w:rPr>
          <w:rFonts w:hint="eastAsia"/>
        </w:rPr>
        <w:t>debuff</w:t>
      </w:r>
      <w:r w:rsidR="00611EAC">
        <w:rPr>
          <w:rFonts w:hint="eastAsia"/>
        </w:rPr>
        <w:t>。</w:t>
      </w:r>
    </w:p>
    <w:p w14:paraId="5BCF05AD" w14:textId="522D1B7E" w:rsidR="004D4F36" w:rsidRDefault="004D4F36" w:rsidP="004D4F36">
      <w:pPr>
        <w:pStyle w:val="a8"/>
        <w:ind w:left="709"/>
        <w:rPr>
          <w:rFonts w:hint="eastAsia"/>
        </w:rPr>
      </w:pPr>
      <w:r>
        <w:rPr>
          <w:rFonts w:hint="eastAsia"/>
        </w:rPr>
        <w:t>旋转火球特效，燃烧</w:t>
      </w:r>
      <w:r>
        <w:rPr>
          <w:rFonts w:hint="eastAsia"/>
        </w:rPr>
        <w:t>debuff</w:t>
      </w:r>
      <w:r>
        <w:rPr>
          <w:rFonts w:hint="eastAsia"/>
        </w:rPr>
        <w:t>特效</w:t>
      </w:r>
    </w:p>
    <w:p w14:paraId="3827E75C" w14:textId="6EA5175D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旋转毒球：</w:t>
      </w:r>
      <w:r w:rsidR="000B4D6A">
        <w:rPr>
          <w:rFonts w:hint="eastAsia"/>
        </w:rPr>
        <w:t>N</w:t>
      </w:r>
      <w:r w:rsidR="000B4D6A">
        <w:rPr>
          <w:rFonts w:hint="eastAsia"/>
        </w:rPr>
        <w:t>个毒球围绕主角旋转，毒球的碰撞体积撞到敌人，可以给敌人增加一个中毒</w:t>
      </w:r>
      <w:r w:rsidR="000B4D6A">
        <w:rPr>
          <w:rFonts w:hint="eastAsia"/>
        </w:rPr>
        <w:t>debuff</w:t>
      </w:r>
      <w:r w:rsidR="000B4D6A">
        <w:rPr>
          <w:rFonts w:hint="eastAsia"/>
        </w:rPr>
        <w:t>。</w:t>
      </w:r>
    </w:p>
    <w:p w14:paraId="4E7E376E" w14:textId="19A12DF1" w:rsidR="004D4F36" w:rsidRDefault="004D4F36" w:rsidP="004D4F36">
      <w:pPr>
        <w:pStyle w:val="a8"/>
        <w:ind w:left="709"/>
        <w:rPr>
          <w:rFonts w:hint="eastAsia"/>
        </w:rPr>
      </w:pPr>
      <w:r>
        <w:rPr>
          <w:rFonts w:hint="eastAsia"/>
        </w:rPr>
        <w:t>旋转赌球特效，中毒</w:t>
      </w:r>
      <w:r>
        <w:rPr>
          <w:rFonts w:hint="eastAsia"/>
        </w:rPr>
        <w:t>debuff</w:t>
      </w:r>
      <w:r>
        <w:rPr>
          <w:rFonts w:hint="eastAsia"/>
        </w:rPr>
        <w:t>特效</w:t>
      </w:r>
    </w:p>
    <w:p w14:paraId="2F6167F0" w14:textId="60585F58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旋转冰球：</w:t>
      </w:r>
      <w:r w:rsidR="000B4D6A">
        <w:rPr>
          <w:rFonts w:hint="eastAsia"/>
        </w:rPr>
        <w:t>N</w:t>
      </w:r>
      <w:r w:rsidR="000B4D6A">
        <w:rPr>
          <w:rFonts w:hint="eastAsia"/>
        </w:rPr>
        <w:t>个冰球围绕主角旋转，冰球的碰撞体积撞到敌人，可以给敌人增加冰冻</w:t>
      </w:r>
      <w:r w:rsidR="00942FB7">
        <w:rPr>
          <w:rFonts w:hint="eastAsia"/>
        </w:rPr>
        <w:t>减速</w:t>
      </w:r>
      <w:r w:rsidR="000B4D6A">
        <w:rPr>
          <w:rFonts w:hint="eastAsia"/>
        </w:rPr>
        <w:t>debuff</w:t>
      </w:r>
      <w:r w:rsidR="000B4D6A">
        <w:rPr>
          <w:rFonts w:hint="eastAsia"/>
        </w:rPr>
        <w:t>。</w:t>
      </w:r>
    </w:p>
    <w:p w14:paraId="394EA563" w14:textId="22185026" w:rsidR="004D4F36" w:rsidRDefault="004D4F36" w:rsidP="004D4F36">
      <w:pPr>
        <w:pStyle w:val="a8"/>
        <w:ind w:left="709"/>
        <w:rPr>
          <w:rFonts w:hint="eastAsia"/>
        </w:rPr>
      </w:pPr>
      <w:r>
        <w:rPr>
          <w:rFonts w:hint="eastAsia"/>
        </w:rPr>
        <w:t>旋转冰球特效，减速</w:t>
      </w:r>
      <w:r>
        <w:rPr>
          <w:rFonts w:hint="eastAsia"/>
        </w:rPr>
        <w:t>debuff</w:t>
      </w:r>
      <w:r>
        <w:rPr>
          <w:rFonts w:hint="eastAsia"/>
        </w:rPr>
        <w:t>特效</w:t>
      </w:r>
    </w:p>
    <w:p w14:paraId="46890C71" w14:textId="1A04F581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刃甲：别人对主角造成伤害自己也会受到</w:t>
      </w:r>
      <w:r>
        <w:rPr>
          <w:rFonts w:hint="eastAsia"/>
        </w:rPr>
        <w:t>N%</w:t>
      </w:r>
      <w:r>
        <w:rPr>
          <w:rFonts w:hint="eastAsia"/>
        </w:rPr>
        <w:t>的伤害。</w:t>
      </w:r>
    </w:p>
    <w:p w14:paraId="4B4B04FE" w14:textId="35A6560D" w:rsidR="004D4F36" w:rsidRDefault="004D4F36" w:rsidP="004D4F36">
      <w:pPr>
        <w:pStyle w:val="a8"/>
        <w:ind w:left="709"/>
        <w:rPr>
          <w:rFonts w:hint="eastAsia"/>
        </w:rPr>
      </w:pPr>
      <w:r>
        <w:rPr>
          <w:rFonts w:hint="eastAsia"/>
        </w:rPr>
        <w:t>刃甲特效</w:t>
      </w:r>
    </w:p>
    <w:p w14:paraId="3E38876E" w14:textId="242DE4C8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愤怒：血量越少，攻击越高。</w:t>
      </w:r>
      <w:r w:rsidR="00CB7D88">
        <w:rPr>
          <w:rFonts w:hint="eastAsia"/>
        </w:rPr>
        <w:t>血量百分比值</w:t>
      </w:r>
      <w:r w:rsidR="00CB7D88">
        <w:rPr>
          <w:rFonts w:hint="eastAsia"/>
        </w:rPr>
        <w:t>-</w:t>
      </w:r>
      <w:r w:rsidR="00CB7D88">
        <w:rPr>
          <w:rFonts w:hint="eastAsia"/>
        </w:rPr>
        <w:t>对应攻击力百分比提升值。</w:t>
      </w:r>
    </w:p>
    <w:p w14:paraId="0FAE9710" w14:textId="2C6682AA" w:rsidR="00FE30FD" w:rsidRDefault="00FE30FD" w:rsidP="00FE30FD">
      <w:pPr>
        <w:pStyle w:val="a8"/>
        <w:ind w:left="709"/>
        <w:rPr>
          <w:rFonts w:hint="eastAsia"/>
        </w:rPr>
      </w:pPr>
      <w:r>
        <w:rPr>
          <w:rFonts w:hint="eastAsia"/>
        </w:rPr>
        <w:t>主角身上的愤怒</w:t>
      </w:r>
      <w:r>
        <w:rPr>
          <w:rFonts w:hint="eastAsia"/>
        </w:rPr>
        <w:t>Buff</w:t>
      </w:r>
      <w:r>
        <w:rPr>
          <w:rFonts w:hint="eastAsia"/>
        </w:rPr>
        <w:t>特效</w:t>
      </w:r>
    </w:p>
    <w:p w14:paraId="35EBBC38" w14:textId="77777777" w:rsidR="00FE180A" w:rsidRPr="003D1153" w:rsidRDefault="00FE180A" w:rsidP="00FE180A">
      <w:pPr>
        <w:pStyle w:val="a8"/>
        <w:numPr>
          <w:ilvl w:val="0"/>
          <w:numId w:val="15"/>
        </w:numPr>
        <w:rPr>
          <w:strike/>
        </w:rPr>
      </w:pPr>
      <w:r w:rsidRPr="003D1153">
        <w:rPr>
          <w:rFonts w:hint="eastAsia"/>
          <w:strike/>
        </w:rPr>
        <w:t>真视：可以看见所有的隐形单位。</w:t>
      </w:r>
    </w:p>
    <w:p w14:paraId="75A78023" w14:textId="7BD8C1E8" w:rsidR="00FE180A" w:rsidRPr="003D1153" w:rsidRDefault="00FE180A" w:rsidP="00FE180A">
      <w:pPr>
        <w:pStyle w:val="a8"/>
        <w:numPr>
          <w:ilvl w:val="0"/>
          <w:numId w:val="15"/>
        </w:numPr>
        <w:rPr>
          <w:strike/>
        </w:rPr>
      </w:pPr>
      <w:r w:rsidRPr="003D1153">
        <w:rPr>
          <w:rFonts w:hint="eastAsia"/>
          <w:strike/>
        </w:rPr>
        <w:lastRenderedPageBreak/>
        <w:t>召唤幻影：击中敌人后，立刻召唤一个幻影，会追击敌人。</w:t>
      </w:r>
    </w:p>
    <w:p w14:paraId="737D97C3" w14:textId="77777777" w:rsidR="00C938F0" w:rsidRPr="0003514E" w:rsidRDefault="00C938F0" w:rsidP="00C938F0">
      <w:pPr>
        <w:pStyle w:val="a8"/>
        <w:numPr>
          <w:ilvl w:val="0"/>
          <w:numId w:val="15"/>
        </w:numPr>
        <w:rPr>
          <w:strike/>
        </w:rPr>
      </w:pPr>
      <w:r w:rsidRPr="0003514E">
        <w:rPr>
          <w:rFonts w:hint="eastAsia"/>
          <w:strike/>
        </w:rPr>
        <w:t>跟踪回旋镖：投掷有跟踪效果。</w:t>
      </w:r>
    </w:p>
    <w:p w14:paraId="02D335D1" w14:textId="77777777" w:rsidR="00C938F0" w:rsidRPr="0030060B" w:rsidRDefault="00C938F0" w:rsidP="00C938F0">
      <w:pPr>
        <w:pStyle w:val="a8"/>
        <w:numPr>
          <w:ilvl w:val="0"/>
          <w:numId w:val="15"/>
        </w:numPr>
        <w:rPr>
          <w:strike/>
        </w:rPr>
      </w:pPr>
      <w:r w:rsidRPr="0030060B">
        <w:rPr>
          <w:rFonts w:hint="eastAsia"/>
          <w:strike/>
        </w:rPr>
        <w:t>行走产生火焰或冰的轨迹（跳跃也算），自己免疫，总长度有限制。</w:t>
      </w:r>
    </w:p>
    <w:p w14:paraId="48E77B9A" w14:textId="302F56D8" w:rsidR="00C938F0" w:rsidRPr="00C938F0" w:rsidRDefault="00C938F0" w:rsidP="00C938F0">
      <w:pPr>
        <w:pStyle w:val="a8"/>
        <w:numPr>
          <w:ilvl w:val="0"/>
          <w:numId w:val="15"/>
        </w:numPr>
        <w:rPr>
          <w:strike/>
        </w:rPr>
      </w:pPr>
      <w:r w:rsidRPr="0030060B">
        <w:rPr>
          <w:rFonts w:hint="eastAsia"/>
          <w:strike/>
        </w:rPr>
        <w:t>死亡炸弹，死亡陷阱：死亡后在原地召唤一个炸弹或陷阱，延迟生效。</w:t>
      </w:r>
    </w:p>
    <w:p w14:paraId="38F3CBE0" w14:textId="3B88A9DD" w:rsidR="00996198" w:rsidRPr="00996198" w:rsidRDefault="00996198" w:rsidP="00996198">
      <w:pPr>
        <w:rPr>
          <w:rFonts w:hint="eastAsia"/>
        </w:rPr>
      </w:pPr>
    </w:p>
    <w:p w14:paraId="07415BCD" w14:textId="77777777" w:rsidR="00996198" w:rsidRPr="00996198" w:rsidRDefault="00996198" w:rsidP="00996198"/>
    <w:sectPr w:rsidR="00996198" w:rsidRPr="009961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A48DD" w14:textId="77777777" w:rsidR="00396DEA" w:rsidRDefault="00396DEA" w:rsidP="0002582D">
      <w:pPr>
        <w:spacing w:after="0" w:line="240" w:lineRule="auto"/>
      </w:pPr>
      <w:r>
        <w:separator/>
      </w:r>
    </w:p>
  </w:endnote>
  <w:endnote w:type="continuationSeparator" w:id="0">
    <w:p w14:paraId="0C370370" w14:textId="77777777" w:rsidR="00396DEA" w:rsidRDefault="00396DEA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AC5EC" w14:textId="77777777" w:rsidR="00396DEA" w:rsidRDefault="00396DEA" w:rsidP="0002582D">
      <w:pPr>
        <w:spacing w:after="0" w:line="240" w:lineRule="auto"/>
      </w:pPr>
      <w:r>
        <w:separator/>
      </w:r>
    </w:p>
  </w:footnote>
  <w:footnote w:type="continuationSeparator" w:id="0">
    <w:p w14:paraId="66434C15" w14:textId="77777777" w:rsidR="00396DEA" w:rsidRDefault="00396DEA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601B"/>
    <w:multiLevelType w:val="hybridMultilevel"/>
    <w:tmpl w:val="913663E0"/>
    <w:lvl w:ilvl="0" w:tplc="0409000F">
      <w:start w:val="1"/>
      <w:numFmt w:val="decimal"/>
      <w:lvlText w:val="%1."/>
      <w:lvlJc w:val="left"/>
      <w:pPr>
        <w:ind w:left="709" w:hanging="420"/>
      </w:p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2" w15:restartNumberingAfterBreak="0">
    <w:nsid w:val="08210CE0"/>
    <w:multiLevelType w:val="hybridMultilevel"/>
    <w:tmpl w:val="913663E0"/>
    <w:lvl w:ilvl="0" w:tplc="0409000F">
      <w:start w:val="1"/>
      <w:numFmt w:val="decimal"/>
      <w:lvlText w:val="%1."/>
      <w:lvlJc w:val="left"/>
      <w:pPr>
        <w:ind w:left="709" w:hanging="420"/>
      </w:p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3" w15:restartNumberingAfterBreak="0">
    <w:nsid w:val="207E3232"/>
    <w:multiLevelType w:val="multilevel"/>
    <w:tmpl w:val="207E323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223A568E"/>
    <w:multiLevelType w:val="multilevel"/>
    <w:tmpl w:val="223A568E"/>
    <w:lvl w:ilvl="0">
      <w:start w:val="1"/>
      <w:numFmt w:val="decimal"/>
      <w:pStyle w:val="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40615"/>
    <w:multiLevelType w:val="multilevel"/>
    <w:tmpl w:val="2AF40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8750A"/>
    <w:multiLevelType w:val="multilevel"/>
    <w:tmpl w:val="2FF87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9131F"/>
    <w:multiLevelType w:val="multilevel"/>
    <w:tmpl w:val="300913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26F08"/>
    <w:multiLevelType w:val="multilevel"/>
    <w:tmpl w:val="40426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60634"/>
    <w:multiLevelType w:val="multilevel"/>
    <w:tmpl w:val="5F26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</w:num>
  <w:num w:numId="10">
    <w:abstractNumId w:val="6"/>
  </w:num>
  <w:num w:numId="11">
    <w:abstractNumId w:val="7"/>
  </w:num>
  <w:num w:numId="12">
    <w:abstractNumId w:val="4"/>
    <w:lvlOverride w:ilvl="0">
      <w:startOverride w:val="1"/>
    </w:lvlOverride>
  </w:num>
  <w:num w:numId="13">
    <w:abstractNumId w:val="5"/>
  </w:num>
  <w:num w:numId="14">
    <w:abstractNumId w:val="9"/>
  </w:num>
  <w:num w:numId="15">
    <w:abstractNumId w:val="1"/>
  </w:num>
  <w:num w:numId="16">
    <w:abstractNumId w:val="2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D09"/>
    <w:rsid w:val="00000039"/>
    <w:rsid w:val="00000E69"/>
    <w:rsid w:val="00004386"/>
    <w:rsid w:val="000121E5"/>
    <w:rsid w:val="000246AC"/>
    <w:rsid w:val="0002582D"/>
    <w:rsid w:val="000334F8"/>
    <w:rsid w:val="0003514E"/>
    <w:rsid w:val="000353DE"/>
    <w:rsid w:val="000400B0"/>
    <w:rsid w:val="00042196"/>
    <w:rsid w:val="00043880"/>
    <w:rsid w:val="00044A10"/>
    <w:rsid w:val="00067F4F"/>
    <w:rsid w:val="00072B75"/>
    <w:rsid w:val="00075412"/>
    <w:rsid w:val="00091BEA"/>
    <w:rsid w:val="000A0053"/>
    <w:rsid w:val="000A61CF"/>
    <w:rsid w:val="000A6A92"/>
    <w:rsid w:val="000B4926"/>
    <w:rsid w:val="000B4D6A"/>
    <w:rsid w:val="000C7AEF"/>
    <w:rsid w:val="000E0C0B"/>
    <w:rsid w:val="000E3F58"/>
    <w:rsid w:val="000E56B1"/>
    <w:rsid w:val="000F0979"/>
    <w:rsid w:val="000F147A"/>
    <w:rsid w:val="000F3C09"/>
    <w:rsid w:val="00101220"/>
    <w:rsid w:val="00132FFF"/>
    <w:rsid w:val="001403DD"/>
    <w:rsid w:val="00156FEF"/>
    <w:rsid w:val="001828B1"/>
    <w:rsid w:val="001856C8"/>
    <w:rsid w:val="001915DC"/>
    <w:rsid w:val="001950B0"/>
    <w:rsid w:val="00196026"/>
    <w:rsid w:val="001A2072"/>
    <w:rsid w:val="001C2CD1"/>
    <w:rsid w:val="001D2EF2"/>
    <w:rsid w:val="001D54C8"/>
    <w:rsid w:val="001D5AB7"/>
    <w:rsid w:val="001E248D"/>
    <w:rsid w:val="001E541E"/>
    <w:rsid w:val="001F0643"/>
    <w:rsid w:val="001F71CB"/>
    <w:rsid w:val="001F7896"/>
    <w:rsid w:val="001F7D50"/>
    <w:rsid w:val="00222784"/>
    <w:rsid w:val="00225049"/>
    <w:rsid w:val="0022652A"/>
    <w:rsid w:val="00230725"/>
    <w:rsid w:val="00242CC4"/>
    <w:rsid w:val="00244DF2"/>
    <w:rsid w:val="00255616"/>
    <w:rsid w:val="00257A56"/>
    <w:rsid w:val="00265D01"/>
    <w:rsid w:val="002701D5"/>
    <w:rsid w:val="00274790"/>
    <w:rsid w:val="00285C76"/>
    <w:rsid w:val="002C2ED1"/>
    <w:rsid w:val="002C3CC8"/>
    <w:rsid w:val="002D341A"/>
    <w:rsid w:val="002D53D2"/>
    <w:rsid w:val="002E5EDB"/>
    <w:rsid w:val="002F5BCC"/>
    <w:rsid w:val="002F7AC5"/>
    <w:rsid w:val="0030060B"/>
    <w:rsid w:val="00305270"/>
    <w:rsid w:val="00306489"/>
    <w:rsid w:val="0031120D"/>
    <w:rsid w:val="00314894"/>
    <w:rsid w:val="00315A75"/>
    <w:rsid w:val="00330723"/>
    <w:rsid w:val="00330F5C"/>
    <w:rsid w:val="0034466B"/>
    <w:rsid w:val="0034695D"/>
    <w:rsid w:val="003472F9"/>
    <w:rsid w:val="003506CF"/>
    <w:rsid w:val="00351BB8"/>
    <w:rsid w:val="00362391"/>
    <w:rsid w:val="0036594D"/>
    <w:rsid w:val="00367DE4"/>
    <w:rsid w:val="00372609"/>
    <w:rsid w:val="00376F1E"/>
    <w:rsid w:val="00396DEA"/>
    <w:rsid w:val="003A341D"/>
    <w:rsid w:val="003C12B1"/>
    <w:rsid w:val="003C4BD9"/>
    <w:rsid w:val="003D1153"/>
    <w:rsid w:val="003D5706"/>
    <w:rsid w:val="003F09DB"/>
    <w:rsid w:val="003F2733"/>
    <w:rsid w:val="003F7872"/>
    <w:rsid w:val="00400565"/>
    <w:rsid w:val="00406DB7"/>
    <w:rsid w:val="0042211F"/>
    <w:rsid w:val="00422848"/>
    <w:rsid w:val="00422C5E"/>
    <w:rsid w:val="0042796A"/>
    <w:rsid w:val="00433233"/>
    <w:rsid w:val="00433FD6"/>
    <w:rsid w:val="004408FC"/>
    <w:rsid w:val="004465B0"/>
    <w:rsid w:val="00454007"/>
    <w:rsid w:val="00480AF0"/>
    <w:rsid w:val="004872DF"/>
    <w:rsid w:val="00490A87"/>
    <w:rsid w:val="004A137A"/>
    <w:rsid w:val="004A3EC9"/>
    <w:rsid w:val="004A69C9"/>
    <w:rsid w:val="004B5F66"/>
    <w:rsid w:val="004C0AD1"/>
    <w:rsid w:val="004D1ACD"/>
    <w:rsid w:val="004D4F36"/>
    <w:rsid w:val="004D6DC0"/>
    <w:rsid w:val="004E3F20"/>
    <w:rsid w:val="004F150F"/>
    <w:rsid w:val="004F626A"/>
    <w:rsid w:val="0050090A"/>
    <w:rsid w:val="00507476"/>
    <w:rsid w:val="00515446"/>
    <w:rsid w:val="00530D2B"/>
    <w:rsid w:val="00537367"/>
    <w:rsid w:val="00546A9F"/>
    <w:rsid w:val="00553182"/>
    <w:rsid w:val="00557EE0"/>
    <w:rsid w:val="005670AD"/>
    <w:rsid w:val="005729AA"/>
    <w:rsid w:val="005745E6"/>
    <w:rsid w:val="00574E14"/>
    <w:rsid w:val="005A0388"/>
    <w:rsid w:val="005A31EE"/>
    <w:rsid w:val="005A4CBA"/>
    <w:rsid w:val="005A5978"/>
    <w:rsid w:val="005B38DE"/>
    <w:rsid w:val="005D13FD"/>
    <w:rsid w:val="005E4BE7"/>
    <w:rsid w:val="005F568A"/>
    <w:rsid w:val="00611EAC"/>
    <w:rsid w:val="00617F84"/>
    <w:rsid w:val="006207EF"/>
    <w:rsid w:val="00631A85"/>
    <w:rsid w:val="006325FA"/>
    <w:rsid w:val="00633145"/>
    <w:rsid w:val="00642D1C"/>
    <w:rsid w:val="0064444E"/>
    <w:rsid w:val="00650761"/>
    <w:rsid w:val="00652851"/>
    <w:rsid w:val="00653825"/>
    <w:rsid w:val="00655252"/>
    <w:rsid w:val="00661BA4"/>
    <w:rsid w:val="00663553"/>
    <w:rsid w:val="0066484B"/>
    <w:rsid w:val="006806ED"/>
    <w:rsid w:val="006963C9"/>
    <w:rsid w:val="00696B3F"/>
    <w:rsid w:val="006A59E4"/>
    <w:rsid w:val="006B4522"/>
    <w:rsid w:val="006C03B8"/>
    <w:rsid w:val="006C793C"/>
    <w:rsid w:val="006D56BF"/>
    <w:rsid w:val="006E1DE6"/>
    <w:rsid w:val="006E7816"/>
    <w:rsid w:val="00712A0C"/>
    <w:rsid w:val="00713680"/>
    <w:rsid w:val="00724F49"/>
    <w:rsid w:val="00732147"/>
    <w:rsid w:val="00732150"/>
    <w:rsid w:val="00733EB3"/>
    <w:rsid w:val="00737714"/>
    <w:rsid w:val="00741804"/>
    <w:rsid w:val="00746BFD"/>
    <w:rsid w:val="00746FD4"/>
    <w:rsid w:val="00754225"/>
    <w:rsid w:val="0076054D"/>
    <w:rsid w:val="00761B9C"/>
    <w:rsid w:val="00767A44"/>
    <w:rsid w:val="00770D9E"/>
    <w:rsid w:val="007719F0"/>
    <w:rsid w:val="007760F0"/>
    <w:rsid w:val="007864B2"/>
    <w:rsid w:val="00787497"/>
    <w:rsid w:val="00792D13"/>
    <w:rsid w:val="007938CE"/>
    <w:rsid w:val="007B42C5"/>
    <w:rsid w:val="007B4982"/>
    <w:rsid w:val="007D4885"/>
    <w:rsid w:val="007E28F4"/>
    <w:rsid w:val="007E3155"/>
    <w:rsid w:val="007E7E8B"/>
    <w:rsid w:val="00805F6B"/>
    <w:rsid w:val="00815133"/>
    <w:rsid w:val="008242A7"/>
    <w:rsid w:val="008356BA"/>
    <w:rsid w:val="00855DEE"/>
    <w:rsid w:val="00856CA2"/>
    <w:rsid w:val="00863D3E"/>
    <w:rsid w:val="008679F4"/>
    <w:rsid w:val="0087245E"/>
    <w:rsid w:val="00875B46"/>
    <w:rsid w:val="00876892"/>
    <w:rsid w:val="008775D8"/>
    <w:rsid w:val="0088384B"/>
    <w:rsid w:val="00890E02"/>
    <w:rsid w:val="008942B8"/>
    <w:rsid w:val="008952C1"/>
    <w:rsid w:val="008A4727"/>
    <w:rsid w:val="008A739E"/>
    <w:rsid w:val="008B4B71"/>
    <w:rsid w:val="008C7CE7"/>
    <w:rsid w:val="008E23EE"/>
    <w:rsid w:val="008F29CE"/>
    <w:rsid w:val="00900CB4"/>
    <w:rsid w:val="00910103"/>
    <w:rsid w:val="00924A9D"/>
    <w:rsid w:val="00940F86"/>
    <w:rsid w:val="00942FB7"/>
    <w:rsid w:val="00943BB5"/>
    <w:rsid w:val="00945D59"/>
    <w:rsid w:val="009462A1"/>
    <w:rsid w:val="009534D5"/>
    <w:rsid w:val="009655C2"/>
    <w:rsid w:val="009673C4"/>
    <w:rsid w:val="009753BE"/>
    <w:rsid w:val="00976195"/>
    <w:rsid w:val="00982973"/>
    <w:rsid w:val="00996198"/>
    <w:rsid w:val="009A1579"/>
    <w:rsid w:val="009A66F3"/>
    <w:rsid w:val="009A7D2A"/>
    <w:rsid w:val="009B1575"/>
    <w:rsid w:val="009B2EA5"/>
    <w:rsid w:val="009C1D71"/>
    <w:rsid w:val="009D1BD8"/>
    <w:rsid w:val="009D2EB7"/>
    <w:rsid w:val="009F0776"/>
    <w:rsid w:val="009F107C"/>
    <w:rsid w:val="009F1381"/>
    <w:rsid w:val="00A006CA"/>
    <w:rsid w:val="00A0099B"/>
    <w:rsid w:val="00A046B3"/>
    <w:rsid w:val="00A1086C"/>
    <w:rsid w:val="00A126CD"/>
    <w:rsid w:val="00A42D09"/>
    <w:rsid w:val="00A55CB1"/>
    <w:rsid w:val="00A749CA"/>
    <w:rsid w:val="00A81FDC"/>
    <w:rsid w:val="00A911BD"/>
    <w:rsid w:val="00A97803"/>
    <w:rsid w:val="00AA521E"/>
    <w:rsid w:val="00AB133E"/>
    <w:rsid w:val="00AB4A19"/>
    <w:rsid w:val="00AB7234"/>
    <w:rsid w:val="00AB7D55"/>
    <w:rsid w:val="00AE6633"/>
    <w:rsid w:val="00B001C0"/>
    <w:rsid w:val="00B047E2"/>
    <w:rsid w:val="00B069B6"/>
    <w:rsid w:val="00B11DB3"/>
    <w:rsid w:val="00B12718"/>
    <w:rsid w:val="00B16EC6"/>
    <w:rsid w:val="00B23EF9"/>
    <w:rsid w:val="00B241D4"/>
    <w:rsid w:val="00B318DF"/>
    <w:rsid w:val="00B31940"/>
    <w:rsid w:val="00B4283F"/>
    <w:rsid w:val="00B44BD1"/>
    <w:rsid w:val="00B521F4"/>
    <w:rsid w:val="00B552D6"/>
    <w:rsid w:val="00B63AED"/>
    <w:rsid w:val="00B676EA"/>
    <w:rsid w:val="00B70978"/>
    <w:rsid w:val="00B73911"/>
    <w:rsid w:val="00B75D02"/>
    <w:rsid w:val="00B800E5"/>
    <w:rsid w:val="00BA3B8B"/>
    <w:rsid w:val="00BA45B8"/>
    <w:rsid w:val="00BB08D8"/>
    <w:rsid w:val="00BB27E7"/>
    <w:rsid w:val="00BB3F80"/>
    <w:rsid w:val="00BC67B4"/>
    <w:rsid w:val="00BD4C66"/>
    <w:rsid w:val="00BD6B4B"/>
    <w:rsid w:val="00BD7D3F"/>
    <w:rsid w:val="00BF0CB2"/>
    <w:rsid w:val="00BF6E5B"/>
    <w:rsid w:val="00C00358"/>
    <w:rsid w:val="00C04A8E"/>
    <w:rsid w:val="00C05D69"/>
    <w:rsid w:val="00C276D5"/>
    <w:rsid w:val="00C35044"/>
    <w:rsid w:val="00C37A8F"/>
    <w:rsid w:val="00C938F0"/>
    <w:rsid w:val="00CB213E"/>
    <w:rsid w:val="00CB2508"/>
    <w:rsid w:val="00CB41F2"/>
    <w:rsid w:val="00CB7D88"/>
    <w:rsid w:val="00CC4952"/>
    <w:rsid w:val="00CC5FA8"/>
    <w:rsid w:val="00CC6211"/>
    <w:rsid w:val="00CC67A5"/>
    <w:rsid w:val="00CD0CE5"/>
    <w:rsid w:val="00CD1F1A"/>
    <w:rsid w:val="00CD2425"/>
    <w:rsid w:val="00CD2498"/>
    <w:rsid w:val="00CE74B0"/>
    <w:rsid w:val="00CE7A1B"/>
    <w:rsid w:val="00CF0C28"/>
    <w:rsid w:val="00CF5E58"/>
    <w:rsid w:val="00CF7E3A"/>
    <w:rsid w:val="00D2267D"/>
    <w:rsid w:val="00D37055"/>
    <w:rsid w:val="00D37584"/>
    <w:rsid w:val="00D57969"/>
    <w:rsid w:val="00D62C09"/>
    <w:rsid w:val="00D64198"/>
    <w:rsid w:val="00D6427F"/>
    <w:rsid w:val="00D82A28"/>
    <w:rsid w:val="00D8679F"/>
    <w:rsid w:val="00D90FF9"/>
    <w:rsid w:val="00D93525"/>
    <w:rsid w:val="00DB20F2"/>
    <w:rsid w:val="00DB296D"/>
    <w:rsid w:val="00DB3AEF"/>
    <w:rsid w:val="00DB53FD"/>
    <w:rsid w:val="00DC17D6"/>
    <w:rsid w:val="00DC6CB4"/>
    <w:rsid w:val="00DD7BF7"/>
    <w:rsid w:val="00DE0724"/>
    <w:rsid w:val="00DE5CA8"/>
    <w:rsid w:val="00DF1038"/>
    <w:rsid w:val="00DF1629"/>
    <w:rsid w:val="00DF4369"/>
    <w:rsid w:val="00DF4A2C"/>
    <w:rsid w:val="00E036CC"/>
    <w:rsid w:val="00E27BF0"/>
    <w:rsid w:val="00E3740A"/>
    <w:rsid w:val="00E4156A"/>
    <w:rsid w:val="00E52698"/>
    <w:rsid w:val="00E61471"/>
    <w:rsid w:val="00E81F24"/>
    <w:rsid w:val="00E82BEE"/>
    <w:rsid w:val="00E839F6"/>
    <w:rsid w:val="00E85BAC"/>
    <w:rsid w:val="00E92A46"/>
    <w:rsid w:val="00EA0160"/>
    <w:rsid w:val="00EA5478"/>
    <w:rsid w:val="00EB39BE"/>
    <w:rsid w:val="00EB47FD"/>
    <w:rsid w:val="00EB56B8"/>
    <w:rsid w:val="00EC3BE5"/>
    <w:rsid w:val="00ED1738"/>
    <w:rsid w:val="00EE2183"/>
    <w:rsid w:val="00EE32C9"/>
    <w:rsid w:val="00EE3EE9"/>
    <w:rsid w:val="00F11873"/>
    <w:rsid w:val="00F15204"/>
    <w:rsid w:val="00F25E8B"/>
    <w:rsid w:val="00F274E3"/>
    <w:rsid w:val="00F27C02"/>
    <w:rsid w:val="00F47CCE"/>
    <w:rsid w:val="00F5666D"/>
    <w:rsid w:val="00F610FF"/>
    <w:rsid w:val="00F71B95"/>
    <w:rsid w:val="00F87EB9"/>
    <w:rsid w:val="00F90E3F"/>
    <w:rsid w:val="00F91333"/>
    <w:rsid w:val="00F91B52"/>
    <w:rsid w:val="00FA0A24"/>
    <w:rsid w:val="00FA211E"/>
    <w:rsid w:val="00FA34BD"/>
    <w:rsid w:val="00FA3F84"/>
    <w:rsid w:val="00FB0292"/>
    <w:rsid w:val="00FB3A88"/>
    <w:rsid w:val="00FC180E"/>
    <w:rsid w:val="00FC29C6"/>
    <w:rsid w:val="00FE03CF"/>
    <w:rsid w:val="00FE180A"/>
    <w:rsid w:val="00FE30FD"/>
    <w:rsid w:val="00FF2413"/>
    <w:rsid w:val="00FF3908"/>
    <w:rsid w:val="00FF5854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DC11"/>
  <w15:docId w15:val="{67EDC838-EBBB-47F4-B785-0A22B8E5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88" w:lineRule="auto"/>
    </w:pPr>
    <w:rPr>
      <w:iCs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微软雅黑" w:hAnsi="Microsoft Sans Serif" w:cstheme="majorBidi"/>
      <w:bCs/>
      <w:color w:val="FFFFFF" w:themeColor="background1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a6">
    <w:name w:val="Strong"/>
    <w:uiPriority w:val="22"/>
    <w:qFormat/>
    <w:rPr>
      <w:b/>
      <w:bCs/>
      <w:spacing w:val="0"/>
    </w:rPr>
  </w:style>
  <w:style w:type="character" w:styleId="a7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10">
    <w:name w:val="标题 1 字符"/>
    <w:basedOn w:val="a0"/>
    <w:link w:val="1"/>
    <w:uiPriority w:val="9"/>
    <w:rPr>
      <w:rFonts w:ascii="Microsoft Sans Serif" w:eastAsia="微软雅黑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1">
    <w:name w:val="修订1"/>
    <w:hidden/>
    <w:uiPriority w:val="99"/>
    <w:semiHidden/>
    <w:rPr>
      <w:iCs/>
    </w:rPr>
  </w:style>
  <w:style w:type="character" w:customStyle="1" w:styleId="a5">
    <w:name w:val="副标题 字符"/>
    <w:basedOn w:val="a0"/>
    <w:link w:val="a4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Quote"/>
    <w:basedOn w:val="a"/>
    <w:next w:val="a"/>
    <w:link w:val="aa"/>
    <w:uiPriority w:val="29"/>
    <w:qFormat/>
    <w:rPr>
      <w:i/>
      <w:iCs w:val="0"/>
      <w:color w:val="C45911" w:themeColor="accent2" w:themeShade="BF"/>
    </w:rPr>
  </w:style>
  <w:style w:type="character" w:customStyle="1" w:styleId="aa">
    <w:name w:val="引用 字符"/>
    <w:basedOn w:val="a0"/>
    <w:link w:val="a9"/>
    <w:uiPriority w:val="29"/>
    <w:rPr>
      <w:color w:val="C45911" w:themeColor="accent2" w:themeShade="BF"/>
      <w:sz w:val="20"/>
      <w:szCs w:val="20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ac">
    <w:name w:val="明显引用 字符"/>
    <w:basedOn w:val="a0"/>
    <w:link w:val="ab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2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3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4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5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6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header"/>
    <w:basedOn w:val="a"/>
    <w:link w:val="ae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02582D"/>
    <w:rPr>
      <w:iCs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otes\%5bWork%5d\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A920C2-E4B8-E443-BE49-13735E66D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8098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 Jake</cp:lastModifiedBy>
  <cp:revision>38</cp:revision>
  <dcterms:created xsi:type="dcterms:W3CDTF">2021-03-30T08:29:00Z</dcterms:created>
  <dcterms:modified xsi:type="dcterms:W3CDTF">2021-06-02T06:25:00Z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