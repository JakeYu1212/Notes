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9061C0E" w14:textId="4FEC14B2" w:rsidR="00761B9C" w:rsidRDefault="005C6148" w:rsidP="00931994">
      <w:r>
        <w:rPr>
          <w:rFonts w:hint="eastAsia"/>
        </w:rPr>
        <w:t>增加击杀成就感。</w:t>
      </w:r>
    </w:p>
    <w:p w14:paraId="4B500A94" w14:textId="3D1240FD" w:rsidR="005C6148" w:rsidRDefault="005C6148" w:rsidP="00931994">
      <w:r>
        <w:rPr>
          <w:rFonts w:hint="eastAsia"/>
        </w:rPr>
        <w:t>增加战场中的不确定因素，调整比赛节奏。</w:t>
      </w:r>
    </w:p>
    <w:p w14:paraId="575AC733" w14:textId="76F93EAE" w:rsidR="00631A85" w:rsidRDefault="00631A85" w:rsidP="00631A85">
      <w:pPr>
        <w:pStyle w:val="1"/>
      </w:pPr>
      <w:r>
        <w:rPr>
          <w:rFonts w:hint="eastAsia"/>
        </w:rPr>
        <w:t>技能死亡掉落规则</w:t>
      </w:r>
    </w:p>
    <w:p w14:paraId="4CC77A9E" w14:textId="77270A0E" w:rsidR="003B59E4" w:rsidRDefault="003B59E4" w:rsidP="003B59E4">
      <w:pPr>
        <w:pStyle w:val="2"/>
      </w:pPr>
      <w:r>
        <w:rPr>
          <w:rFonts w:hint="eastAsia"/>
        </w:rPr>
        <w:t>基本规则</w:t>
      </w:r>
    </w:p>
    <w:p w14:paraId="7D127B15" w14:textId="77777777" w:rsidR="006D4FAF" w:rsidRDefault="004C0AD1" w:rsidP="003B59E4">
      <w:r>
        <w:rPr>
          <w:rFonts w:hint="eastAsia"/>
        </w:rPr>
        <w:t>玩家在比赛中拾取的技能，被击杀的时候，会掉落在死亡地点附近。</w:t>
      </w:r>
    </w:p>
    <w:p w14:paraId="7194EFD0" w14:textId="77777777" w:rsidR="006D4FAF" w:rsidRDefault="00CF0C28" w:rsidP="003B59E4">
      <w:r>
        <w:rPr>
          <w:rFonts w:hint="eastAsia"/>
        </w:rPr>
        <w:t>死亡玩家复活后，会失去所有掉落的技能。</w:t>
      </w:r>
    </w:p>
    <w:p w14:paraId="52E686D5" w14:textId="4908CC5D" w:rsidR="00631A85" w:rsidRDefault="00CF0C28" w:rsidP="003B59E4">
      <w:r>
        <w:rPr>
          <w:rFonts w:hint="eastAsia"/>
        </w:rPr>
        <w:t>掉落的技能可以被场景中的所有玩家重新拾取</w:t>
      </w:r>
      <w:r w:rsidR="005A5978">
        <w:rPr>
          <w:rFonts w:hint="eastAsia"/>
        </w:rPr>
        <w:t>获得</w:t>
      </w:r>
      <w:r>
        <w:rPr>
          <w:rFonts w:hint="eastAsia"/>
        </w:rPr>
        <w:t>。</w:t>
      </w:r>
    </w:p>
    <w:p w14:paraId="65948CCD" w14:textId="5FBC2095" w:rsidR="009753BE" w:rsidRDefault="003B59E4" w:rsidP="003B59E4">
      <w:pPr>
        <w:pStyle w:val="2"/>
      </w:pPr>
      <w:r>
        <w:rPr>
          <w:rFonts w:hint="eastAsia"/>
        </w:rPr>
        <w:t>掉落范围</w:t>
      </w:r>
    </w:p>
    <w:p w14:paraId="4F3AD9F5" w14:textId="34F3EA24" w:rsidR="003B59E4" w:rsidRDefault="003B59E4" w:rsidP="003B59E4">
      <w:r>
        <w:rPr>
          <w:rFonts w:hint="eastAsia"/>
        </w:rPr>
        <w:t>以玩家死亡地点为圆心，</w:t>
      </w:r>
      <w:r>
        <w:rPr>
          <w:rFonts w:hint="eastAsia"/>
        </w:rPr>
        <w:t>R</w:t>
      </w:r>
      <w:r>
        <w:rPr>
          <w:rFonts w:hint="eastAsia"/>
        </w:rPr>
        <w:t>为半径，圆内最多掉落</w:t>
      </w:r>
      <w:r>
        <w:rPr>
          <w:rFonts w:hint="eastAsia"/>
        </w:rPr>
        <w:t>M</w:t>
      </w:r>
      <w:r>
        <w:rPr>
          <w:rFonts w:hint="eastAsia"/>
        </w:rPr>
        <w:t>个技能，还有更多的技能则半径扩展为</w:t>
      </w:r>
      <w:r>
        <w:rPr>
          <w:rFonts w:hint="eastAsia"/>
        </w:rPr>
        <w:t>2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R</w:t>
      </w:r>
      <w:r>
        <w:rPr>
          <w:rFonts w:hint="eastAsia"/>
        </w:rPr>
        <w:t>……依此类推。</w:t>
      </w:r>
    </w:p>
    <w:p w14:paraId="0C6A3E60" w14:textId="2E005B18" w:rsidR="00C35B2A" w:rsidRPr="003B59E4" w:rsidRDefault="00C35B2A" w:rsidP="003B59E4"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需要配置。</w:t>
      </w:r>
    </w:p>
    <w:p w14:paraId="46BBB14F" w14:textId="4559C106" w:rsidR="00EB56B8" w:rsidRPr="00631A85" w:rsidRDefault="00293036" w:rsidP="00293036">
      <w:r>
        <w:rPr>
          <w:rFonts w:hint="eastAsia"/>
        </w:rPr>
        <w:t>技能在圈内</w:t>
      </w:r>
      <w:r w:rsidR="0067575E">
        <w:rPr>
          <w:rFonts w:hint="eastAsia"/>
        </w:rPr>
        <w:t>掉落</w:t>
      </w:r>
      <w:r>
        <w:rPr>
          <w:rFonts w:hint="eastAsia"/>
        </w:rPr>
        <w:t>的位置随机。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F599C" w14:textId="77777777" w:rsidR="009260D8" w:rsidRDefault="009260D8" w:rsidP="0002582D">
      <w:pPr>
        <w:spacing w:after="0" w:line="240" w:lineRule="auto"/>
      </w:pPr>
      <w:r>
        <w:separator/>
      </w:r>
    </w:p>
  </w:endnote>
  <w:endnote w:type="continuationSeparator" w:id="0">
    <w:p w14:paraId="7FFDB915" w14:textId="77777777" w:rsidR="009260D8" w:rsidRDefault="009260D8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2769E" w14:textId="77777777" w:rsidR="009260D8" w:rsidRDefault="009260D8" w:rsidP="0002582D">
      <w:pPr>
        <w:spacing w:after="0" w:line="240" w:lineRule="auto"/>
      </w:pPr>
      <w:r>
        <w:separator/>
      </w:r>
    </w:p>
  </w:footnote>
  <w:footnote w:type="continuationSeparator" w:id="0">
    <w:p w14:paraId="75D290EF" w14:textId="77777777" w:rsidR="009260D8" w:rsidRDefault="009260D8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4E71"/>
    <w:rsid w:val="001915DC"/>
    <w:rsid w:val="001950B0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42CC4"/>
    <w:rsid w:val="00244DF2"/>
    <w:rsid w:val="00255616"/>
    <w:rsid w:val="00274790"/>
    <w:rsid w:val="00285C76"/>
    <w:rsid w:val="00293036"/>
    <w:rsid w:val="002D341A"/>
    <w:rsid w:val="002E5EDB"/>
    <w:rsid w:val="002F5BCC"/>
    <w:rsid w:val="002F7AC5"/>
    <w:rsid w:val="00305270"/>
    <w:rsid w:val="0031120D"/>
    <w:rsid w:val="00330723"/>
    <w:rsid w:val="00330F5C"/>
    <w:rsid w:val="0034695D"/>
    <w:rsid w:val="003472F9"/>
    <w:rsid w:val="00362391"/>
    <w:rsid w:val="00367DE4"/>
    <w:rsid w:val="00372609"/>
    <w:rsid w:val="003A341D"/>
    <w:rsid w:val="003B59E4"/>
    <w:rsid w:val="003C4BD9"/>
    <w:rsid w:val="003D5706"/>
    <w:rsid w:val="003F09DB"/>
    <w:rsid w:val="003F2733"/>
    <w:rsid w:val="003F7872"/>
    <w:rsid w:val="00400565"/>
    <w:rsid w:val="0042211F"/>
    <w:rsid w:val="00422848"/>
    <w:rsid w:val="0042796A"/>
    <w:rsid w:val="00433233"/>
    <w:rsid w:val="00433FD6"/>
    <w:rsid w:val="00454007"/>
    <w:rsid w:val="00480AF0"/>
    <w:rsid w:val="00490A87"/>
    <w:rsid w:val="004A3EC9"/>
    <w:rsid w:val="004A69C9"/>
    <w:rsid w:val="004C0AD1"/>
    <w:rsid w:val="004D6DC0"/>
    <w:rsid w:val="004E3F20"/>
    <w:rsid w:val="004F150F"/>
    <w:rsid w:val="0050090A"/>
    <w:rsid w:val="00507476"/>
    <w:rsid w:val="00530D2B"/>
    <w:rsid w:val="00546A9F"/>
    <w:rsid w:val="005670AD"/>
    <w:rsid w:val="005729AA"/>
    <w:rsid w:val="005745E6"/>
    <w:rsid w:val="00574E14"/>
    <w:rsid w:val="005A31EE"/>
    <w:rsid w:val="005A4CBA"/>
    <w:rsid w:val="005A5978"/>
    <w:rsid w:val="005C614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7575E"/>
    <w:rsid w:val="006806ED"/>
    <w:rsid w:val="006963C9"/>
    <w:rsid w:val="00696B3F"/>
    <w:rsid w:val="006A59E4"/>
    <w:rsid w:val="006C03B8"/>
    <w:rsid w:val="006C793C"/>
    <w:rsid w:val="006D4FAF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54225"/>
    <w:rsid w:val="0076054D"/>
    <w:rsid w:val="00761B9C"/>
    <w:rsid w:val="00767A44"/>
    <w:rsid w:val="00770D9E"/>
    <w:rsid w:val="007719F0"/>
    <w:rsid w:val="00787497"/>
    <w:rsid w:val="00792D13"/>
    <w:rsid w:val="007938CE"/>
    <w:rsid w:val="007B42C5"/>
    <w:rsid w:val="007B4982"/>
    <w:rsid w:val="007D4885"/>
    <w:rsid w:val="007E28F4"/>
    <w:rsid w:val="008242A7"/>
    <w:rsid w:val="008356BA"/>
    <w:rsid w:val="00855DEE"/>
    <w:rsid w:val="00863D3E"/>
    <w:rsid w:val="008679F4"/>
    <w:rsid w:val="0087245E"/>
    <w:rsid w:val="00875B46"/>
    <w:rsid w:val="008775D8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260D8"/>
    <w:rsid w:val="00931994"/>
    <w:rsid w:val="00940F86"/>
    <w:rsid w:val="00943BB5"/>
    <w:rsid w:val="00945D59"/>
    <w:rsid w:val="009462A1"/>
    <w:rsid w:val="009534D5"/>
    <w:rsid w:val="009753BE"/>
    <w:rsid w:val="00976195"/>
    <w:rsid w:val="00996198"/>
    <w:rsid w:val="009A1579"/>
    <w:rsid w:val="009A66F3"/>
    <w:rsid w:val="009A7D2A"/>
    <w:rsid w:val="009C1D71"/>
    <w:rsid w:val="009D1BD8"/>
    <w:rsid w:val="009F0776"/>
    <w:rsid w:val="009F1381"/>
    <w:rsid w:val="00A006CA"/>
    <w:rsid w:val="00A046B3"/>
    <w:rsid w:val="00A1086C"/>
    <w:rsid w:val="00A126CD"/>
    <w:rsid w:val="00A42D09"/>
    <w:rsid w:val="00A55CB1"/>
    <w:rsid w:val="00A749CA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63AED"/>
    <w:rsid w:val="00B70978"/>
    <w:rsid w:val="00B73911"/>
    <w:rsid w:val="00B800E5"/>
    <w:rsid w:val="00BA45B8"/>
    <w:rsid w:val="00BB08D8"/>
    <w:rsid w:val="00BB27E7"/>
    <w:rsid w:val="00BB3F80"/>
    <w:rsid w:val="00BC67B4"/>
    <w:rsid w:val="00BD6B4B"/>
    <w:rsid w:val="00BD7D3F"/>
    <w:rsid w:val="00BF6E5B"/>
    <w:rsid w:val="00C04A8E"/>
    <w:rsid w:val="00C276D5"/>
    <w:rsid w:val="00C35B2A"/>
    <w:rsid w:val="00C37A8F"/>
    <w:rsid w:val="00CB213E"/>
    <w:rsid w:val="00CB2508"/>
    <w:rsid w:val="00CC5FA8"/>
    <w:rsid w:val="00CC6211"/>
    <w:rsid w:val="00CC67A5"/>
    <w:rsid w:val="00CD0CE5"/>
    <w:rsid w:val="00CD2498"/>
    <w:rsid w:val="00CE74B0"/>
    <w:rsid w:val="00CE7A1B"/>
    <w:rsid w:val="00CF0C28"/>
    <w:rsid w:val="00CF5E58"/>
    <w:rsid w:val="00CF7E3A"/>
    <w:rsid w:val="00D37055"/>
    <w:rsid w:val="00D37584"/>
    <w:rsid w:val="00D62C09"/>
    <w:rsid w:val="00D64198"/>
    <w:rsid w:val="00D6427F"/>
    <w:rsid w:val="00D8679F"/>
    <w:rsid w:val="00D90FF9"/>
    <w:rsid w:val="00DB296D"/>
    <w:rsid w:val="00DC17D6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56B8"/>
    <w:rsid w:val="00EC3BE5"/>
    <w:rsid w:val="00ED1738"/>
    <w:rsid w:val="00EE2183"/>
    <w:rsid w:val="00EE3EE9"/>
    <w:rsid w:val="00F15204"/>
    <w:rsid w:val="00F25E8B"/>
    <w:rsid w:val="00F90E3F"/>
    <w:rsid w:val="00FA211E"/>
    <w:rsid w:val="00FA34BD"/>
    <w:rsid w:val="00FB0292"/>
    <w:rsid w:val="00FB3A88"/>
    <w:rsid w:val="00FC29C6"/>
    <w:rsid w:val="00FF3908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82</cp:revision>
  <dcterms:created xsi:type="dcterms:W3CDTF">2021-03-30T08:29:00Z</dcterms:created>
  <dcterms:modified xsi:type="dcterms:W3CDTF">2021-04-06T07:06:00Z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