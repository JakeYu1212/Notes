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F7703" w14:textId="35C4C6A9" w:rsidR="00713680" w:rsidRDefault="00761B9C" w:rsidP="00761B9C">
      <w:pPr>
        <w:pStyle w:val="Heading1"/>
      </w:pPr>
      <w:r>
        <w:rPr>
          <w:rFonts w:hint="eastAsia"/>
        </w:rPr>
        <w:t>设计目的</w:t>
      </w:r>
    </w:p>
    <w:p w14:paraId="59061C0E" w14:textId="45187C51" w:rsidR="00761B9C" w:rsidRDefault="00761B9C" w:rsidP="00761B9C">
      <w:pPr>
        <w:ind w:left="289"/>
      </w:pPr>
      <w:r>
        <w:rPr>
          <w:rFonts w:hint="eastAsia"/>
        </w:rPr>
        <w:t>丰富战斗中的技能，丰富战斗体验。</w:t>
      </w:r>
    </w:p>
    <w:p w14:paraId="57660D4F" w14:textId="6DCE002D" w:rsidR="00761B9C" w:rsidRDefault="00761B9C" w:rsidP="00761B9C">
      <w:pPr>
        <w:pStyle w:val="Heading1"/>
      </w:pPr>
      <w:r>
        <w:rPr>
          <w:rFonts w:hint="eastAsia"/>
        </w:rPr>
        <w:t>当前技能</w:t>
      </w:r>
    </w:p>
    <w:p w14:paraId="5654BA35" w14:textId="47945EDF" w:rsidR="003A341D" w:rsidRDefault="00A1086C" w:rsidP="00E3740A">
      <w:pPr>
        <w:ind w:left="289"/>
      </w:pPr>
      <w:r>
        <w:rPr>
          <w:rFonts w:hint="eastAsia"/>
        </w:rPr>
        <w:t>-</w:t>
      </w:r>
      <w:r w:rsidR="003A341D">
        <w:rPr>
          <w:rFonts w:hint="eastAsia"/>
        </w:rPr>
        <w:t>额外回旋镖：获取技能后，角色在比赛开始时拥有的回旋镖数量为</w:t>
      </w:r>
      <w:r w:rsidR="003A341D">
        <w:t>2</w:t>
      </w:r>
      <w:r w:rsidR="003A341D">
        <w:rPr>
          <w:rFonts w:hint="eastAsia"/>
        </w:rPr>
        <w:t>。</w:t>
      </w:r>
    </w:p>
    <w:p w14:paraId="242DACAB" w14:textId="7E14820C" w:rsidR="003A341D" w:rsidRDefault="00A1086C" w:rsidP="00E3740A">
      <w:pPr>
        <w:ind w:left="289"/>
      </w:pPr>
      <w:r>
        <w:t>-</w:t>
      </w:r>
      <w:r w:rsidR="003A341D">
        <w:rPr>
          <w:rFonts w:hint="eastAsia"/>
        </w:rPr>
        <w:t>咖啡因加持：角色的移动速度</w:t>
      </w:r>
      <w:r w:rsidR="003A341D">
        <w:t>x1.5</w:t>
      </w:r>
      <w:r w:rsidR="003A341D">
        <w:rPr>
          <w:rFonts w:hint="eastAsia"/>
        </w:rPr>
        <w:t>倍，使用跳跃落地后可以立即再次使用跳跃。</w:t>
      </w:r>
    </w:p>
    <w:p w14:paraId="32B8B67B" w14:textId="40A82207" w:rsidR="003A341D" w:rsidRDefault="00A1086C" w:rsidP="00E3740A">
      <w:pPr>
        <w:ind w:left="289"/>
      </w:pPr>
      <w:r>
        <w:t>-</w:t>
      </w:r>
      <w:r w:rsidR="003A341D">
        <w:rPr>
          <w:rFonts w:hint="eastAsia"/>
        </w:rPr>
        <w:t>横冲穿墙：角色的跳跃技能将可以穿越场景障碍物。如果角色跳跃的落点仍然在障碍物内，则再次释放一个短距离的跳跃，直至落点不在障碍物内后，正常落地。</w:t>
      </w:r>
    </w:p>
    <w:p w14:paraId="201DFC02" w14:textId="1485181C" w:rsidR="003A341D" w:rsidRDefault="00A1086C" w:rsidP="00E3740A">
      <w:pPr>
        <w:ind w:left="289"/>
      </w:pPr>
      <w:r>
        <w:t>-</w:t>
      </w:r>
      <w:r w:rsidR="003A341D">
        <w:rPr>
          <w:rFonts w:hint="eastAsia"/>
        </w:rPr>
        <w:t>瞬移回旋镖：当场景中存在属于玩家的非持有状态回旋镖时，玩家可以使用跳跃技能传送到该回旋镖所在的位置。场上存在多个可传送的回旋镖时，传送至最先出现在场上的回旋镖。当回旋镖处在无法站立的位置，无法发动传送功能，跳跃键将正常发动跳跃功能。传送落地后，如果玩家与其他角色重合，则该角色挤压死亡。</w:t>
      </w:r>
    </w:p>
    <w:p w14:paraId="650E9F2D" w14:textId="3DE6130F" w:rsidR="003A341D" w:rsidRDefault="00A1086C" w:rsidP="00E3740A">
      <w:pPr>
        <w:ind w:left="289"/>
      </w:pPr>
      <w:r>
        <w:t>-</w:t>
      </w:r>
      <w:r w:rsidR="003A341D">
        <w:rPr>
          <w:rFonts w:hint="eastAsia"/>
        </w:rPr>
        <w:t>爆炸回旋镖：回旋镖在飞出状态，到达最大飞行时间后，直接进入自由状态，并且开始计时，回旋镖开始闪烁，计时</w:t>
      </w:r>
      <w:r w:rsidR="003A341D">
        <w:rPr>
          <w:rFonts w:hint="eastAsia"/>
        </w:rPr>
        <w:t>3</w:t>
      </w:r>
      <w:r w:rsidR="003A341D">
        <w:rPr>
          <w:rFonts w:hint="eastAsia"/>
        </w:rPr>
        <w:t>秒后以回旋镖为中心发生圆形扩散式爆炸，爆炸冲击波半径从</w:t>
      </w:r>
      <w:r w:rsidR="003A341D">
        <w:rPr>
          <w:rFonts w:hint="eastAsia"/>
        </w:rPr>
        <w:t>0</w:t>
      </w:r>
      <w:r w:rsidR="003A341D">
        <w:rPr>
          <w:rFonts w:hint="eastAsia"/>
        </w:rPr>
        <w:t>扩散至</w:t>
      </w:r>
      <w:r w:rsidR="003A341D">
        <w:rPr>
          <w:rFonts w:hint="eastAsia"/>
        </w:rPr>
        <w:t>5</w:t>
      </w:r>
      <w:r w:rsidR="003A341D">
        <w:rPr>
          <w:rFonts w:hint="eastAsia"/>
        </w:rPr>
        <w:t>，用时</w:t>
      </w:r>
      <w:r w:rsidR="003A341D">
        <w:rPr>
          <w:rFonts w:hint="eastAsia"/>
        </w:rPr>
        <w:t>0.5</w:t>
      </w:r>
      <w:r w:rsidR="003A341D">
        <w:rPr>
          <w:rFonts w:hint="eastAsia"/>
        </w:rPr>
        <w:t>秒。爆炸冲击波会被障碍物遮挡。爆炸开始时回旋镖消失，经过</w:t>
      </w:r>
      <w:r w:rsidR="003A341D">
        <w:rPr>
          <w:rFonts w:hint="eastAsia"/>
        </w:rPr>
        <w:t>3</w:t>
      </w:r>
      <w:r w:rsidR="003A341D">
        <w:rPr>
          <w:rFonts w:hint="eastAsia"/>
        </w:rPr>
        <w:t>秒后角色持镖</w:t>
      </w:r>
    </w:p>
    <w:p w14:paraId="7CFD758F" w14:textId="77777777" w:rsidR="003A341D" w:rsidRDefault="003A341D" w:rsidP="00E3740A">
      <w:pPr>
        <w:ind w:left="289"/>
      </w:pPr>
      <w:r>
        <w:rPr>
          <w:rFonts w:hint="eastAsia"/>
        </w:rPr>
        <w:t>数恢复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5956C6C3" w14:textId="6DE5DD35" w:rsidR="003A341D" w:rsidRDefault="00A1086C" w:rsidP="00E3740A">
      <w:pPr>
        <w:ind w:left="289"/>
      </w:pPr>
      <w:r>
        <w:t>-</w:t>
      </w:r>
      <w:r w:rsidR="003A341D">
        <w:rPr>
          <w:rFonts w:hint="eastAsia"/>
        </w:rPr>
        <w:t>多回旋镖：角色投出的飞镖在飞出状态飞行了</w:t>
      </w:r>
      <w:r w:rsidR="003A341D">
        <w:t>0.8</w:t>
      </w:r>
      <w:r w:rsidR="003A341D">
        <w:rPr>
          <w:rFonts w:hint="eastAsia"/>
        </w:rPr>
        <w:t>倍的最大飞行时间时，沿运动方向</w:t>
      </w:r>
      <w:r w:rsidR="003A341D">
        <w:rPr>
          <w:rFonts w:hint="eastAsia"/>
        </w:rPr>
        <w:t>-90</w:t>
      </w:r>
      <w:r w:rsidR="003A341D">
        <w:rPr>
          <w:rFonts w:hint="eastAsia"/>
        </w:rPr>
        <w:t>°、</w:t>
      </w:r>
      <w:r w:rsidR="003A341D">
        <w:rPr>
          <w:rFonts w:hint="eastAsia"/>
        </w:rPr>
        <w:t>-45</w:t>
      </w:r>
      <w:r w:rsidR="003A341D">
        <w:rPr>
          <w:rFonts w:hint="eastAsia"/>
        </w:rPr>
        <w:t>°、</w:t>
      </w:r>
      <w:r w:rsidR="003A341D">
        <w:rPr>
          <w:rFonts w:hint="eastAsia"/>
        </w:rPr>
        <w:t>0</w:t>
      </w:r>
      <w:r w:rsidR="003A341D">
        <w:rPr>
          <w:rFonts w:hint="eastAsia"/>
        </w:rPr>
        <w:t>°、</w:t>
      </w:r>
      <w:r w:rsidR="003A341D">
        <w:rPr>
          <w:rFonts w:hint="eastAsia"/>
        </w:rPr>
        <w:t>45</w:t>
      </w:r>
      <w:r w:rsidR="003A341D">
        <w:rPr>
          <w:rFonts w:hint="eastAsia"/>
        </w:rPr>
        <w:t>°、</w:t>
      </w:r>
      <w:r w:rsidR="003A341D">
        <w:rPr>
          <w:rFonts w:hint="eastAsia"/>
        </w:rPr>
        <w:t>90</w:t>
      </w:r>
      <w:r w:rsidR="003A341D">
        <w:rPr>
          <w:rFonts w:hint="eastAsia"/>
        </w:rPr>
        <w:t>°分裂出</w:t>
      </w:r>
      <w:r w:rsidR="003A341D">
        <w:rPr>
          <w:rFonts w:hint="eastAsia"/>
        </w:rPr>
        <w:t>5</w:t>
      </w:r>
      <w:r w:rsidR="003A341D">
        <w:rPr>
          <w:rFonts w:hint="eastAsia"/>
        </w:rPr>
        <w:t>个回旋镖，每个回旋镖延当前方向进入飞出状态，随后按照回旋镖正常逻辑飞行。另外，只有角色收回</w:t>
      </w:r>
      <w:r w:rsidR="003A341D">
        <w:rPr>
          <w:rFonts w:hint="eastAsia"/>
        </w:rPr>
        <w:t>5</w:t>
      </w:r>
      <w:r w:rsidR="003A341D">
        <w:rPr>
          <w:rFonts w:hint="eastAsia"/>
        </w:rPr>
        <w:t>个回旋镖时才能进入持镖状态。已回收回旋镖数量大于</w:t>
      </w:r>
      <w:r w:rsidR="003A341D">
        <w:rPr>
          <w:rFonts w:hint="eastAsia"/>
        </w:rPr>
        <w:t>0</w:t>
      </w:r>
      <w:r w:rsidR="003A341D">
        <w:rPr>
          <w:rFonts w:hint="eastAsia"/>
        </w:rPr>
        <w:t>且小于</w:t>
      </w:r>
      <w:r w:rsidR="003A341D">
        <w:rPr>
          <w:rFonts w:hint="eastAsia"/>
        </w:rPr>
        <w:t>5</w:t>
      </w:r>
      <w:r w:rsidR="003A341D">
        <w:rPr>
          <w:rFonts w:hint="eastAsia"/>
        </w:rPr>
        <w:t>时，角色手上出现灰色透明回旋镖。</w:t>
      </w:r>
    </w:p>
    <w:p w14:paraId="13A8C825" w14:textId="6E658959" w:rsidR="003A341D" w:rsidRDefault="00A1086C" w:rsidP="00E3740A">
      <w:pPr>
        <w:ind w:left="289"/>
      </w:pPr>
      <w:r>
        <w:t>-</w:t>
      </w:r>
      <w:r w:rsidR="003A341D">
        <w:rPr>
          <w:rFonts w:hint="eastAsia"/>
        </w:rPr>
        <w:t>回旋火镖：首先回旋镖需要处于攻击激活状态，其次回旋镖与角色的距离大于</w:t>
      </w:r>
      <w:r w:rsidR="003A341D">
        <w:rPr>
          <w:rFonts w:hint="eastAsia"/>
        </w:rPr>
        <w:t>5</w:t>
      </w:r>
      <w:r w:rsidR="003A341D">
        <w:rPr>
          <w:rFonts w:hint="eastAsia"/>
        </w:rPr>
        <w:t>，满足以上条件时，回旋镖飞过的轨迹会留下宽度为</w:t>
      </w:r>
      <w:r w:rsidR="003A341D">
        <w:rPr>
          <w:rFonts w:hint="eastAsia"/>
        </w:rPr>
        <w:t>1</w:t>
      </w:r>
      <w:r w:rsidR="003A341D">
        <w:rPr>
          <w:rFonts w:hint="eastAsia"/>
        </w:rPr>
        <w:t>的火焰，火焰轨迹持续</w:t>
      </w:r>
      <w:r w:rsidR="003A341D">
        <w:rPr>
          <w:rFonts w:hint="eastAsia"/>
        </w:rPr>
        <w:t>3</w:t>
      </w:r>
      <w:r w:rsidR="003A341D">
        <w:rPr>
          <w:rFonts w:hint="eastAsia"/>
        </w:rPr>
        <w:t>秒。接触火焰轨迹的角色会进入燃烧状态。</w:t>
      </w:r>
    </w:p>
    <w:p w14:paraId="69942CEB" w14:textId="679E2EE7" w:rsidR="003A341D" w:rsidRDefault="003A341D" w:rsidP="00E3740A">
      <w:pPr>
        <w:ind w:left="289" w:firstLine="431"/>
      </w:pPr>
      <w:r>
        <w:rPr>
          <w:rFonts w:hint="eastAsia"/>
        </w:rPr>
        <w:t>燃烧状态：进入燃烧状态的角色的移动轨迹会留下与上述相同的火焰轨迹，并在</w:t>
      </w:r>
      <w:r>
        <w:rPr>
          <w:rFonts w:hint="eastAsia"/>
        </w:rPr>
        <w:t>5</w:t>
      </w:r>
      <w:r>
        <w:rPr>
          <w:rFonts w:hint="eastAsia"/>
        </w:rPr>
        <w:t>秒后死亡。站上场景中的冰霜轨迹或冰面（光滑地面）会解除燃烧状态。拥有护盾。火焰轨迹会点燃场景中的特定物体。</w:t>
      </w:r>
    </w:p>
    <w:p w14:paraId="0D234CBD" w14:textId="01C91D23" w:rsidR="003A341D" w:rsidRDefault="00A1086C" w:rsidP="00E3740A">
      <w:pPr>
        <w:ind w:left="289"/>
      </w:pPr>
      <w:r>
        <w:t>-</w:t>
      </w:r>
      <w:r w:rsidR="003A341D">
        <w:rPr>
          <w:rFonts w:hint="eastAsia"/>
        </w:rPr>
        <w:t>回旋冰镖：首先回旋镖需要处于攻击激活状态，其次回旋镖与角色的距离大于</w:t>
      </w:r>
      <w:r w:rsidR="003A341D">
        <w:rPr>
          <w:rFonts w:hint="eastAsia"/>
        </w:rPr>
        <w:t>5</w:t>
      </w:r>
      <w:r w:rsidR="003A341D">
        <w:rPr>
          <w:rFonts w:hint="eastAsia"/>
        </w:rPr>
        <w:t>，满足以上条件时，回旋镖飞过的轨迹会留下宽度为</w:t>
      </w:r>
      <w:r w:rsidR="003A341D">
        <w:rPr>
          <w:rFonts w:hint="eastAsia"/>
        </w:rPr>
        <w:t>1</w:t>
      </w:r>
      <w:r w:rsidR="003A341D">
        <w:rPr>
          <w:rFonts w:hint="eastAsia"/>
        </w:rPr>
        <w:t>的冰霜轨迹，冰霜轨迹持续</w:t>
      </w:r>
      <w:r w:rsidR="003A341D">
        <w:rPr>
          <w:rFonts w:hint="eastAsia"/>
        </w:rPr>
        <w:t>3</w:t>
      </w:r>
      <w:r w:rsidR="003A341D">
        <w:rPr>
          <w:rFonts w:hint="eastAsia"/>
        </w:rPr>
        <w:t>秒。接触冰霜轨迹持续</w:t>
      </w:r>
      <w:r w:rsidR="003A341D">
        <w:rPr>
          <w:rFonts w:hint="eastAsia"/>
        </w:rPr>
        <w:t>2</w:t>
      </w:r>
      <w:r w:rsidR="003A341D">
        <w:rPr>
          <w:rFonts w:hint="eastAsia"/>
        </w:rPr>
        <w:t>秒后角色进入冰冻状态。</w:t>
      </w:r>
    </w:p>
    <w:p w14:paraId="327C92A7" w14:textId="171CA098" w:rsidR="003A341D" w:rsidRDefault="003A341D" w:rsidP="00E3740A">
      <w:pPr>
        <w:ind w:left="289" w:firstLine="431"/>
      </w:pPr>
      <w:r>
        <w:rPr>
          <w:rFonts w:hint="eastAsia"/>
        </w:rPr>
        <w:t>冰冻状态：进入燃冰冻状态的角色，将无法移动和攻击，持续</w:t>
      </w:r>
      <w:r>
        <w:t>8</w:t>
      </w:r>
      <w:r>
        <w:rPr>
          <w:rFonts w:hint="eastAsia"/>
        </w:rPr>
        <w:t>秒。当角色处于冰冻状态时，如果点击跳跃键，角色将抖动两次，减少</w:t>
      </w:r>
      <w:r>
        <w:rPr>
          <w:rFonts w:hint="eastAsia"/>
        </w:rPr>
        <w:t>1</w:t>
      </w:r>
      <w:r>
        <w:rPr>
          <w:rFonts w:hint="eastAsia"/>
        </w:rPr>
        <w:t>秒的冰冻时间，发动</w:t>
      </w:r>
      <w:r>
        <w:rPr>
          <w:rFonts w:hint="eastAsia"/>
        </w:rPr>
        <w:t>cd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秒。如果点击近战攻击键，</w:t>
      </w:r>
      <w:r>
        <w:rPr>
          <w:rFonts w:hint="eastAsia"/>
        </w:rPr>
        <w:lastRenderedPageBreak/>
        <w:t>角色将抖动一次，减少</w:t>
      </w:r>
      <w:r>
        <w:rPr>
          <w:rFonts w:hint="eastAsia"/>
        </w:rPr>
        <w:t>0.5</w:t>
      </w:r>
      <w:r>
        <w:rPr>
          <w:rFonts w:hint="eastAsia"/>
        </w:rPr>
        <w:t>秒的冰冻时间，发动</w:t>
      </w:r>
      <w:r>
        <w:rPr>
          <w:rFonts w:hint="eastAsia"/>
        </w:rPr>
        <w:t>cd</w:t>
      </w:r>
      <w:r>
        <w:rPr>
          <w:rFonts w:hint="eastAsia"/>
        </w:rPr>
        <w:t>为</w:t>
      </w:r>
      <w:r>
        <w:rPr>
          <w:rFonts w:hint="eastAsia"/>
        </w:rPr>
        <w:t>0.5</w:t>
      </w:r>
      <w:r>
        <w:rPr>
          <w:rFonts w:hint="eastAsia"/>
        </w:rPr>
        <w:t>秒。如果角色拥有护盾，在冰冻解除后护盾会消失。</w:t>
      </w:r>
    </w:p>
    <w:p w14:paraId="33D6D7E7" w14:textId="64E85781" w:rsidR="003A341D" w:rsidRDefault="00A1086C" w:rsidP="00E3740A">
      <w:pPr>
        <w:ind w:left="289"/>
      </w:pPr>
      <w:r>
        <w:t>-</w:t>
      </w:r>
      <w:r w:rsidR="003A341D">
        <w:rPr>
          <w:rFonts w:hint="eastAsia"/>
        </w:rPr>
        <w:t>伪装：当角色不进行操作超过</w:t>
      </w:r>
      <w:r w:rsidR="003A341D">
        <w:t>1</w:t>
      </w:r>
      <w:r w:rsidR="003A341D">
        <w:rPr>
          <w:rFonts w:hint="eastAsia"/>
        </w:rPr>
        <w:t>秒，角色将变形为场景中的一个小型障碍物。角色进行任何操作都会解除变形。角色的伪装只改变外形，不改变角色的其他性质。</w:t>
      </w:r>
    </w:p>
    <w:p w14:paraId="526E30FA" w14:textId="6A6A7801" w:rsidR="003A341D" w:rsidRDefault="00A1086C" w:rsidP="00E3740A">
      <w:pPr>
        <w:ind w:left="289"/>
      </w:pPr>
      <w:r>
        <w:t>-</w:t>
      </w:r>
      <w:r w:rsidR="003A341D">
        <w:rPr>
          <w:rFonts w:hint="eastAsia"/>
        </w:rPr>
        <w:t>护盾：角色将获得一个护盾，抵消一次伤害，抵消伤害后技能消失。护盾消失后，角色将进入</w:t>
      </w:r>
      <w:r w:rsidR="003A341D">
        <w:rPr>
          <w:rFonts w:hint="eastAsia"/>
        </w:rPr>
        <w:t>2</w:t>
      </w:r>
      <w:r w:rsidR="003A341D">
        <w:rPr>
          <w:rFonts w:hint="eastAsia"/>
        </w:rPr>
        <w:t>秒的无敌时间，无敌期间角色会闪烁。角色最多只能拥有一个护盾。</w:t>
      </w:r>
    </w:p>
    <w:p w14:paraId="12E9B4E3" w14:textId="46BDE149" w:rsidR="00761B9C" w:rsidRDefault="00A1086C" w:rsidP="00E3740A">
      <w:pPr>
        <w:ind w:left="289"/>
      </w:pPr>
      <w:r>
        <w:t>-</w:t>
      </w:r>
      <w:r w:rsidR="003A341D">
        <w:rPr>
          <w:rFonts w:hint="eastAsia"/>
        </w:rPr>
        <w:t>心灵遥控：当角色发动召回技能时，场景中属于角色的回旋镖会进入遥控状态。处于遥控状态的回旋镖能够以移动摇杆操纵移动，移动逻辑与角色相同，进入遥控状态的回旋镖处于攻击激活状态。离开遥控状态后，回旋镖进入飞回状态。</w:t>
      </w:r>
    </w:p>
    <w:p w14:paraId="1551D8E2" w14:textId="3F62593B" w:rsidR="00CE7A1B" w:rsidRDefault="00996198" w:rsidP="0034695D">
      <w:pPr>
        <w:pStyle w:val="Heading1"/>
      </w:pPr>
      <w:r>
        <w:rPr>
          <w:rFonts w:hint="eastAsia"/>
        </w:rPr>
        <w:t>技能设计逻辑</w:t>
      </w:r>
    </w:p>
    <w:p w14:paraId="1F04A5D0" w14:textId="11FC7B8E" w:rsidR="008242A7" w:rsidRPr="008242A7" w:rsidRDefault="008242A7" w:rsidP="000E56B1">
      <w:pPr>
        <w:ind w:left="289"/>
        <w:rPr>
          <w:color w:val="C45911" w:themeColor="accent2" w:themeShade="BF"/>
        </w:rPr>
      </w:pPr>
      <w:r>
        <w:rPr>
          <w:rFonts w:hint="eastAsia"/>
          <w:color w:val="C45911" w:themeColor="accent2" w:themeShade="BF"/>
        </w:rPr>
        <w:t>设计思路：增加战场的混乱性；</w:t>
      </w:r>
      <w:r w:rsidR="000E0C0B">
        <w:rPr>
          <w:rFonts w:hint="eastAsia"/>
          <w:color w:val="C45911" w:themeColor="accent2" w:themeShade="BF"/>
        </w:rPr>
        <w:t>针对三个操作进行展开；</w:t>
      </w:r>
      <w:r w:rsidR="004D6DC0">
        <w:rPr>
          <w:rFonts w:hint="eastAsia"/>
          <w:color w:val="C45911" w:themeColor="accent2" w:themeShade="BF"/>
        </w:rPr>
        <w:t>各种条件（击中、击杀）</w:t>
      </w:r>
      <w:r w:rsidR="00C04A8E">
        <w:rPr>
          <w:rFonts w:hint="eastAsia"/>
          <w:color w:val="C45911" w:themeColor="accent2" w:themeShade="BF"/>
        </w:rPr>
        <w:t>触发</w:t>
      </w:r>
      <w:r w:rsidR="00D90FF9">
        <w:rPr>
          <w:rFonts w:hint="eastAsia"/>
          <w:color w:val="C45911" w:themeColor="accent2" w:themeShade="BF"/>
        </w:rPr>
        <w:t>；视野相关</w:t>
      </w:r>
    </w:p>
    <w:p w14:paraId="629729E5" w14:textId="77777777" w:rsidR="008242A7" w:rsidRDefault="008242A7" w:rsidP="000E56B1">
      <w:pPr>
        <w:ind w:left="289"/>
      </w:pPr>
    </w:p>
    <w:p w14:paraId="5F0D8C6B" w14:textId="34C3A6F1" w:rsidR="00367DE4" w:rsidRDefault="000E56B1" w:rsidP="00655252">
      <w:pPr>
        <w:ind w:left="289"/>
        <w:rPr>
          <w:rFonts w:hint="eastAsia"/>
        </w:rPr>
      </w:pPr>
      <w:r>
        <w:rPr>
          <w:rFonts w:hint="eastAsia"/>
        </w:rPr>
        <w:t>附加</w:t>
      </w:r>
      <w:r w:rsidR="00367DE4">
        <w:rPr>
          <w:rFonts w:hint="eastAsia"/>
        </w:rPr>
        <w:t>D</w:t>
      </w:r>
      <w:r w:rsidR="00367DE4">
        <w:t>E</w:t>
      </w:r>
      <w:r>
        <w:t>BUFF</w:t>
      </w:r>
      <w:r>
        <w:rPr>
          <w:rFonts w:hint="eastAsia"/>
        </w:rPr>
        <w:t>：减速</w:t>
      </w:r>
      <w:r w:rsidR="00400565">
        <w:rPr>
          <w:rFonts w:hint="eastAsia"/>
        </w:rPr>
        <w:t>、无法恢复护盾</w:t>
      </w:r>
      <w:r w:rsidR="00367DE4">
        <w:t>DE</w:t>
      </w:r>
      <w:r w:rsidR="00400565">
        <w:rPr>
          <w:rFonts w:hint="eastAsia"/>
        </w:rPr>
        <w:t>B</w:t>
      </w:r>
      <w:r w:rsidR="00400565">
        <w:t>UFF</w:t>
      </w:r>
      <w:r w:rsidR="00400565">
        <w:rPr>
          <w:rFonts w:hint="eastAsia"/>
        </w:rPr>
        <w:t>、</w:t>
      </w:r>
    </w:p>
    <w:p w14:paraId="4F24AEFD" w14:textId="6154C1A4" w:rsidR="000E56B1" w:rsidRDefault="000E56B1" w:rsidP="000E56B1">
      <w:pPr>
        <w:ind w:left="289"/>
      </w:pPr>
      <w:r>
        <w:rPr>
          <w:rFonts w:hint="eastAsia"/>
        </w:rPr>
        <w:t>穿透障碍回旋镖</w:t>
      </w:r>
    </w:p>
    <w:p w14:paraId="7D9C38F3" w14:textId="058AF85D" w:rsidR="00BC67B4" w:rsidRDefault="00BC67B4" w:rsidP="000E56B1">
      <w:pPr>
        <w:ind w:left="289"/>
      </w:pPr>
      <w:r>
        <w:rPr>
          <w:rFonts w:hint="eastAsia"/>
        </w:rPr>
        <w:t>弹射回旋镖</w:t>
      </w:r>
      <w:r w:rsidR="001950B0">
        <w:rPr>
          <w:rFonts w:hint="eastAsia"/>
        </w:rPr>
        <w:t>：击中玩家后会进行一次弹射</w:t>
      </w:r>
    </w:p>
    <w:p w14:paraId="3F66AE13" w14:textId="58B6CE38" w:rsidR="001950B0" w:rsidRDefault="00DE0724" w:rsidP="000E56B1">
      <w:pPr>
        <w:ind w:left="289"/>
      </w:pPr>
      <w:r>
        <w:rPr>
          <w:rFonts w:hint="eastAsia"/>
        </w:rPr>
        <w:t>缴械回旋镖：可以击落敌人手中的一把回旋镖</w:t>
      </w:r>
    </w:p>
    <w:p w14:paraId="78122051" w14:textId="0B841C26" w:rsidR="00633145" w:rsidRDefault="00633145" w:rsidP="000E56B1">
      <w:pPr>
        <w:ind w:left="289"/>
        <w:rPr>
          <w:rFonts w:hint="eastAsia"/>
        </w:rPr>
      </w:pPr>
      <w:r>
        <w:rPr>
          <w:rFonts w:hint="eastAsia"/>
        </w:rPr>
        <w:t>击晕回旋镖：可以击晕敌人</w:t>
      </w:r>
      <w:r>
        <w:rPr>
          <w:rFonts w:hint="eastAsia"/>
        </w:rPr>
        <w:t>N</w:t>
      </w:r>
      <w:r>
        <w:rPr>
          <w:rFonts w:hint="eastAsia"/>
        </w:rPr>
        <w:t>秒</w:t>
      </w:r>
    </w:p>
    <w:p w14:paraId="19401A05" w14:textId="43D19A67" w:rsidR="005D13FD" w:rsidRDefault="005D13FD" w:rsidP="000E56B1">
      <w:pPr>
        <w:ind w:left="289"/>
      </w:pPr>
      <w:r>
        <w:rPr>
          <w:rFonts w:hint="eastAsia"/>
        </w:rPr>
        <w:t>超远射程回旋镖</w:t>
      </w:r>
    </w:p>
    <w:p w14:paraId="5B1D296C" w14:textId="14CD83C6" w:rsidR="001F71CB" w:rsidRDefault="001F71CB" w:rsidP="000E56B1">
      <w:pPr>
        <w:ind w:left="289"/>
      </w:pPr>
      <w:r>
        <w:rPr>
          <w:rFonts w:hint="eastAsia"/>
        </w:rPr>
        <w:t>跳跃附带伤害</w:t>
      </w:r>
    </w:p>
    <w:p w14:paraId="2B44F98E" w14:textId="21FC26D9" w:rsidR="00C276D5" w:rsidRDefault="00C276D5" w:rsidP="000E56B1">
      <w:pPr>
        <w:ind w:left="289"/>
      </w:pPr>
      <w:r>
        <w:rPr>
          <w:rFonts w:hint="eastAsia"/>
        </w:rPr>
        <w:t>跳跃后隐身一段时间</w:t>
      </w:r>
      <w:r w:rsidR="000A0053">
        <w:rPr>
          <w:rFonts w:hint="eastAsia"/>
        </w:rPr>
        <w:t>，有</w:t>
      </w:r>
      <w:r w:rsidR="000A0053">
        <w:rPr>
          <w:rFonts w:hint="eastAsia"/>
        </w:rPr>
        <w:t>C</w:t>
      </w:r>
      <w:r w:rsidR="000A0053">
        <w:t>D</w:t>
      </w:r>
    </w:p>
    <w:p w14:paraId="616B143E" w14:textId="4E52D879" w:rsidR="00733EB3" w:rsidRDefault="00433233" w:rsidP="000E56B1">
      <w:pPr>
        <w:ind w:left="289"/>
      </w:pPr>
      <w:r>
        <w:rPr>
          <w:rFonts w:hint="eastAsia"/>
        </w:rPr>
        <w:t>真视：可以看见所有的隐形单位</w:t>
      </w:r>
    </w:p>
    <w:p w14:paraId="5B4773A5" w14:textId="2D3A9BD1" w:rsidR="006C03B8" w:rsidRDefault="006C03B8" w:rsidP="000E56B1">
      <w:pPr>
        <w:ind w:left="289"/>
      </w:pPr>
      <w:r>
        <w:rPr>
          <w:rFonts w:hint="eastAsia"/>
        </w:rPr>
        <w:t>击杀敌人后，立刻获得一个护盾</w:t>
      </w:r>
    </w:p>
    <w:p w14:paraId="68696792" w14:textId="77777777" w:rsidR="00D62C09" w:rsidRDefault="00D62C09" w:rsidP="000E56B1">
      <w:pPr>
        <w:ind w:left="289"/>
        <w:rPr>
          <w:rFonts w:hint="eastAsia"/>
        </w:rPr>
      </w:pPr>
    </w:p>
    <w:p w14:paraId="526433EC" w14:textId="77777777" w:rsidR="00530D2B" w:rsidRDefault="00530D2B" w:rsidP="000E56B1">
      <w:pPr>
        <w:ind w:left="289"/>
        <w:rPr>
          <w:rFonts w:hint="eastAsia"/>
        </w:rPr>
      </w:pPr>
    </w:p>
    <w:p w14:paraId="3A1E17C7" w14:textId="77777777" w:rsidR="001F71CB" w:rsidRDefault="001F71CB" w:rsidP="000E56B1">
      <w:pPr>
        <w:ind w:left="289"/>
        <w:rPr>
          <w:rFonts w:hint="eastAsia"/>
        </w:rPr>
      </w:pPr>
    </w:p>
    <w:p w14:paraId="5FA0080F" w14:textId="77777777" w:rsidR="003F7872" w:rsidRDefault="003F7872" w:rsidP="000E56B1">
      <w:pPr>
        <w:ind w:left="289"/>
        <w:rPr>
          <w:rFonts w:hint="eastAsia"/>
        </w:rPr>
      </w:pPr>
    </w:p>
    <w:p w14:paraId="2D0CA262" w14:textId="77777777" w:rsidR="00E3740A" w:rsidRDefault="00E3740A" w:rsidP="000E56B1">
      <w:pPr>
        <w:ind w:left="289"/>
        <w:rPr>
          <w:rFonts w:hint="eastAsia"/>
        </w:rPr>
      </w:pPr>
    </w:p>
    <w:p w14:paraId="600EEBC5" w14:textId="77777777" w:rsidR="000E0C0B" w:rsidRDefault="000E0C0B" w:rsidP="000E56B1">
      <w:pPr>
        <w:ind w:left="289"/>
        <w:rPr>
          <w:rFonts w:hint="eastAsia"/>
        </w:rPr>
      </w:pPr>
    </w:p>
    <w:p w14:paraId="6E10EC17" w14:textId="77777777" w:rsidR="00DE0724" w:rsidRDefault="00DE0724" w:rsidP="000E56B1">
      <w:pPr>
        <w:ind w:left="289"/>
        <w:rPr>
          <w:rFonts w:hint="eastAsia"/>
        </w:rPr>
      </w:pPr>
    </w:p>
    <w:p w14:paraId="575AC733" w14:textId="76F93EAE" w:rsidR="00631A85" w:rsidRDefault="00631A85" w:rsidP="00631A85">
      <w:pPr>
        <w:pStyle w:val="Heading1"/>
      </w:pPr>
      <w:r>
        <w:rPr>
          <w:rFonts w:hint="eastAsia"/>
        </w:rPr>
        <w:t>技能死亡掉落规则</w:t>
      </w:r>
    </w:p>
    <w:p w14:paraId="52E686D5" w14:textId="59748163" w:rsidR="00631A85" w:rsidRDefault="004C0AD1" w:rsidP="00CF0C28">
      <w:pPr>
        <w:ind w:firstLine="289"/>
      </w:pPr>
      <w:r>
        <w:rPr>
          <w:rFonts w:hint="eastAsia"/>
        </w:rPr>
        <w:t>玩家在比赛中拾取的技能，被击杀的时候，会掉落在死亡地点附近。</w:t>
      </w:r>
      <w:r w:rsidR="00CF0C28">
        <w:rPr>
          <w:rFonts w:hint="eastAsia"/>
        </w:rPr>
        <w:t>死亡玩家复活后，会失去所有掉落的技能。掉落的技能可以被场景中的所有玩家重新拾取</w:t>
      </w:r>
      <w:r w:rsidR="005A5978">
        <w:rPr>
          <w:rFonts w:hint="eastAsia"/>
        </w:rPr>
        <w:t>获得</w:t>
      </w:r>
      <w:r w:rsidR="00CF0C28">
        <w:rPr>
          <w:rFonts w:hint="eastAsia"/>
        </w:rPr>
        <w:t>。</w:t>
      </w:r>
    </w:p>
    <w:p w14:paraId="65948CCD" w14:textId="77777777" w:rsidR="009753BE" w:rsidRDefault="009753BE" w:rsidP="00CF0C28">
      <w:pPr>
        <w:ind w:firstLine="289"/>
        <w:rPr>
          <w:rFonts w:hint="eastAsia"/>
        </w:rPr>
      </w:pPr>
    </w:p>
    <w:p w14:paraId="46BBB14F" w14:textId="77777777" w:rsidR="00EB56B8" w:rsidRPr="00631A85" w:rsidRDefault="00EB56B8" w:rsidP="00631A85">
      <w:pPr>
        <w:ind w:left="289"/>
        <w:rPr>
          <w:rFonts w:hint="eastAsia"/>
        </w:rPr>
      </w:pPr>
    </w:p>
    <w:p w14:paraId="38F3CBE0" w14:textId="77777777" w:rsidR="00996198" w:rsidRPr="00996198" w:rsidRDefault="00996198" w:rsidP="00996198"/>
    <w:p w14:paraId="07415BCD" w14:textId="77777777" w:rsidR="00996198" w:rsidRPr="00996198" w:rsidRDefault="00996198" w:rsidP="00996198"/>
    <w:sectPr w:rsidR="00996198" w:rsidRPr="0099619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CFB87" w14:textId="77777777" w:rsidR="00FB3A88" w:rsidRDefault="00FB3A88" w:rsidP="0002582D">
      <w:pPr>
        <w:spacing w:after="0" w:line="240" w:lineRule="auto"/>
      </w:pPr>
      <w:r>
        <w:separator/>
      </w:r>
    </w:p>
  </w:endnote>
  <w:endnote w:type="continuationSeparator" w:id="0">
    <w:p w14:paraId="1F9660E6" w14:textId="77777777" w:rsidR="00FB3A88" w:rsidRDefault="00FB3A88" w:rsidP="00025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47FEEC" w14:textId="77777777" w:rsidR="00FB3A88" w:rsidRDefault="00FB3A88" w:rsidP="0002582D">
      <w:pPr>
        <w:spacing w:after="0" w:line="240" w:lineRule="auto"/>
      </w:pPr>
      <w:r>
        <w:separator/>
      </w:r>
    </w:p>
  </w:footnote>
  <w:footnote w:type="continuationSeparator" w:id="0">
    <w:p w14:paraId="458D483A" w14:textId="77777777" w:rsidR="00FB3A88" w:rsidRDefault="00FB3A88" w:rsidP="000258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20558C"/>
    <w:multiLevelType w:val="multilevel"/>
    <w:tmpl w:val="0120558C"/>
    <w:lvl w:ilvl="0">
      <w:start w:val="1"/>
      <w:numFmt w:val="chineseCountingThousand"/>
      <w:pStyle w:val="Heading1"/>
      <w:lvlText w:val="%1．"/>
      <w:lvlJc w:val="center"/>
      <w:pPr>
        <w:ind w:left="0" w:firstLine="288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7E3232"/>
    <w:multiLevelType w:val="multilevel"/>
    <w:tmpl w:val="207E3232"/>
    <w:lvl w:ilvl="0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223A568E"/>
    <w:multiLevelType w:val="multilevel"/>
    <w:tmpl w:val="223A568E"/>
    <w:lvl w:ilvl="0">
      <w:start w:val="1"/>
      <w:numFmt w:val="decimal"/>
      <w:pStyle w:val="Heading2"/>
      <w:lvlText w:val="%1."/>
      <w:lvlJc w:val="left"/>
      <w:pPr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40615"/>
    <w:multiLevelType w:val="multilevel"/>
    <w:tmpl w:val="2AF4061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8750A"/>
    <w:multiLevelType w:val="multilevel"/>
    <w:tmpl w:val="2FF875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09131F"/>
    <w:multiLevelType w:val="multilevel"/>
    <w:tmpl w:val="3009131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26F08"/>
    <w:multiLevelType w:val="multilevel"/>
    <w:tmpl w:val="40426F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260634"/>
    <w:multiLevelType w:val="multilevel"/>
    <w:tmpl w:val="5F2606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1"/>
  </w:num>
  <w:num w:numId="10">
    <w:abstractNumId w:val="4"/>
  </w:num>
  <w:num w:numId="11">
    <w:abstractNumId w:val="5"/>
  </w:num>
  <w:num w:numId="12">
    <w:abstractNumId w:val="2"/>
    <w:lvlOverride w:ilvl="0">
      <w:startOverride w:val="1"/>
    </w:lvlOverride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doNotDisplayPageBoundaries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D09"/>
    <w:rsid w:val="00000039"/>
    <w:rsid w:val="00000E69"/>
    <w:rsid w:val="00004386"/>
    <w:rsid w:val="000121E5"/>
    <w:rsid w:val="000246AC"/>
    <w:rsid w:val="0002582D"/>
    <w:rsid w:val="000334F8"/>
    <w:rsid w:val="000353DE"/>
    <w:rsid w:val="000400B0"/>
    <w:rsid w:val="00042196"/>
    <w:rsid w:val="00044A10"/>
    <w:rsid w:val="00067F4F"/>
    <w:rsid w:val="00072B75"/>
    <w:rsid w:val="00091BEA"/>
    <w:rsid w:val="000A0053"/>
    <w:rsid w:val="000A61CF"/>
    <w:rsid w:val="000A6A92"/>
    <w:rsid w:val="000B4926"/>
    <w:rsid w:val="000C7AEF"/>
    <w:rsid w:val="000E0C0B"/>
    <w:rsid w:val="000E3F58"/>
    <w:rsid w:val="000E56B1"/>
    <w:rsid w:val="000F3C09"/>
    <w:rsid w:val="00101220"/>
    <w:rsid w:val="001915DC"/>
    <w:rsid w:val="001950B0"/>
    <w:rsid w:val="001D2EF2"/>
    <w:rsid w:val="001E248D"/>
    <w:rsid w:val="001E541E"/>
    <w:rsid w:val="001F0643"/>
    <w:rsid w:val="001F71CB"/>
    <w:rsid w:val="001F7896"/>
    <w:rsid w:val="001F7D50"/>
    <w:rsid w:val="00222784"/>
    <w:rsid w:val="00242CC4"/>
    <w:rsid w:val="00255616"/>
    <w:rsid w:val="00274790"/>
    <w:rsid w:val="00285C76"/>
    <w:rsid w:val="002D341A"/>
    <w:rsid w:val="002E5EDB"/>
    <w:rsid w:val="002F5BCC"/>
    <w:rsid w:val="002F7AC5"/>
    <w:rsid w:val="00305270"/>
    <w:rsid w:val="00330723"/>
    <w:rsid w:val="00330F5C"/>
    <w:rsid w:val="0034695D"/>
    <w:rsid w:val="003472F9"/>
    <w:rsid w:val="00362391"/>
    <w:rsid w:val="00367DE4"/>
    <w:rsid w:val="00372609"/>
    <w:rsid w:val="003A341D"/>
    <w:rsid w:val="003C4BD9"/>
    <w:rsid w:val="003D5706"/>
    <w:rsid w:val="003F09DB"/>
    <w:rsid w:val="003F2733"/>
    <w:rsid w:val="003F7872"/>
    <w:rsid w:val="00400565"/>
    <w:rsid w:val="00422848"/>
    <w:rsid w:val="0042796A"/>
    <w:rsid w:val="00433233"/>
    <w:rsid w:val="00433FD6"/>
    <w:rsid w:val="00480AF0"/>
    <w:rsid w:val="00490A87"/>
    <w:rsid w:val="004A3EC9"/>
    <w:rsid w:val="004A69C9"/>
    <w:rsid w:val="004C0AD1"/>
    <w:rsid w:val="004D6DC0"/>
    <w:rsid w:val="004E3F20"/>
    <w:rsid w:val="004F150F"/>
    <w:rsid w:val="0050090A"/>
    <w:rsid w:val="00507476"/>
    <w:rsid w:val="00530D2B"/>
    <w:rsid w:val="00546A9F"/>
    <w:rsid w:val="005670AD"/>
    <w:rsid w:val="005745E6"/>
    <w:rsid w:val="00574E14"/>
    <w:rsid w:val="005A31EE"/>
    <w:rsid w:val="005A4CBA"/>
    <w:rsid w:val="005A5978"/>
    <w:rsid w:val="005D13FD"/>
    <w:rsid w:val="005E4BE7"/>
    <w:rsid w:val="005F568A"/>
    <w:rsid w:val="00617F84"/>
    <w:rsid w:val="006207EF"/>
    <w:rsid w:val="00631A85"/>
    <w:rsid w:val="006325FA"/>
    <w:rsid w:val="00633145"/>
    <w:rsid w:val="00642D1C"/>
    <w:rsid w:val="00650761"/>
    <w:rsid w:val="00653825"/>
    <w:rsid w:val="00655252"/>
    <w:rsid w:val="00661BA4"/>
    <w:rsid w:val="006963C9"/>
    <w:rsid w:val="00696B3F"/>
    <w:rsid w:val="006C03B8"/>
    <w:rsid w:val="006C793C"/>
    <w:rsid w:val="006D56BF"/>
    <w:rsid w:val="006E1DE6"/>
    <w:rsid w:val="006E7816"/>
    <w:rsid w:val="00712A0C"/>
    <w:rsid w:val="00713680"/>
    <w:rsid w:val="00732147"/>
    <w:rsid w:val="00732150"/>
    <w:rsid w:val="00733EB3"/>
    <w:rsid w:val="00754225"/>
    <w:rsid w:val="0076054D"/>
    <w:rsid w:val="00761B9C"/>
    <w:rsid w:val="00767A44"/>
    <w:rsid w:val="007719F0"/>
    <w:rsid w:val="00787497"/>
    <w:rsid w:val="00792D13"/>
    <w:rsid w:val="007938CE"/>
    <w:rsid w:val="007B42C5"/>
    <w:rsid w:val="007B4982"/>
    <w:rsid w:val="007D4885"/>
    <w:rsid w:val="008242A7"/>
    <w:rsid w:val="00863D3E"/>
    <w:rsid w:val="008679F4"/>
    <w:rsid w:val="0087245E"/>
    <w:rsid w:val="00875B46"/>
    <w:rsid w:val="0088384B"/>
    <w:rsid w:val="00890E02"/>
    <w:rsid w:val="008942B8"/>
    <w:rsid w:val="008952C1"/>
    <w:rsid w:val="008A739E"/>
    <w:rsid w:val="008C7CE7"/>
    <w:rsid w:val="008E23EE"/>
    <w:rsid w:val="008F29CE"/>
    <w:rsid w:val="00910103"/>
    <w:rsid w:val="00943BB5"/>
    <w:rsid w:val="00945D59"/>
    <w:rsid w:val="009462A1"/>
    <w:rsid w:val="009753BE"/>
    <w:rsid w:val="00976195"/>
    <w:rsid w:val="00996198"/>
    <w:rsid w:val="009A1579"/>
    <w:rsid w:val="009A7D2A"/>
    <w:rsid w:val="009C1D71"/>
    <w:rsid w:val="009D1BD8"/>
    <w:rsid w:val="009F0776"/>
    <w:rsid w:val="009F1381"/>
    <w:rsid w:val="00A006CA"/>
    <w:rsid w:val="00A046B3"/>
    <w:rsid w:val="00A1086C"/>
    <w:rsid w:val="00A126CD"/>
    <w:rsid w:val="00A42D09"/>
    <w:rsid w:val="00A749CA"/>
    <w:rsid w:val="00A97803"/>
    <w:rsid w:val="00AB133E"/>
    <w:rsid w:val="00AB7234"/>
    <w:rsid w:val="00AB7D55"/>
    <w:rsid w:val="00AE6633"/>
    <w:rsid w:val="00B001C0"/>
    <w:rsid w:val="00B047E2"/>
    <w:rsid w:val="00B069B6"/>
    <w:rsid w:val="00B12718"/>
    <w:rsid w:val="00B16EC6"/>
    <w:rsid w:val="00B23EF9"/>
    <w:rsid w:val="00B241D4"/>
    <w:rsid w:val="00B318DF"/>
    <w:rsid w:val="00B31940"/>
    <w:rsid w:val="00B63AED"/>
    <w:rsid w:val="00B70978"/>
    <w:rsid w:val="00B73911"/>
    <w:rsid w:val="00B800E5"/>
    <w:rsid w:val="00BA45B8"/>
    <w:rsid w:val="00BB08D8"/>
    <w:rsid w:val="00BB27E7"/>
    <w:rsid w:val="00BB3F80"/>
    <w:rsid w:val="00BC67B4"/>
    <w:rsid w:val="00BD6B4B"/>
    <w:rsid w:val="00BD7D3F"/>
    <w:rsid w:val="00BF6E5B"/>
    <w:rsid w:val="00C04A8E"/>
    <w:rsid w:val="00C276D5"/>
    <w:rsid w:val="00C37A8F"/>
    <w:rsid w:val="00CB213E"/>
    <w:rsid w:val="00CB2508"/>
    <w:rsid w:val="00CC5FA8"/>
    <w:rsid w:val="00CC6211"/>
    <w:rsid w:val="00CC67A5"/>
    <w:rsid w:val="00CD0CE5"/>
    <w:rsid w:val="00CD2498"/>
    <w:rsid w:val="00CE74B0"/>
    <w:rsid w:val="00CE7A1B"/>
    <w:rsid w:val="00CF0C28"/>
    <w:rsid w:val="00CF5E58"/>
    <w:rsid w:val="00CF7E3A"/>
    <w:rsid w:val="00D37055"/>
    <w:rsid w:val="00D37584"/>
    <w:rsid w:val="00D62C09"/>
    <w:rsid w:val="00D64198"/>
    <w:rsid w:val="00D6427F"/>
    <w:rsid w:val="00D8679F"/>
    <w:rsid w:val="00D90FF9"/>
    <w:rsid w:val="00DB296D"/>
    <w:rsid w:val="00DC17D6"/>
    <w:rsid w:val="00DD7BF7"/>
    <w:rsid w:val="00DE0724"/>
    <w:rsid w:val="00DE5CA8"/>
    <w:rsid w:val="00DF1038"/>
    <w:rsid w:val="00DF1629"/>
    <w:rsid w:val="00DF4369"/>
    <w:rsid w:val="00E036CC"/>
    <w:rsid w:val="00E27BF0"/>
    <w:rsid w:val="00E3740A"/>
    <w:rsid w:val="00E4156A"/>
    <w:rsid w:val="00E52698"/>
    <w:rsid w:val="00E61471"/>
    <w:rsid w:val="00E82BEE"/>
    <w:rsid w:val="00E85BAC"/>
    <w:rsid w:val="00E92A46"/>
    <w:rsid w:val="00EA0160"/>
    <w:rsid w:val="00EB56B8"/>
    <w:rsid w:val="00ED1738"/>
    <w:rsid w:val="00EE2183"/>
    <w:rsid w:val="00EE3EE9"/>
    <w:rsid w:val="00F15204"/>
    <w:rsid w:val="00F25E8B"/>
    <w:rsid w:val="00F90E3F"/>
    <w:rsid w:val="00FA211E"/>
    <w:rsid w:val="00FA34BD"/>
    <w:rsid w:val="00FB0292"/>
    <w:rsid w:val="00FB3A88"/>
    <w:rsid w:val="00FC29C6"/>
    <w:rsid w:val="02C50496"/>
    <w:rsid w:val="49916930"/>
    <w:rsid w:val="5A0305F7"/>
    <w:rsid w:val="641308D0"/>
    <w:rsid w:val="6DC3403D"/>
    <w:rsid w:val="7FC3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DC11"/>
  <w15:docId w15:val="{CE9CF5AD-0E5B-A447-9EBD-CDA68E82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88" w:lineRule="auto"/>
    </w:pPr>
    <w:rPr>
      <w:iCs/>
    </w:rPr>
  </w:style>
  <w:style w:type="paragraph" w:styleId="Heading1">
    <w:name w:val="heading 1"/>
    <w:basedOn w:val="Normal"/>
    <w:next w:val="Normal"/>
    <w:link w:val="Heading1Char"/>
    <w:uiPriority w:val="9"/>
    <w:qFormat/>
    <w:pPr>
      <w:numPr>
        <w:numId w:val="1"/>
      </w:numPr>
      <w:pBdr>
        <w:top w:val="single" w:sz="8" w:space="0" w:color="00B0F0"/>
        <w:left w:val="single" w:sz="8" w:space="0" w:color="00B0F0"/>
        <w:bottom w:val="single" w:sz="8" w:space="0" w:color="00B0F0"/>
        <w:right w:val="single" w:sz="8" w:space="0" w:color="00B0F0"/>
      </w:pBdr>
      <w:shd w:val="clear" w:color="auto" w:fill="00B0F0"/>
      <w:spacing w:before="300" w:after="240" w:line="269" w:lineRule="auto"/>
      <w:ind w:firstLine="289"/>
      <w:contextualSpacing/>
      <w:outlineLvl w:val="0"/>
    </w:pPr>
    <w:rPr>
      <w:rFonts w:ascii="Microsoft Sans Serif" w:eastAsia="Microsoft YaHei" w:hAnsi="Microsoft Sans Serif" w:cstheme="majorBidi"/>
      <w:bCs/>
      <w:color w:val="FFFFFF" w:themeColor="background1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numPr>
        <w:numId w:val="2"/>
      </w:numPr>
      <w:spacing w:before="240" w:after="240" w:line="269" w:lineRule="auto"/>
      <w:ind w:left="499" w:hanging="357"/>
      <w:contextualSpacing/>
      <w:outlineLvl w:val="1"/>
    </w:pPr>
    <w:rPr>
      <w:rFonts w:asciiTheme="majorHAnsi" w:eastAsiaTheme="majorEastAsia" w:hAnsiTheme="majorHAnsi" w:cstheme="majorBidi"/>
      <w:b/>
      <w:bCs/>
      <w:color w:val="0070C0"/>
      <w:sz w:val="26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8" w:space="1" w:color="00B0F0"/>
        <w:left w:val="single" w:sz="8" w:space="2" w:color="00B0F0"/>
        <w:bottom w:val="single" w:sz="8" w:space="0" w:color="00B0F0"/>
        <w:right w:val="single" w:sz="8" w:space="4" w:color="00B0F0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B0F0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33C0B" w:themeColor="accent2" w:themeShade="80"/>
      <w:sz w:val="24"/>
      <w:szCs w:val="24"/>
    </w:rPr>
  </w:style>
  <w:style w:type="character" w:styleId="Strong">
    <w:name w:val="Strong"/>
    <w:uiPriority w:val="22"/>
    <w:qFormat/>
    <w:rPr>
      <w:b/>
      <w:bCs/>
      <w:spacing w:val="0"/>
    </w:rPr>
  </w:style>
  <w:style w:type="character" w:styleId="Emphasis">
    <w:name w:val="Emphasis"/>
    <w:uiPriority w:val="20"/>
    <w:qFormat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Microsoft Sans Serif" w:eastAsia="Microsoft YaHei" w:hAnsi="Microsoft Sans Serif" w:cstheme="majorBidi"/>
      <w:bCs/>
      <w:iCs/>
      <w:color w:val="FFFFFF" w:themeColor="background1"/>
      <w:sz w:val="36"/>
      <w:shd w:val="clear" w:color="auto" w:fill="00B0F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iCs/>
      <w:color w:val="0070C0"/>
      <w:sz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Theme="majorHAnsi" w:eastAsiaTheme="majorEastAsia" w:hAnsiTheme="majorHAnsi" w:cstheme="majorBidi"/>
      <w:b/>
      <w:bCs/>
      <w:iCs/>
      <w:color w:val="00B0F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customStyle="1" w:styleId="1">
    <w:name w:val="修订1"/>
    <w:hidden/>
    <w:uiPriority w:val="99"/>
    <w:semiHidden/>
    <w:rPr>
      <w:iCs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customStyle="1" w:styleId="10">
    <w:name w:val="不明显强调1"/>
    <w:uiPriority w:val="19"/>
    <w:qFormat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11">
    <w:name w:val="明显强调1"/>
    <w:uiPriority w:val="21"/>
    <w:qFormat/>
    <w:rPr>
      <w:rFonts w:asciiTheme="majorHAnsi" w:eastAsiaTheme="majorEastAsia" w:hAnsiTheme="majorHAnsi" w:cstheme="majorBidi"/>
      <w:b/>
      <w:bCs/>
      <w:i/>
      <w:iCs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customStyle="1" w:styleId="12">
    <w:name w:val="不明显参考1"/>
    <w:uiPriority w:val="31"/>
    <w:qFormat/>
    <w:rPr>
      <w:i/>
      <w:iCs/>
      <w:smallCaps/>
      <w:color w:val="ED7D31" w:themeColor="accent2"/>
      <w:u w:color="ED7D31" w:themeColor="accent2"/>
    </w:rPr>
  </w:style>
  <w:style w:type="character" w:customStyle="1" w:styleId="13">
    <w:name w:val="明显参考1"/>
    <w:uiPriority w:val="32"/>
    <w:qFormat/>
    <w:rPr>
      <w:b/>
      <w:bCs/>
      <w:i/>
      <w:iCs/>
      <w:smallCaps/>
      <w:color w:val="ED7D31" w:themeColor="accent2"/>
      <w:u w:color="ED7D31" w:themeColor="accent2"/>
    </w:rPr>
  </w:style>
  <w:style w:type="character" w:customStyle="1" w:styleId="14">
    <w:name w:val="书籍标题1"/>
    <w:uiPriority w:val="33"/>
    <w:qFormat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customStyle="1" w:styleId="TOC1">
    <w:name w:val="TOC 标题1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258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2582D"/>
    <w:rPr>
      <w:iCs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2582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2582D"/>
    <w:rPr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ke/Learning/%5bNotes%5d/%5bWork%5d/&#25991;&#26723;&#27169;&#26495;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0C6713-DC9A-EF4E-B325-FA983F52B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TotalTime>85</TotalTime>
  <Pages>3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yugen@coolfishgames.com</cp:lastModifiedBy>
  <cp:revision>46</cp:revision>
  <dcterms:created xsi:type="dcterms:W3CDTF">2021-03-30T08:29:00Z</dcterms:created>
  <dcterms:modified xsi:type="dcterms:W3CDTF">2021-03-31T09:32:00Z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