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2DE3D" w14:textId="180CB429" w:rsidR="00713680" w:rsidRDefault="00627C98" w:rsidP="00166AAE">
      <w:r>
        <w:rPr>
          <w:rFonts w:hint="eastAsia"/>
        </w:rPr>
        <w:t>玩法概述：通过在战场中选择不同的技能体系，形成不容的职业，然后让玩家之间相互配合，去闯关。</w:t>
      </w:r>
    </w:p>
    <w:p w14:paraId="3A685A7E" w14:textId="2F026751" w:rsidR="00AB553C" w:rsidRDefault="00224E96" w:rsidP="00166AAE">
      <w:r>
        <w:rPr>
          <w:rFonts w:hint="eastAsia"/>
        </w:rPr>
        <w:t>技能卡组</w:t>
      </w:r>
    </w:p>
    <w:p w14:paraId="0A4266B2" w14:textId="5693FFC3" w:rsidR="00224E96" w:rsidRDefault="00467256" w:rsidP="00166AAE">
      <w:r>
        <w:rPr>
          <w:rFonts w:hint="eastAsia"/>
        </w:rPr>
        <w:t>技能解锁</w:t>
      </w:r>
    </w:p>
    <w:p w14:paraId="655701A3" w14:textId="77777777" w:rsidR="002347A4" w:rsidRDefault="006A0CDC" w:rsidP="00166AAE">
      <w:r>
        <w:t>PVE</w:t>
      </w:r>
      <w:r>
        <w:rPr>
          <w:rFonts w:hint="eastAsia"/>
        </w:rPr>
        <w:t>关卡：</w:t>
      </w:r>
    </w:p>
    <w:p w14:paraId="06C7CF3C" w14:textId="4A6E3571" w:rsidR="00564C38" w:rsidRDefault="006A0CDC" w:rsidP="00166AAE">
      <w:pPr>
        <w:pStyle w:val="ListParagraph"/>
        <w:numPr>
          <w:ilvl w:val="0"/>
          <w:numId w:val="16"/>
        </w:numPr>
      </w:pPr>
      <w:r>
        <w:rPr>
          <w:rFonts w:hint="eastAsia"/>
        </w:rPr>
        <w:t>两人合作闯关</w:t>
      </w:r>
      <w:r w:rsidR="00003696">
        <w:rPr>
          <w:rFonts w:hint="eastAsia"/>
        </w:rPr>
        <w:t>，两人一起选择技能</w:t>
      </w:r>
      <w:r w:rsidR="002347A4">
        <w:rPr>
          <w:rFonts w:hint="eastAsia"/>
        </w:rPr>
        <w:t>。</w:t>
      </w:r>
    </w:p>
    <w:p w14:paraId="0104FB22" w14:textId="713DC194" w:rsidR="002347A4" w:rsidRDefault="002347A4" w:rsidP="00166AAE">
      <w:pPr>
        <w:pStyle w:val="ListParagraph"/>
        <w:numPr>
          <w:ilvl w:val="0"/>
          <w:numId w:val="16"/>
        </w:numPr>
      </w:pPr>
      <w:r>
        <w:rPr>
          <w:rFonts w:hint="eastAsia"/>
        </w:rPr>
        <w:t>爬塔模式，爬得越高，技能越多，但是也越需要两人的配合。</w:t>
      </w:r>
    </w:p>
    <w:p w14:paraId="69383A08" w14:textId="1DC0A953" w:rsidR="00166AAE" w:rsidRDefault="00166AAE" w:rsidP="00166AAE">
      <w:r>
        <w:rPr>
          <w:rFonts w:hint="eastAsia"/>
        </w:rPr>
        <w:t>职业设计：</w:t>
      </w:r>
    </w:p>
    <w:p w14:paraId="032C9A8A" w14:textId="7E78EA6A" w:rsidR="00166AAE" w:rsidRDefault="00166AAE" w:rsidP="00166AAE">
      <w:pPr>
        <w:pStyle w:val="ListParagraph"/>
        <w:numPr>
          <w:ilvl w:val="0"/>
          <w:numId w:val="17"/>
        </w:numPr>
      </w:pPr>
      <w:r>
        <w:rPr>
          <w:rFonts w:hint="eastAsia"/>
        </w:rPr>
        <w:t>肉盾</w:t>
      </w:r>
    </w:p>
    <w:p w14:paraId="7FC5ED53" w14:textId="3FB40BFC" w:rsidR="00166AAE" w:rsidRDefault="00166AAE" w:rsidP="00166AAE">
      <w:pPr>
        <w:pStyle w:val="ListParagraph"/>
        <w:numPr>
          <w:ilvl w:val="0"/>
          <w:numId w:val="17"/>
        </w:numPr>
      </w:pPr>
      <w:r>
        <w:rPr>
          <w:rFonts w:hint="eastAsia"/>
        </w:rPr>
        <w:t>控制</w:t>
      </w:r>
    </w:p>
    <w:p w14:paraId="793C9364" w14:textId="0A9DE7B9" w:rsidR="00166AAE" w:rsidRDefault="00F30EB9" w:rsidP="00166AAE">
      <w:pPr>
        <w:pStyle w:val="ListParagraph"/>
        <w:numPr>
          <w:ilvl w:val="0"/>
          <w:numId w:val="17"/>
        </w:numPr>
      </w:pPr>
      <w:r>
        <w:rPr>
          <w:rFonts w:hint="eastAsia"/>
        </w:rPr>
        <w:t>远程</w:t>
      </w:r>
      <w:r w:rsidR="00166AAE">
        <w:t>DPS</w:t>
      </w:r>
    </w:p>
    <w:p w14:paraId="5F3765C0" w14:textId="6646D092" w:rsidR="00F30EB9" w:rsidRDefault="004D28A4" w:rsidP="00F30EB9">
      <w:pPr>
        <w:pStyle w:val="ListParagraph"/>
        <w:numPr>
          <w:ilvl w:val="0"/>
          <w:numId w:val="17"/>
        </w:numPr>
      </w:pPr>
      <w:r>
        <w:rPr>
          <w:rFonts w:hint="eastAsia"/>
        </w:rPr>
        <w:t>近战</w:t>
      </w:r>
      <w:r w:rsidR="00F30EB9">
        <w:rPr>
          <w:rFonts w:hint="eastAsia"/>
        </w:rPr>
        <w:t>D</w:t>
      </w:r>
      <w:r w:rsidR="00F30EB9">
        <w:t>PS</w:t>
      </w:r>
    </w:p>
    <w:p w14:paraId="45BC4F99" w14:textId="2EFF6422" w:rsidR="00192401" w:rsidRDefault="00192401" w:rsidP="00F30EB9">
      <w:pPr>
        <w:pStyle w:val="ListParagraph"/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治疗</w:t>
      </w:r>
    </w:p>
    <w:sectPr w:rsidR="0019240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E61A6C" w14:textId="77777777" w:rsidR="009E2F92" w:rsidRDefault="009E2F92" w:rsidP="0002582D">
      <w:pPr>
        <w:spacing w:after="0" w:line="240" w:lineRule="auto"/>
      </w:pPr>
      <w:r>
        <w:separator/>
      </w:r>
    </w:p>
  </w:endnote>
  <w:endnote w:type="continuationSeparator" w:id="0">
    <w:p w14:paraId="13AA2BD4" w14:textId="77777777" w:rsidR="009E2F92" w:rsidRDefault="009E2F92" w:rsidP="000258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A399BC" w14:textId="77777777" w:rsidR="009E2F92" w:rsidRDefault="009E2F92" w:rsidP="0002582D">
      <w:pPr>
        <w:spacing w:after="0" w:line="240" w:lineRule="auto"/>
      </w:pPr>
      <w:r>
        <w:separator/>
      </w:r>
    </w:p>
  </w:footnote>
  <w:footnote w:type="continuationSeparator" w:id="0">
    <w:p w14:paraId="3D909E8E" w14:textId="77777777" w:rsidR="009E2F92" w:rsidRDefault="009E2F92" w:rsidP="000258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0558C"/>
    <w:multiLevelType w:val="multilevel"/>
    <w:tmpl w:val="0120558C"/>
    <w:lvl w:ilvl="0">
      <w:start w:val="1"/>
      <w:numFmt w:val="chineseCountingThousand"/>
      <w:pStyle w:val="Heading1"/>
      <w:lvlText w:val="%1．"/>
      <w:lvlJc w:val="center"/>
      <w:pPr>
        <w:ind w:left="0" w:firstLine="288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7E3232"/>
    <w:multiLevelType w:val="multilevel"/>
    <w:tmpl w:val="207E3232"/>
    <w:lvl w:ilvl="0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" w15:restartNumberingAfterBreak="0">
    <w:nsid w:val="223A568E"/>
    <w:multiLevelType w:val="multilevel"/>
    <w:tmpl w:val="223A568E"/>
    <w:lvl w:ilvl="0">
      <w:start w:val="1"/>
      <w:numFmt w:val="decimal"/>
      <w:pStyle w:val="Heading2"/>
      <w:lvlText w:val="%1."/>
      <w:lvlJc w:val="left"/>
      <w:pPr>
        <w:ind w:left="50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F40615"/>
    <w:multiLevelType w:val="multilevel"/>
    <w:tmpl w:val="2AF4061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F8750A"/>
    <w:multiLevelType w:val="multilevel"/>
    <w:tmpl w:val="2FF875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09131F"/>
    <w:multiLevelType w:val="multilevel"/>
    <w:tmpl w:val="3009131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426F08"/>
    <w:multiLevelType w:val="multilevel"/>
    <w:tmpl w:val="40426F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E60E0D"/>
    <w:multiLevelType w:val="hybridMultilevel"/>
    <w:tmpl w:val="812CEA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7C97AEC"/>
    <w:multiLevelType w:val="hybridMultilevel"/>
    <w:tmpl w:val="EEB2D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260634"/>
    <w:multiLevelType w:val="multilevel"/>
    <w:tmpl w:val="5F2606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BA52E3"/>
    <w:multiLevelType w:val="hybridMultilevel"/>
    <w:tmpl w:val="2C869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2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1"/>
  </w:num>
  <w:num w:numId="10">
    <w:abstractNumId w:val="4"/>
  </w:num>
  <w:num w:numId="11">
    <w:abstractNumId w:val="5"/>
  </w:num>
  <w:num w:numId="12">
    <w:abstractNumId w:val="2"/>
    <w:lvlOverride w:ilvl="0">
      <w:startOverride w:val="1"/>
    </w:lvlOverride>
  </w:num>
  <w:num w:numId="13">
    <w:abstractNumId w:val="3"/>
  </w:num>
  <w:num w:numId="14">
    <w:abstractNumId w:val="9"/>
  </w:num>
  <w:num w:numId="15">
    <w:abstractNumId w:val="7"/>
  </w:num>
  <w:num w:numId="16">
    <w:abstractNumId w:val="8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24D4"/>
    <w:rsid w:val="00000039"/>
    <w:rsid w:val="00000E69"/>
    <w:rsid w:val="00003696"/>
    <w:rsid w:val="00004386"/>
    <w:rsid w:val="000121E5"/>
    <w:rsid w:val="000246AC"/>
    <w:rsid w:val="0002582D"/>
    <w:rsid w:val="000334F8"/>
    <w:rsid w:val="000353DE"/>
    <w:rsid w:val="000400B0"/>
    <w:rsid w:val="00042196"/>
    <w:rsid w:val="00044A10"/>
    <w:rsid w:val="00067F4F"/>
    <w:rsid w:val="00072B75"/>
    <w:rsid w:val="00091BEA"/>
    <w:rsid w:val="000A61CF"/>
    <w:rsid w:val="000A6A92"/>
    <w:rsid w:val="000B4926"/>
    <w:rsid w:val="000C7AEF"/>
    <w:rsid w:val="000E3F58"/>
    <w:rsid w:val="000F3C09"/>
    <w:rsid w:val="00101220"/>
    <w:rsid w:val="00166AAE"/>
    <w:rsid w:val="001915DC"/>
    <w:rsid w:val="00192401"/>
    <w:rsid w:val="001D2EF2"/>
    <w:rsid w:val="001E248D"/>
    <w:rsid w:val="001F0643"/>
    <w:rsid w:val="001F7896"/>
    <w:rsid w:val="00222784"/>
    <w:rsid w:val="00224E96"/>
    <w:rsid w:val="002347A4"/>
    <w:rsid w:val="00242CC4"/>
    <w:rsid w:val="00255616"/>
    <w:rsid w:val="00274790"/>
    <w:rsid w:val="00285C76"/>
    <w:rsid w:val="002D341A"/>
    <w:rsid w:val="002E5EDB"/>
    <w:rsid w:val="002F5BCC"/>
    <w:rsid w:val="002F7AC5"/>
    <w:rsid w:val="00305270"/>
    <w:rsid w:val="00330723"/>
    <w:rsid w:val="00330F5C"/>
    <w:rsid w:val="003472F9"/>
    <w:rsid w:val="00362391"/>
    <w:rsid w:val="00372609"/>
    <w:rsid w:val="003C4BD9"/>
    <w:rsid w:val="003D5706"/>
    <w:rsid w:val="003F09DB"/>
    <w:rsid w:val="003F2733"/>
    <w:rsid w:val="00422848"/>
    <w:rsid w:val="0042796A"/>
    <w:rsid w:val="00433FD6"/>
    <w:rsid w:val="00467256"/>
    <w:rsid w:val="00480AF0"/>
    <w:rsid w:val="00490A87"/>
    <w:rsid w:val="004A3EC9"/>
    <w:rsid w:val="004A69C9"/>
    <w:rsid w:val="004D28A4"/>
    <w:rsid w:val="004E3F20"/>
    <w:rsid w:val="004F150F"/>
    <w:rsid w:val="0050090A"/>
    <w:rsid w:val="00507476"/>
    <w:rsid w:val="00546A9F"/>
    <w:rsid w:val="00564C38"/>
    <w:rsid w:val="005670AD"/>
    <w:rsid w:val="005745E6"/>
    <w:rsid w:val="00574E14"/>
    <w:rsid w:val="005A31EE"/>
    <w:rsid w:val="005A4CBA"/>
    <w:rsid w:val="005E4BE7"/>
    <w:rsid w:val="005F568A"/>
    <w:rsid w:val="00617F84"/>
    <w:rsid w:val="006207EF"/>
    <w:rsid w:val="00627C98"/>
    <w:rsid w:val="006325FA"/>
    <w:rsid w:val="00642D1C"/>
    <w:rsid w:val="00650761"/>
    <w:rsid w:val="00653825"/>
    <w:rsid w:val="00661BA4"/>
    <w:rsid w:val="006963C9"/>
    <w:rsid w:val="00696B3F"/>
    <w:rsid w:val="006A0CDC"/>
    <w:rsid w:val="006C793C"/>
    <w:rsid w:val="006D56BF"/>
    <w:rsid w:val="006E7816"/>
    <w:rsid w:val="00712A0C"/>
    <w:rsid w:val="00713680"/>
    <w:rsid w:val="00732147"/>
    <w:rsid w:val="00732150"/>
    <w:rsid w:val="00754225"/>
    <w:rsid w:val="0076054D"/>
    <w:rsid w:val="007719F0"/>
    <w:rsid w:val="00787497"/>
    <w:rsid w:val="00792D13"/>
    <w:rsid w:val="007938CE"/>
    <w:rsid w:val="007B42C5"/>
    <w:rsid w:val="007B4982"/>
    <w:rsid w:val="007D4885"/>
    <w:rsid w:val="00863D3E"/>
    <w:rsid w:val="008679F4"/>
    <w:rsid w:val="00875B46"/>
    <w:rsid w:val="0088384B"/>
    <w:rsid w:val="00890E02"/>
    <w:rsid w:val="008942B8"/>
    <w:rsid w:val="008952C1"/>
    <w:rsid w:val="008A739E"/>
    <w:rsid w:val="008C7CE7"/>
    <w:rsid w:val="008E23EE"/>
    <w:rsid w:val="008F29CE"/>
    <w:rsid w:val="00910103"/>
    <w:rsid w:val="00943BB5"/>
    <w:rsid w:val="00945D59"/>
    <w:rsid w:val="009462A1"/>
    <w:rsid w:val="00976195"/>
    <w:rsid w:val="009A1579"/>
    <w:rsid w:val="009A7D2A"/>
    <w:rsid w:val="009C1D71"/>
    <w:rsid w:val="009D1BD8"/>
    <w:rsid w:val="009E2F92"/>
    <w:rsid w:val="009F0776"/>
    <w:rsid w:val="009F1381"/>
    <w:rsid w:val="00A006CA"/>
    <w:rsid w:val="00A046B3"/>
    <w:rsid w:val="00A126CD"/>
    <w:rsid w:val="00A749CA"/>
    <w:rsid w:val="00A97803"/>
    <w:rsid w:val="00AB133E"/>
    <w:rsid w:val="00AB553C"/>
    <w:rsid w:val="00AB7234"/>
    <w:rsid w:val="00AB7D55"/>
    <w:rsid w:val="00AE4D98"/>
    <w:rsid w:val="00AE6633"/>
    <w:rsid w:val="00B001C0"/>
    <w:rsid w:val="00B024D4"/>
    <w:rsid w:val="00B047E2"/>
    <w:rsid w:val="00B069B6"/>
    <w:rsid w:val="00B12718"/>
    <w:rsid w:val="00B16EC6"/>
    <w:rsid w:val="00B318DF"/>
    <w:rsid w:val="00B31940"/>
    <w:rsid w:val="00B63AED"/>
    <w:rsid w:val="00B70978"/>
    <w:rsid w:val="00B73911"/>
    <w:rsid w:val="00B800E5"/>
    <w:rsid w:val="00BA45B8"/>
    <w:rsid w:val="00BB08D8"/>
    <w:rsid w:val="00BB27E7"/>
    <w:rsid w:val="00BB3F80"/>
    <w:rsid w:val="00BD6B4B"/>
    <w:rsid w:val="00BF6E5B"/>
    <w:rsid w:val="00C37A8F"/>
    <w:rsid w:val="00CB213E"/>
    <w:rsid w:val="00CB2508"/>
    <w:rsid w:val="00CC5FA8"/>
    <w:rsid w:val="00CC6211"/>
    <w:rsid w:val="00CC67A5"/>
    <w:rsid w:val="00CD0CE5"/>
    <w:rsid w:val="00CE74B0"/>
    <w:rsid w:val="00CF5E58"/>
    <w:rsid w:val="00CF7E3A"/>
    <w:rsid w:val="00D37055"/>
    <w:rsid w:val="00D37584"/>
    <w:rsid w:val="00D64198"/>
    <w:rsid w:val="00D6427F"/>
    <w:rsid w:val="00D8679F"/>
    <w:rsid w:val="00DB296D"/>
    <w:rsid w:val="00DC17D6"/>
    <w:rsid w:val="00DD7BF7"/>
    <w:rsid w:val="00DE5CA8"/>
    <w:rsid w:val="00DF1038"/>
    <w:rsid w:val="00DF1629"/>
    <w:rsid w:val="00DF4369"/>
    <w:rsid w:val="00E036CC"/>
    <w:rsid w:val="00E27BF0"/>
    <w:rsid w:val="00E52698"/>
    <w:rsid w:val="00E61471"/>
    <w:rsid w:val="00E82BEE"/>
    <w:rsid w:val="00E85BAC"/>
    <w:rsid w:val="00E92A46"/>
    <w:rsid w:val="00EA0160"/>
    <w:rsid w:val="00ED1738"/>
    <w:rsid w:val="00EE2183"/>
    <w:rsid w:val="00EE3EE9"/>
    <w:rsid w:val="00F15204"/>
    <w:rsid w:val="00F25E8B"/>
    <w:rsid w:val="00F30EB9"/>
    <w:rsid w:val="00F90E3F"/>
    <w:rsid w:val="00FA211E"/>
    <w:rsid w:val="00FA34BD"/>
    <w:rsid w:val="00FB0292"/>
    <w:rsid w:val="00FC29C6"/>
    <w:rsid w:val="02C50496"/>
    <w:rsid w:val="49916930"/>
    <w:rsid w:val="5A0305F7"/>
    <w:rsid w:val="641308D0"/>
    <w:rsid w:val="6DC3403D"/>
    <w:rsid w:val="7FC36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1261AF"/>
  <w15:docId w15:val="{96FD2753-8065-A64C-BAB6-26C6E4D1D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88" w:lineRule="auto"/>
    </w:pPr>
    <w:rPr>
      <w:iCs/>
    </w:rPr>
  </w:style>
  <w:style w:type="paragraph" w:styleId="Heading1">
    <w:name w:val="heading 1"/>
    <w:basedOn w:val="Normal"/>
    <w:next w:val="Normal"/>
    <w:link w:val="Heading1Char"/>
    <w:uiPriority w:val="9"/>
    <w:qFormat/>
    <w:pPr>
      <w:numPr>
        <w:numId w:val="1"/>
      </w:numPr>
      <w:pBdr>
        <w:top w:val="single" w:sz="8" w:space="0" w:color="00B0F0"/>
        <w:left w:val="single" w:sz="8" w:space="0" w:color="00B0F0"/>
        <w:bottom w:val="single" w:sz="8" w:space="0" w:color="00B0F0"/>
        <w:right w:val="single" w:sz="8" w:space="0" w:color="00B0F0"/>
      </w:pBdr>
      <w:shd w:val="clear" w:color="auto" w:fill="00B0F0"/>
      <w:spacing w:before="300" w:after="240" w:line="269" w:lineRule="auto"/>
      <w:ind w:firstLine="289"/>
      <w:contextualSpacing/>
      <w:outlineLvl w:val="0"/>
    </w:pPr>
    <w:rPr>
      <w:rFonts w:ascii="Microsoft Sans Serif" w:eastAsia="Microsoft YaHei" w:hAnsi="Microsoft Sans Serif" w:cstheme="majorBidi"/>
      <w:bCs/>
      <w:color w:val="FFFFFF" w:themeColor="background1"/>
      <w:sz w:val="36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numPr>
        <w:numId w:val="2"/>
      </w:numPr>
      <w:spacing w:before="240" w:after="240" w:line="269" w:lineRule="auto"/>
      <w:ind w:left="499" w:hanging="357"/>
      <w:contextualSpacing/>
      <w:outlineLvl w:val="1"/>
    </w:pPr>
    <w:rPr>
      <w:rFonts w:asciiTheme="majorHAnsi" w:eastAsiaTheme="majorEastAsia" w:hAnsiTheme="majorHAnsi" w:cstheme="majorBidi"/>
      <w:b/>
      <w:bCs/>
      <w:color w:val="0070C0"/>
      <w:sz w:val="26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8" w:space="1" w:color="00B0F0"/>
        <w:left w:val="single" w:sz="8" w:space="2" w:color="00B0F0"/>
        <w:bottom w:val="single" w:sz="8" w:space="0" w:color="00B0F0"/>
        <w:right w:val="single" w:sz="8" w:space="4" w:color="00B0F0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00B0F0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left w:val="single" w:sz="4" w:space="2" w:color="ED7D31" w:themeColor="accent2"/>
        <w:bottom w:val="single" w:sz="4" w:space="2" w:color="ED7D3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left w:val="dotted" w:sz="4" w:space="2" w:color="ED7D31" w:themeColor="accent2"/>
        <w:bottom w:val="dotted" w:sz="4" w:space="2" w:color="ED7D3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single" w:sz="4" w:space="2" w:color="F7CAAC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pBdr>
        <w:bottom w:val="dotted" w:sz="4" w:space="2" w:color="F4B083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ED7D31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ED7D31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C45911" w:themeColor="accent2" w:themeShade="BF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pPr>
      <w:pBdr>
        <w:bottom w:val="dotted" w:sz="8" w:space="10" w:color="ED7D3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833C0B" w:themeColor="accent2" w:themeShade="80"/>
      <w:sz w:val="24"/>
      <w:szCs w:val="24"/>
    </w:rPr>
  </w:style>
  <w:style w:type="character" w:styleId="Strong">
    <w:name w:val="Strong"/>
    <w:uiPriority w:val="22"/>
    <w:qFormat/>
    <w:rPr>
      <w:b/>
      <w:bCs/>
      <w:spacing w:val="0"/>
    </w:rPr>
  </w:style>
  <w:style w:type="character" w:styleId="Emphasis">
    <w:name w:val="Emphasis"/>
    <w:uiPriority w:val="20"/>
    <w:qFormat/>
    <w:rPr>
      <w:rFonts w:asciiTheme="majorHAnsi" w:eastAsiaTheme="majorEastAsia" w:hAnsiTheme="majorHAnsi" w:cstheme="majorBidi"/>
      <w:b/>
      <w:bCs/>
      <w:i/>
      <w:iCs/>
      <w:color w:val="ED7D31" w:themeColor="accent2"/>
      <w:bdr w:val="single" w:sz="18" w:space="0" w:color="FBE4D5" w:themeColor="accent2" w:themeTint="33"/>
      <w:shd w:val="clear" w:color="auto" w:fill="FBE4D5" w:themeFill="accent2" w:themeFillTint="33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Microsoft Sans Serif" w:eastAsia="Microsoft YaHei" w:hAnsi="Microsoft Sans Serif" w:cstheme="majorBidi"/>
      <w:bCs/>
      <w:iCs/>
      <w:color w:val="FFFFFF" w:themeColor="background1"/>
      <w:sz w:val="36"/>
      <w:shd w:val="clear" w:color="auto" w:fill="00B0F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iCs/>
      <w:color w:val="0070C0"/>
      <w:sz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asciiTheme="majorHAnsi" w:eastAsiaTheme="majorEastAsia" w:hAnsiTheme="majorHAnsi" w:cstheme="majorBidi"/>
      <w:b/>
      <w:bCs/>
      <w:iCs/>
      <w:color w:val="00B0F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ED7D31" w:themeColor="accent2"/>
      <w:sz w:val="20"/>
      <w:szCs w:val="20"/>
    </w:rPr>
  </w:style>
  <w:style w:type="paragraph" w:customStyle="1" w:styleId="1">
    <w:name w:val="修订1"/>
    <w:hidden/>
    <w:uiPriority w:val="99"/>
    <w:semiHidden/>
    <w:rPr>
      <w:iCs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Pr>
      <w:i/>
      <w:iCs w:val="0"/>
      <w:color w:val="C45911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Pr>
      <w:color w:val="C45911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dotted" w:sz="8" w:space="10" w:color="ED7D31" w:themeColor="accent2"/>
        <w:bottom w:val="dotted" w:sz="8" w:space="10" w:color="ED7D3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D7D31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</w:rPr>
  </w:style>
  <w:style w:type="character" w:customStyle="1" w:styleId="10">
    <w:name w:val="不明显强调1"/>
    <w:uiPriority w:val="19"/>
    <w:qFormat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customStyle="1" w:styleId="11">
    <w:name w:val="明显强调1"/>
    <w:uiPriority w:val="21"/>
    <w:qFormat/>
    <w:rPr>
      <w:rFonts w:asciiTheme="majorHAnsi" w:eastAsiaTheme="majorEastAsia" w:hAnsiTheme="majorHAnsi" w:cstheme="majorBidi"/>
      <w:b/>
      <w:bCs/>
      <w:i/>
      <w:iCs/>
      <w:color w:val="FFFFFF" w:themeColor="background1"/>
      <w:bdr w:val="single" w:sz="18" w:space="0" w:color="ED7D31" w:themeColor="accent2"/>
      <w:shd w:val="clear" w:color="auto" w:fill="ED7D31" w:themeFill="accent2"/>
      <w:vertAlign w:val="baseline"/>
    </w:rPr>
  </w:style>
  <w:style w:type="character" w:customStyle="1" w:styleId="12">
    <w:name w:val="不明显参考1"/>
    <w:uiPriority w:val="31"/>
    <w:qFormat/>
    <w:rPr>
      <w:i/>
      <w:iCs/>
      <w:smallCaps/>
      <w:color w:val="ED7D31" w:themeColor="accent2"/>
      <w:u w:color="ED7D31" w:themeColor="accent2"/>
    </w:rPr>
  </w:style>
  <w:style w:type="character" w:customStyle="1" w:styleId="13">
    <w:name w:val="明显参考1"/>
    <w:uiPriority w:val="32"/>
    <w:qFormat/>
    <w:rPr>
      <w:b/>
      <w:bCs/>
      <w:i/>
      <w:iCs/>
      <w:smallCaps/>
      <w:color w:val="ED7D31" w:themeColor="accent2"/>
      <w:u w:color="ED7D31" w:themeColor="accent2"/>
    </w:rPr>
  </w:style>
  <w:style w:type="character" w:customStyle="1" w:styleId="14">
    <w:name w:val="书籍标题1"/>
    <w:uiPriority w:val="33"/>
    <w:qFormat/>
    <w:rPr>
      <w:rFonts w:asciiTheme="majorHAnsi" w:eastAsiaTheme="majorEastAsia" w:hAnsiTheme="majorHAnsi" w:cstheme="majorBidi"/>
      <w:b/>
      <w:bCs/>
      <w:i/>
      <w:iCs/>
      <w:smallCaps/>
      <w:color w:val="C45911" w:themeColor="accent2" w:themeShade="BF"/>
      <w:u w:val="single"/>
    </w:rPr>
  </w:style>
  <w:style w:type="paragraph" w:customStyle="1" w:styleId="TOC1">
    <w:name w:val="TOC 标题1"/>
    <w:basedOn w:val="Heading1"/>
    <w:next w:val="Normal"/>
    <w:uiPriority w:val="39"/>
    <w:semiHidden/>
    <w:unhideWhenUsed/>
    <w:qFormat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0258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02582D"/>
    <w:rPr>
      <w:iCs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2582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2582D"/>
    <w:rPr>
      <w:i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ake/Learning/%5bNotes%5d/%5bWork%5d/&#25991;&#26723;&#27169;&#26495;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文档模板.dotm</Template>
  <TotalTime>13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Yu Jake</cp:lastModifiedBy>
  <cp:revision>18</cp:revision>
  <dcterms:created xsi:type="dcterms:W3CDTF">2021-09-14T08:11:00Z</dcterms:created>
  <dcterms:modified xsi:type="dcterms:W3CDTF">2021-09-14T08:29:00Z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