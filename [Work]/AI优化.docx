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1BF22" w14:textId="31931FF6" w:rsidR="00713680" w:rsidRDefault="00DD1201" w:rsidP="00DD1201">
      <w:r>
        <w:rPr>
          <w:rFonts w:hint="eastAsia"/>
        </w:rPr>
        <w:t>需要针对优化的点：</w:t>
      </w:r>
    </w:p>
    <w:p w14:paraId="743DF449" w14:textId="35A802BC" w:rsidR="00DD1201" w:rsidRDefault="00DD1201" w:rsidP="00DD1201">
      <w:pPr>
        <w:pStyle w:val="ListParagraph"/>
        <w:numPr>
          <w:ilvl w:val="0"/>
          <w:numId w:val="15"/>
        </w:numPr>
      </w:pPr>
      <w:r>
        <w:rPr>
          <w:rFonts w:hint="eastAsia"/>
        </w:rPr>
        <w:t>自身血量相关</w:t>
      </w:r>
    </w:p>
    <w:p w14:paraId="097DB2E1" w14:textId="40F75809" w:rsidR="00DD1201" w:rsidRDefault="00DD1201" w:rsidP="00DD1201">
      <w:pPr>
        <w:pStyle w:val="ListParagraph"/>
        <w:numPr>
          <w:ilvl w:val="0"/>
          <w:numId w:val="15"/>
        </w:numPr>
      </w:pPr>
      <w:r>
        <w:rPr>
          <w:rFonts w:hint="eastAsia"/>
        </w:rPr>
        <w:t>敌人血量相关</w:t>
      </w:r>
    </w:p>
    <w:p w14:paraId="6BF926E9" w14:textId="3B212789" w:rsidR="00DD1201" w:rsidRDefault="00DD1201" w:rsidP="00DD1201">
      <w:pPr>
        <w:pStyle w:val="ListParagraph"/>
        <w:numPr>
          <w:ilvl w:val="0"/>
          <w:numId w:val="15"/>
        </w:numPr>
      </w:pPr>
      <w:r>
        <w:rPr>
          <w:rFonts w:hint="eastAsia"/>
        </w:rPr>
        <w:t>草丛相关</w:t>
      </w:r>
    </w:p>
    <w:p w14:paraId="01F67BAE" w14:textId="490D23D3" w:rsidR="00DD1201" w:rsidRDefault="00DD1201" w:rsidP="00DD1201">
      <w:pPr>
        <w:pStyle w:val="ListParagraph"/>
        <w:numPr>
          <w:ilvl w:val="0"/>
          <w:numId w:val="15"/>
        </w:numPr>
      </w:pPr>
      <w:r>
        <w:rPr>
          <w:rFonts w:hint="eastAsia"/>
        </w:rPr>
        <w:t>复活相关</w:t>
      </w:r>
    </w:p>
    <w:p w14:paraId="182434F7" w14:textId="6C0B7102" w:rsidR="00DD1201" w:rsidRDefault="00A1672E" w:rsidP="00DD1201">
      <w:r>
        <w:rPr>
          <w:rFonts w:hint="eastAsia"/>
        </w:rPr>
        <w:t>修正原有的各类数值计算公式</w:t>
      </w:r>
    </w:p>
    <w:p w14:paraId="0DFB52F7" w14:textId="7DAA7D4E" w:rsidR="00EB2072" w:rsidRDefault="00EB2072" w:rsidP="00DD1201"/>
    <w:p w14:paraId="109626A7" w14:textId="127AFE61" w:rsidR="00EB2072" w:rsidRDefault="00EB2072" w:rsidP="00DD1201">
      <w:r>
        <w:rPr>
          <w:rFonts w:hint="eastAsia"/>
        </w:rPr>
        <w:t>对于草丛中目标的处理：</w:t>
      </w:r>
      <w:r>
        <w:t xml:space="preserve">1. </w:t>
      </w:r>
      <w:r>
        <w:rPr>
          <w:rFonts w:hint="eastAsia"/>
        </w:rPr>
        <w:t>隐形但无法看见，扫描计算照旧，但不参与目标的切换；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隐形但能看见，扫描计算不变，并且参与目标切换。</w:t>
      </w:r>
    </w:p>
    <w:p w14:paraId="137D803F" w14:textId="50AD9C6B" w:rsidR="005C2E83" w:rsidRDefault="005C2E83" w:rsidP="00DD1201"/>
    <w:p w14:paraId="2F56A32B" w14:textId="1C68F071" w:rsidR="005C2E83" w:rsidRDefault="002F7019" w:rsidP="00DD1201">
      <w:r>
        <w:rPr>
          <w:rFonts w:hint="eastAsia"/>
        </w:rPr>
        <w:t>敌人血量比例：计入</w:t>
      </w:r>
      <w:proofErr w:type="spellStart"/>
      <w:r>
        <w:rPr>
          <w:rFonts w:hint="eastAsia"/>
        </w:rPr>
        <w:t>InterestOfVictim</w:t>
      </w:r>
      <w:proofErr w:type="spellEnd"/>
    </w:p>
    <w:p w14:paraId="00DCD4A1" w14:textId="0C5E45AE" w:rsidR="00B5158E" w:rsidRDefault="00B5158E" w:rsidP="00DD1201">
      <w:r>
        <w:rPr>
          <w:rFonts w:hint="eastAsia"/>
        </w:rPr>
        <w:t>敌人的攻击</w:t>
      </w:r>
      <w:r w:rsidR="00394005">
        <w:rPr>
          <w:rFonts w:hint="eastAsia"/>
        </w:rPr>
        <w:t>力</w:t>
      </w:r>
      <w:r>
        <w:rPr>
          <w:rFonts w:hint="eastAsia"/>
        </w:rPr>
        <w:t>：计入</w:t>
      </w:r>
      <w:proofErr w:type="spellStart"/>
      <w:r>
        <w:rPr>
          <w:rFonts w:hint="eastAsia"/>
        </w:rPr>
        <w:t>I</w:t>
      </w:r>
      <w:r>
        <w:t>nterestOfThreat</w:t>
      </w:r>
      <w:proofErr w:type="spellEnd"/>
    </w:p>
    <w:p w14:paraId="5FF610F8" w14:textId="7A6CAC0E" w:rsidR="002F7019" w:rsidRDefault="002F7019" w:rsidP="00DD1201">
      <w:r>
        <w:rPr>
          <w:rFonts w:hint="eastAsia"/>
        </w:rPr>
        <w:t>自己血量比例：计入</w:t>
      </w:r>
      <w:proofErr w:type="spellStart"/>
      <w:r>
        <w:rPr>
          <w:rFonts w:hint="eastAsia"/>
        </w:rPr>
        <w:t>InterestOfThreat</w:t>
      </w:r>
      <w:proofErr w:type="spellEnd"/>
      <w:r w:rsidR="00C65954">
        <w:rPr>
          <w:rFonts w:hint="eastAsia"/>
        </w:rPr>
        <w:t>，计入</w:t>
      </w:r>
      <w:proofErr w:type="spellStart"/>
      <w:r w:rsidR="00C65954">
        <w:rPr>
          <w:rFonts w:hint="eastAsia"/>
        </w:rPr>
        <w:t>In</w:t>
      </w:r>
      <w:r w:rsidR="00C65954">
        <w:t>terestOfDesire</w:t>
      </w:r>
      <w:proofErr w:type="spellEnd"/>
    </w:p>
    <w:p w14:paraId="36117CB6" w14:textId="691D1726" w:rsidR="00B5158E" w:rsidRDefault="00B5158E" w:rsidP="00DD1201">
      <w:r>
        <w:rPr>
          <w:rFonts w:hint="eastAsia"/>
        </w:rPr>
        <w:t>自己的攻击</w:t>
      </w:r>
      <w:r w:rsidR="00654161">
        <w:rPr>
          <w:rFonts w:hint="eastAsia"/>
        </w:rPr>
        <w:t>力</w:t>
      </w:r>
      <w:r>
        <w:rPr>
          <w:rFonts w:hint="eastAsia"/>
        </w:rPr>
        <w:t>：计入</w:t>
      </w:r>
      <w:proofErr w:type="spellStart"/>
      <w:r>
        <w:rPr>
          <w:rFonts w:hint="eastAsia"/>
        </w:rPr>
        <w:t>InterestOfVictim</w:t>
      </w:r>
      <w:proofErr w:type="spellEnd"/>
    </w:p>
    <w:p w14:paraId="03706BAF" w14:textId="6D1A9084" w:rsidR="00780A36" w:rsidRDefault="00780A36" w:rsidP="00DD1201">
      <w:r>
        <w:rPr>
          <w:rFonts w:hint="eastAsia"/>
        </w:rPr>
        <w:t>复活玩家的尸体：计入</w:t>
      </w:r>
      <w:proofErr w:type="spellStart"/>
      <w:r>
        <w:t>InterestOfDesire</w:t>
      </w:r>
      <w:proofErr w:type="spellEnd"/>
    </w:p>
    <w:p w14:paraId="2F27032D" w14:textId="6BAD985A" w:rsidR="00780A36" w:rsidRDefault="00780A36" w:rsidP="00DD1201"/>
    <w:p w14:paraId="7DBAA755" w14:textId="0FDE85D8" w:rsidR="00384885" w:rsidRDefault="00384885" w:rsidP="00DD1201">
      <w:r>
        <w:rPr>
          <w:rFonts w:hint="eastAsia"/>
        </w:rPr>
        <w:t>需要进行一个各个值的模拟计算</w:t>
      </w:r>
      <w:r w:rsidR="00201223">
        <w:rPr>
          <w:rFonts w:hint="eastAsia"/>
        </w:rPr>
        <w:t>，基于不同情况下的不同情形：</w:t>
      </w:r>
    </w:p>
    <w:p w14:paraId="66C15861" w14:textId="71B5E2BD" w:rsidR="00201223" w:rsidRDefault="00201223" w:rsidP="00DD1201">
      <w:r>
        <w:tab/>
      </w:r>
      <w:r>
        <w:rPr>
          <w:rFonts w:hint="eastAsia"/>
        </w:rPr>
        <w:t>输入：</w:t>
      </w:r>
      <w:r>
        <w:rPr>
          <w:rFonts w:hint="eastAsia"/>
        </w:rPr>
        <w:t>N</w:t>
      </w:r>
      <w:r>
        <w:rPr>
          <w:rFonts w:hint="eastAsia"/>
        </w:rPr>
        <w:t>个敌人，</w:t>
      </w:r>
      <w:r w:rsidR="00622D4B">
        <w:rPr>
          <w:rFonts w:hint="eastAsia"/>
        </w:rPr>
        <w:t>N</w:t>
      </w:r>
      <w:r w:rsidR="00622D4B">
        <w:rPr>
          <w:rFonts w:hint="eastAsia"/>
        </w:rPr>
        <w:t>个物品，</w:t>
      </w:r>
      <w:r>
        <w:rPr>
          <w:rFonts w:hint="eastAsia"/>
        </w:rPr>
        <w:t>各个敌人的状态（距离，血量比例</w:t>
      </w:r>
      <w:r w:rsidR="00394005">
        <w:rPr>
          <w:rFonts w:hint="eastAsia"/>
        </w:rPr>
        <w:t>，攻击力</w:t>
      </w:r>
      <w:r w:rsidR="00FE5903">
        <w:rPr>
          <w:rFonts w:hint="eastAsia"/>
        </w:rPr>
        <w:t>），</w:t>
      </w:r>
      <w:r w:rsidR="00622D4B">
        <w:rPr>
          <w:rFonts w:hint="eastAsia"/>
        </w:rPr>
        <w:t>各个物品的状态（距离）</w:t>
      </w:r>
      <w:r w:rsidR="008B1B5A">
        <w:rPr>
          <w:rFonts w:hint="eastAsia"/>
        </w:rPr>
        <w:t>，</w:t>
      </w:r>
      <w:r w:rsidR="00FE5903">
        <w:rPr>
          <w:rFonts w:hint="eastAsia"/>
        </w:rPr>
        <w:t>主角自己的状态（血量比例，攻击力）</w:t>
      </w:r>
    </w:p>
    <w:p w14:paraId="10BF2201" w14:textId="59AA391B" w:rsidR="00FE5903" w:rsidRDefault="00FE5903" w:rsidP="00DD1201">
      <w:r>
        <w:tab/>
      </w:r>
      <w:r>
        <w:rPr>
          <w:rFonts w:hint="eastAsia"/>
        </w:rPr>
        <w:t>输入：</w:t>
      </w:r>
      <w:r>
        <w:rPr>
          <w:rFonts w:hint="eastAsia"/>
        </w:rPr>
        <w:t>3</w:t>
      </w:r>
      <w:r>
        <w:t xml:space="preserve"> * 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Interest</w:t>
      </w:r>
      <w:r>
        <w:rPr>
          <w:rFonts w:hint="eastAsia"/>
        </w:rPr>
        <w:t>值，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best</w:t>
      </w:r>
      <w:r>
        <w:rPr>
          <w:rFonts w:hint="eastAsia"/>
        </w:rPr>
        <w:t>值，主角的</w:t>
      </w:r>
      <w:r w:rsidR="00530A34">
        <w:rPr>
          <w:rFonts w:hint="eastAsia"/>
        </w:rPr>
        <w:t>行为模式</w:t>
      </w:r>
    </w:p>
    <w:p w14:paraId="725D9759" w14:textId="0052EF13" w:rsidR="00EC7C43" w:rsidRDefault="00EC7C43" w:rsidP="00DD1201"/>
    <w:p w14:paraId="08AA6DEB" w14:textId="1F7296CE" w:rsidR="000D54E4" w:rsidRDefault="000D54E4" w:rsidP="00DD1201">
      <w:pPr>
        <w:rPr>
          <w:rFonts w:hint="eastAsia"/>
        </w:rPr>
      </w:pPr>
      <w:r>
        <w:rPr>
          <w:rFonts w:hint="eastAsia"/>
        </w:rPr>
        <w:t>影响</w:t>
      </w:r>
      <w:r>
        <w:t>AI</w:t>
      </w:r>
      <w:r>
        <w:rPr>
          <w:rFonts w:hint="eastAsia"/>
        </w:rPr>
        <w:t>行为的因素：敌人血量，自身血量，敌人攻击力，自身攻击力，</w:t>
      </w:r>
      <w:r w:rsidR="00F1066F">
        <w:rPr>
          <w:rFonts w:hint="eastAsia"/>
        </w:rPr>
        <w:t>敌人距离</w:t>
      </w:r>
    </w:p>
    <w:p w14:paraId="0BBF5A34" w14:textId="77777777" w:rsidR="000D54E4" w:rsidRDefault="000D54E4" w:rsidP="00DD1201"/>
    <w:p w14:paraId="5C0C7E9D" w14:textId="7C33D336" w:rsidR="00D31809" w:rsidRDefault="00D31809" w:rsidP="00DD1201">
      <w:r>
        <w:rPr>
          <w:rFonts w:hint="eastAsia"/>
        </w:rPr>
        <w:t>一些验证的极端情况：</w:t>
      </w:r>
    </w:p>
    <w:p w14:paraId="6B3AB441" w14:textId="7786B844" w:rsidR="00D31809" w:rsidRDefault="00D31809" w:rsidP="00DD1201">
      <w:r>
        <w:tab/>
      </w:r>
      <w:r w:rsidR="00F04909">
        <w:rPr>
          <w:rFonts w:hint="eastAsia"/>
        </w:rPr>
        <w:t>主角低血量，</w:t>
      </w:r>
      <w:r w:rsidR="00F04909">
        <w:t xml:space="preserve"> </w:t>
      </w:r>
      <w:r w:rsidR="00F04909">
        <w:rPr>
          <w:rFonts w:hint="eastAsia"/>
        </w:rPr>
        <w:t>敌人高血量</w:t>
      </w:r>
    </w:p>
    <w:p w14:paraId="35327CFC" w14:textId="16D1DB33" w:rsidR="00F04909" w:rsidRDefault="00F04909" w:rsidP="00DD1201">
      <w:r>
        <w:tab/>
      </w:r>
      <w:r>
        <w:rPr>
          <w:rFonts w:hint="eastAsia"/>
        </w:rPr>
        <w:t>主角低血量，敌人低血量</w:t>
      </w:r>
    </w:p>
    <w:p w14:paraId="0BD3043B" w14:textId="096C2C6D" w:rsidR="00F04909" w:rsidRDefault="00F63587" w:rsidP="00DD1201">
      <w:pPr>
        <w:rPr>
          <w:rFonts w:hint="eastAsia"/>
        </w:rPr>
      </w:pPr>
      <w:r>
        <w:tab/>
      </w:r>
      <w:r w:rsidR="00E03B65">
        <w:rPr>
          <w:rFonts w:hint="eastAsia"/>
        </w:rPr>
        <w:t>主角正常血量，近处敌人高血量，远处敌人低血量</w:t>
      </w:r>
    </w:p>
    <w:p w14:paraId="683F542B" w14:textId="190547F8" w:rsidR="00EC7C43" w:rsidRDefault="00EC7C43" w:rsidP="00DD1201">
      <w:pPr>
        <w:rPr>
          <w:rFonts w:hint="eastAsia"/>
        </w:rPr>
      </w:pPr>
    </w:p>
    <w:p w14:paraId="3BD52359" w14:textId="77777777" w:rsidR="00DD1201" w:rsidRDefault="00DD1201" w:rsidP="00DD1201"/>
    <w:sectPr w:rsidR="00DD12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5CB3F" w14:textId="77777777" w:rsidR="00AE2483" w:rsidRDefault="00AE2483" w:rsidP="0002582D">
      <w:pPr>
        <w:spacing w:after="0" w:line="240" w:lineRule="auto"/>
      </w:pPr>
      <w:r>
        <w:separator/>
      </w:r>
    </w:p>
  </w:endnote>
  <w:endnote w:type="continuationSeparator" w:id="0">
    <w:p w14:paraId="75D1707E" w14:textId="77777777" w:rsidR="00AE2483" w:rsidRDefault="00AE2483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C21401" w14:textId="77777777" w:rsidR="00AE2483" w:rsidRDefault="00AE2483" w:rsidP="0002582D">
      <w:pPr>
        <w:spacing w:after="0" w:line="240" w:lineRule="auto"/>
      </w:pPr>
      <w:r>
        <w:separator/>
      </w:r>
    </w:p>
  </w:footnote>
  <w:footnote w:type="continuationSeparator" w:id="0">
    <w:p w14:paraId="0E3188BC" w14:textId="77777777" w:rsidR="00AE2483" w:rsidRDefault="00AE2483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5ED"/>
    <w:multiLevelType w:val="hybridMultilevel"/>
    <w:tmpl w:val="3168C428"/>
    <w:lvl w:ilvl="0" w:tplc="5866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A0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61CF"/>
    <w:rsid w:val="000A6A92"/>
    <w:rsid w:val="000B4926"/>
    <w:rsid w:val="000C7AEF"/>
    <w:rsid w:val="000D54E4"/>
    <w:rsid w:val="000E3F58"/>
    <w:rsid w:val="000F3C09"/>
    <w:rsid w:val="00101220"/>
    <w:rsid w:val="001915DC"/>
    <w:rsid w:val="001D2EF2"/>
    <w:rsid w:val="001E248D"/>
    <w:rsid w:val="001F0643"/>
    <w:rsid w:val="001F7896"/>
    <w:rsid w:val="00201223"/>
    <w:rsid w:val="00222784"/>
    <w:rsid w:val="00242CC4"/>
    <w:rsid w:val="00247313"/>
    <w:rsid w:val="00255616"/>
    <w:rsid w:val="00274790"/>
    <w:rsid w:val="00285C76"/>
    <w:rsid w:val="002D341A"/>
    <w:rsid w:val="002E5EDB"/>
    <w:rsid w:val="002F5BCC"/>
    <w:rsid w:val="002F7019"/>
    <w:rsid w:val="002F7AC5"/>
    <w:rsid w:val="00305270"/>
    <w:rsid w:val="00330723"/>
    <w:rsid w:val="00330F5C"/>
    <w:rsid w:val="003472F9"/>
    <w:rsid w:val="00362391"/>
    <w:rsid w:val="00372609"/>
    <w:rsid w:val="00384885"/>
    <w:rsid w:val="00394005"/>
    <w:rsid w:val="003C4BD9"/>
    <w:rsid w:val="003D5706"/>
    <w:rsid w:val="003F09DB"/>
    <w:rsid w:val="003F2733"/>
    <w:rsid w:val="00422848"/>
    <w:rsid w:val="0042796A"/>
    <w:rsid w:val="00433FD6"/>
    <w:rsid w:val="00480AF0"/>
    <w:rsid w:val="00490A87"/>
    <w:rsid w:val="004A3EC9"/>
    <w:rsid w:val="004A69C9"/>
    <w:rsid w:val="004E3F20"/>
    <w:rsid w:val="004F150F"/>
    <w:rsid w:val="0050090A"/>
    <w:rsid w:val="00505688"/>
    <w:rsid w:val="00507476"/>
    <w:rsid w:val="00530A34"/>
    <w:rsid w:val="00546A9F"/>
    <w:rsid w:val="005670AD"/>
    <w:rsid w:val="005745E6"/>
    <w:rsid w:val="00574E14"/>
    <w:rsid w:val="005A31EE"/>
    <w:rsid w:val="005A4CBA"/>
    <w:rsid w:val="005C2E83"/>
    <w:rsid w:val="005E4BE7"/>
    <w:rsid w:val="005F568A"/>
    <w:rsid w:val="00617F84"/>
    <w:rsid w:val="006207EF"/>
    <w:rsid w:val="00622D4B"/>
    <w:rsid w:val="006325FA"/>
    <w:rsid w:val="00642D1C"/>
    <w:rsid w:val="00650761"/>
    <w:rsid w:val="00653825"/>
    <w:rsid w:val="00654161"/>
    <w:rsid w:val="00661BA4"/>
    <w:rsid w:val="006963C9"/>
    <w:rsid w:val="00696B3F"/>
    <w:rsid w:val="006C793C"/>
    <w:rsid w:val="006D56BF"/>
    <w:rsid w:val="006E7816"/>
    <w:rsid w:val="007034CA"/>
    <w:rsid w:val="00712A0C"/>
    <w:rsid w:val="00713680"/>
    <w:rsid w:val="00732147"/>
    <w:rsid w:val="00732150"/>
    <w:rsid w:val="00754225"/>
    <w:rsid w:val="0076054D"/>
    <w:rsid w:val="007719F0"/>
    <w:rsid w:val="00780A36"/>
    <w:rsid w:val="00787497"/>
    <w:rsid w:val="00792D13"/>
    <w:rsid w:val="007938CE"/>
    <w:rsid w:val="007B42C5"/>
    <w:rsid w:val="007B4982"/>
    <w:rsid w:val="007D4885"/>
    <w:rsid w:val="007F7AC8"/>
    <w:rsid w:val="00863D3E"/>
    <w:rsid w:val="008679F4"/>
    <w:rsid w:val="00875B46"/>
    <w:rsid w:val="0088384B"/>
    <w:rsid w:val="00890E02"/>
    <w:rsid w:val="008942B8"/>
    <w:rsid w:val="008952C1"/>
    <w:rsid w:val="008A739E"/>
    <w:rsid w:val="008B1B5A"/>
    <w:rsid w:val="008C7CE7"/>
    <w:rsid w:val="008E23EE"/>
    <w:rsid w:val="008F29CE"/>
    <w:rsid w:val="00910103"/>
    <w:rsid w:val="00943BB5"/>
    <w:rsid w:val="00945D59"/>
    <w:rsid w:val="009462A1"/>
    <w:rsid w:val="00976195"/>
    <w:rsid w:val="009A1579"/>
    <w:rsid w:val="009A7D2A"/>
    <w:rsid w:val="009C0CE1"/>
    <w:rsid w:val="009C1D71"/>
    <w:rsid w:val="009D1BD8"/>
    <w:rsid w:val="009F0776"/>
    <w:rsid w:val="009F1381"/>
    <w:rsid w:val="00A006CA"/>
    <w:rsid w:val="00A046B3"/>
    <w:rsid w:val="00A126CD"/>
    <w:rsid w:val="00A1672E"/>
    <w:rsid w:val="00A749CA"/>
    <w:rsid w:val="00A97803"/>
    <w:rsid w:val="00AB133E"/>
    <w:rsid w:val="00AB7234"/>
    <w:rsid w:val="00AB7D55"/>
    <w:rsid w:val="00AE2483"/>
    <w:rsid w:val="00AE6633"/>
    <w:rsid w:val="00B001C0"/>
    <w:rsid w:val="00B047E2"/>
    <w:rsid w:val="00B069B6"/>
    <w:rsid w:val="00B12718"/>
    <w:rsid w:val="00B16EC6"/>
    <w:rsid w:val="00B248A0"/>
    <w:rsid w:val="00B318DF"/>
    <w:rsid w:val="00B31940"/>
    <w:rsid w:val="00B5158E"/>
    <w:rsid w:val="00B63AED"/>
    <w:rsid w:val="00B70978"/>
    <w:rsid w:val="00B73911"/>
    <w:rsid w:val="00B800E5"/>
    <w:rsid w:val="00B8189B"/>
    <w:rsid w:val="00BA45B8"/>
    <w:rsid w:val="00BB08D8"/>
    <w:rsid w:val="00BB27E7"/>
    <w:rsid w:val="00BB3F80"/>
    <w:rsid w:val="00BD6B4B"/>
    <w:rsid w:val="00BF6E5B"/>
    <w:rsid w:val="00C37A8F"/>
    <w:rsid w:val="00C65954"/>
    <w:rsid w:val="00CB213E"/>
    <w:rsid w:val="00CB2508"/>
    <w:rsid w:val="00CC5FA8"/>
    <w:rsid w:val="00CC6211"/>
    <w:rsid w:val="00CC67A5"/>
    <w:rsid w:val="00CD0CE5"/>
    <w:rsid w:val="00CE74B0"/>
    <w:rsid w:val="00CF5E58"/>
    <w:rsid w:val="00CF7E3A"/>
    <w:rsid w:val="00D31809"/>
    <w:rsid w:val="00D37055"/>
    <w:rsid w:val="00D37584"/>
    <w:rsid w:val="00D64198"/>
    <w:rsid w:val="00D6427F"/>
    <w:rsid w:val="00D8679F"/>
    <w:rsid w:val="00DB296D"/>
    <w:rsid w:val="00DC17D6"/>
    <w:rsid w:val="00DD1201"/>
    <w:rsid w:val="00DD7BF7"/>
    <w:rsid w:val="00DE5CA8"/>
    <w:rsid w:val="00DF1038"/>
    <w:rsid w:val="00DF1629"/>
    <w:rsid w:val="00DF4369"/>
    <w:rsid w:val="00E036CC"/>
    <w:rsid w:val="00E03B65"/>
    <w:rsid w:val="00E27BF0"/>
    <w:rsid w:val="00E52698"/>
    <w:rsid w:val="00E61471"/>
    <w:rsid w:val="00E82BEE"/>
    <w:rsid w:val="00E85BAC"/>
    <w:rsid w:val="00E92A46"/>
    <w:rsid w:val="00EA0160"/>
    <w:rsid w:val="00EB2072"/>
    <w:rsid w:val="00EC7C43"/>
    <w:rsid w:val="00ED1738"/>
    <w:rsid w:val="00EE2183"/>
    <w:rsid w:val="00EE3EE9"/>
    <w:rsid w:val="00F04909"/>
    <w:rsid w:val="00F1066F"/>
    <w:rsid w:val="00F15204"/>
    <w:rsid w:val="00F22E16"/>
    <w:rsid w:val="00F25E8B"/>
    <w:rsid w:val="00F63587"/>
    <w:rsid w:val="00F90E3F"/>
    <w:rsid w:val="00FA211E"/>
    <w:rsid w:val="00FA34BD"/>
    <w:rsid w:val="00FB0292"/>
    <w:rsid w:val="00FC29C6"/>
    <w:rsid w:val="00FE5903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72F4"/>
  <w15:docId w15:val="{EDE910EA-4F25-4547-9126-62039C7B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72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yugen@coolfishgames.com</cp:lastModifiedBy>
  <cp:revision>30</cp:revision>
  <dcterms:created xsi:type="dcterms:W3CDTF">2021-04-20T07:17:00Z</dcterms:created>
  <dcterms:modified xsi:type="dcterms:W3CDTF">2021-04-22T10:46:00Z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