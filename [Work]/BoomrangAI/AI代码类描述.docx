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3081A" w14:textId="4EDE4BC1" w:rsidR="00713680" w:rsidRDefault="00C53993" w:rsidP="00C53993">
      <w:pPr>
        <w:pStyle w:val="1"/>
      </w:pPr>
      <w:r>
        <w:rPr>
          <w:rFonts w:hint="eastAsia"/>
        </w:rPr>
        <w:t>A</w:t>
      </w:r>
      <w:r>
        <w:t>I</w:t>
      </w:r>
    </w:p>
    <w:p w14:paraId="410D0EFE" w14:textId="6B2240DE" w:rsidR="00C53993" w:rsidRDefault="00C53993" w:rsidP="00C53993">
      <w:pPr>
        <w:pStyle w:val="2"/>
      </w:pPr>
      <w:proofErr w:type="spellStart"/>
      <w:proofErr w:type="gramStart"/>
      <w:r>
        <w:rPr>
          <w:rFonts w:hint="eastAsia"/>
        </w:rPr>
        <w:t>AvoidFire</w:t>
      </w:r>
      <w:proofErr w:type="spellEnd"/>
      <w:r w:rsidR="00BC1672">
        <w:t>(</w:t>
      </w:r>
      <w:proofErr w:type="gramEnd"/>
      <w:r w:rsidR="00BC1672">
        <w:t>)</w:t>
      </w:r>
    </w:p>
    <w:p w14:paraId="09BF58C6" w14:textId="4F744266" w:rsidR="00C53993" w:rsidRDefault="00C53993" w:rsidP="00C53993">
      <w:pPr>
        <w:ind w:left="499"/>
      </w:pPr>
      <w:r>
        <w:rPr>
          <w:rFonts w:hint="eastAsia"/>
        </w:rPr>
        <w:t>通过判断</w:t>
      </w:r>
      <w:proofErr w:type="spellStart"/>
      <w:r>
        <w:rPr>
          <w:rFonts w:hint="eastAsia"/>
        </w:rPr>
        <w:t>CellType</w:t>
      </w:r>
      <w:proofErr w:type="spellEnd"/>
      <w:r>
        <w:rPr>
          <w:rFonts w:hint="eastAsia"/>
        </w:rPr>
        <w:t>是否处于</w:t>
      </w:r>
      <w:r>
        <w:rPr>
          <w:rFonts w:hint="eastAsia"/>
        </w:rPr>
        <w:t>Fire</w:t>
      </w:r>
      <w:r>
        <w:rPr>
          <w:rFonts w:hint="eastAsia"/>
        </w:rPr>
        <w:t>状态，调用</w:t>
      </w:r>
      <w:proofErr w:type="spellStart"/>
      <w:r>
        <w:rPr>
          <w:rFonts w:hint="eastAsia"/>
        </w:rPr>
        <w:t>Divert</w:t>
      </w:r>
      <w:r>
        <w:t>Path</w:t>
      </w:r>
      <w:proofErr w:type="spellEnd"/>
      <w:r w:rsidR="00833785">
        <w:rPr>
          <w:rFonts w:hint="eastAsia"/>
        </w:rPr>
        <w:t>方法</w:t>
      </w:r>
      <w:r>
        <w:rPr>
          <w:rFonts w:hint="eastAsia"/>
        </w:rPr>
        <w:t>来绕开有火的地块。</w:t>
      </w:r>
    </w:p>
    <w:p w14:paraId="17426542" w14:textId="56C7D695" w:rsidR="00C53993" w:rsidRDefault="00C53993" w:rsidP="00C53993">
      <w:pPr>
        <w:pStyle w:val="2"/>
      </w:pPr>
      <w:proofErr w:type="spellStart"/>
      <w:r>
        <w:rPr>
          <w:rFonts w:hint="eastAsia"/>
        </w:rPr>
        <w:t>AvoidOtherActors</w:t>
      </w:r>
      <w:proofErr w:type="spellEnd"/>
      <w:r w:rsidR="00A564C0">
        <w:t xml:space="preserve"> </w:t>
      </w:r>
      <w:r w:rsidR="00A564C0">
        <w:rPr>
          <w:rFonts w:hint="eastAsia"/>
        </w:rPr>
        <w:t>&amp;</w:t>
      </w:r>
      <w:r w:rsidR="00A564C0">
        <w:t xml:space="preserve"> </w:t>
      </w:r>
      <w:proofErr w:type="spellStart"/>
      <w:proofErr w:type="gramStart"/>
      <w:r w:rsidR="00A564C0">
        <w:t>DivertAroundObjectsOnLayer</w:t>
      </w:r>
      <w:proofErr w:type="spellEnd"/>
      <w:r w:rsidR="00BC1672">
        <w:t>(</w:t>
      </w:r>
      <w:proofErr w:type="gramEnd"/>
      <w:r w:rsidR="00BC1672">
        <w:t>Layer)</w:t>
      </w:r>
    </w:p>
    <w:p w14:paraId="448C3553" w14:textId="6E89CD12" w:rsidR="00CE4455" w:rsidRDefault="00CE4455" w:rsidP="00CE4455">
      <w:pPr>
        <w:ind w:left="499"/>
      </w:pPr>
      <w:proofErr w:type="spellStart"/>
      <w:r>
        <w:rPr>
          <w:rFonts w:hint="eastAsia"/>
        </w:rPr>
        <w:t>r</w:t>
      </w:r>
      <w:r>
        <w:t>aycastHit</w:t>
      </w:r>
      <w:proofErr w:type="spellEnd"/>
      <w:r>
        <w:t>:</w:t>
      </w:r>
      <w:r>
        <w:rPr>
          <w:rFonts w:hint="eastAsia"/>
        </w:rPr>
        <w:t>射线检测，</w:t>
      </w:r>
      <w:r>
        <w:rPr>
          <w:rFonts w:hint="eastAsia"/>
        </w:rPr>
        <w:t>Physics</w:t>
      </w:r>
      <w:r>
        <w:t>2D</w:t>
      </w:r>
      <w:r>
        <w:rPr>
          <w:rFonts w:hint="eastAsia"/>
        </w:rPr>
        <w:t>.</w:t>
      </w:r>
      <w:r>
        <w:t>Raycast</w:t>
      </w:r>
    </w:p>
    <w:p w14:paraId="318E678C" w14:textId="53C0ED69" w:rsidR="00CE4455" w:rsidRDefault="00CE4455" w:rsidP="00CE4455">
      <w:pPr>
        <w:ind w:left="499"/>
      </w:pPr>
      <w:r>
        <w:rPr>
          <w:rFonts w:hint="eastAsia"/>
        </w:rPr>
        <w:t>如果射线检测到的物体，在主角的</w:t>
      </w:r>
      <w:r w:rsidR="00833785">
        <w:rPr>
          <w:rFonts w:hint="eastAsia"/>
        </w:rPr>
        <w:t>视线范围内（</w:t>
      </w:r>
      <w:proofErr w:type="spellStart"/>
      <w:r w:rsidR="00833785">
        <w:rPr>
          <w:rFonts w:hint="eastAsia"/>
        </w:rPr>
        <w:t>I</w:t>
      </w:r>
      <w:r w:rsidR="00833785">
        <w:t>sInLineOfSight</w:t>
      </w:r>
      <w:proofErr w:type="spellEnd"/>
      <w:r w:rsidR="00833785">
        <w:rPr>
          <w:rFonts w:hint="eastAsia"/>
        </w:rPr>
        <w:t>），则通过</w:t>
      </w:r>
      <w:proofErr w:type="spellStart"/>
      <w:r w:rsidR="00833785">
        <w:rPr>
          <w:rFonts w:hint="eastAsia"/>
        </w:rPr>
        <w:t>DivertPath</w:t>
      </w:r>
      <w:proofErr w:type="spellEnd"/>
      <w:r w:rsidR="00833785">
        <w:rPr>
          <w:rFonts w:hint="eastAsia"/>
        </w:rPr>
        <w:t>方法来绕开物体。</w:t>
      </w:r>
    </w:p>
    <w:p w14:paraId="2B60A9F7" w14:textId="0F80BAD0" w:rsidR="00DA076F" w:rsidRDefault="00BC1672" w:rsidP="00BC1672">
      <w:pPr>
        <w:pStyle w:val="2"/>
      </w:pPr>
      <w:proofErr w:type="gramStart"/>
      <w:r>
        <w:rPr>
          <w:rFonts w:hint="eastAsia"/>
        </w:rPr>
        <w:t>Awake</w:t>
      </w:r>
      <w:r>
        <w:t>(</w:t>
      </w:r>
      <w:proofErr w:type="gramEnd"/>
      <w:r>
        <w:t>)</w:t>
      </w:r>
    </w:p>
    <w:p w14:paraId="588B6619" w14:textId="37956532" w:rsidR="00BC1672" w:rsidRDefault="007E61C6" w:rsidP="00BC1672">
      <w:pPr>
        <w:ind w:left="499"/>
      </w:pPr>
      <w:r>
        <w:rPr>
          <w:rFonts w:hint="eastAsia"/>
        </w:rPr>
        <w:t>初始化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的参数。</w:t>
      </w:r>
    </w:p>
    <w:p w14:paraId="795804BB" w14:textId="07C78646" w:rsidR="007E61C6" w:rsidRDefault="007E61C6" w:rsidP="007E61C6">
      <w:pPr>
        <w:pStyle w:val="2"/>
      </w:pPr>
      <w:proofErr w:type="spellStart"/>
      <w:r>
        <w:rPr>
          <w:rFonts w:hint="eastAsia"/>
        </w:rPr>
        <w:t>CanISeeTarget</w:t>
      </w:r>
      <w:proofErr w:type="spellEnd"/>
      <w:r w:rsidR="007351AF">
        <w:t>(</w:t>
      </w:r>
      <w:proofErr w:type="spellStart"/>
      <w:r w:rsidR="007351AF">
        <w:t>targetPlayer</w:t>
      </w:r>
      <w:proofErr w:type="spellEnd"/>
      <w:r w:rsidR="007351AF">
        <w:t>)</w:t>
      </w:r>
    </w:p>
    <w:p w14:paraId="2543C7E9" w14:textId="3313739C" w:rsidR="007E61C6" w:rsidRDefault="006B0C91" w:rsidP="007E61C6">
      <w:pPr>
        <w:ind w:left="499"/>
      </w:pPr>
      <w:r>
        <w:rPr>
          <w:rFonts w:hint="eastAsia"/>
        </w:rPr>
        <w:t>如果是变态难度</w:t>
      </w:r>
      <w:r>
        <w:rPr>
          <w:rFonts w:hint="eastAsia"/>
        </w:rPr>
        <w:t>(</w:t>
      </w:r>
      <w:r>
        <w:t>impossible</w:t>
      </w:r>
      <w:r>
        <w:rPr>
          <w:rFonts w:hint="eastAsia"/>
        </w:rPr>
        <w:t>)</w:t>
      </w:r>
      <w:r>
        <w:rPr>
          <w:rFonts w:hint="eastAsia"/>
        </w:rPr>
        <w:t>直接返回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0C470855" w14:textId="42B43C37" w:rsidR="00072EF9" w:rsidRDefault="007351AF" w:rsidP="007E61C6">
      <w:pPr>
        <w:ind w:left="499"/>
      </w:pPr>
      <w:r>
        <w:rPr>
          <w:rFonts w:hint="eastAsia"/>
        </w:rPr>
        <w:t>如果玩家在伪装状态或在遮挡物中</w:t>
      </w:r>
      <w:r>
        <w:t>(</w:t>
      </w:r>
      <w:proofErr w:type="spellStart"/>
      <w:r>
        <w:t>IsDisguised</w:t>
      </w:r>
      <w:proofErr w:type="spellEnd"/>
      <w:r>
        <w:t xml:space="preserve"> || </w:t>
      </w:r>
      <w:proofErr w:type="spellStart"/>
      <w:r>
        <w:t>IsInTheShadow</w:t>
      </w:r>
      <w:proofErr w:type="spellEnd"/>
      <w:r>
        <w:t>)</w:t>
      </w:r>
      <w:r>
        <w:rPr>
          <w:rFonts w:hint="eastAsia"/>
        </w:rPr>
        <w:t>：</w:t>
      </w:r>
    </w:p>
    <w:p w14:paraId="71BCBA5D" w14:textId="0B8A405B" w:rsidR="00B13454" w:rsidRDefault="00B13454" w:rsidP="00F74A1E">
      <w:pPr>
        <w:ind w:left="1440" w:firstLine="4"/>
        <w:rPr>
          <w:color w:val="B5CEA8"/>
        </w:rPr>
      </w:pPr>
      <w:r>
        <w:rPr>
          <w:rFonts w:hint="eastAsia"/>
        </w:rPr>
        <w:t>如果玩家手持金色回旋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。</w:t>
      </w:r>
      <w:r w:rsidR="00F74A1E">
        <w:rPr>
          <w:color w:val="DCDCDC"/>
        </w:rPr>
        <w:t>(</w:t>
      </w:r>
      <w:proofErr w:type="spellStart"/>
      <w:proofErr w:type="gramStart"/>
      <w:r w:rsidR="00F74A1E" w:rsidRPr="005D6934">
        <w:rPr>
          <w:b/>
          <w:bCs/>
          <w:color w:val="538135" w:themeColor="accent6" w:themeShade="BF"/>
        </w:rPr>
        <w:t>targetPlayer</w:t>
      </w:r>
      <w:r w:rsidR="00F74A1E">
        <w:rPr>
          <w:color w:val="B4B4B4"/>
        </w:rPr>
        <w:t>.</w:t>
      </w:r>
      <w:r w:rsidR="00F74A1E">
        <w:rPr>
          <w:color w:val="AA70FF"/>
        </w:rPr>
        <w:t>velocityStored</w:t>
      </w:r>
      <w:r w:rsidR="00F74A1E">
        <w:rPr>
          <w:color w:val="B4B4B4"/>
        </w:rPr>
        <w:t>.</w:t>
      </w:r>
      <w:r w:rsidR="00F74A1E">
        <w:rPr>
          <w:color w:val="248F8F"/>
        </w:rPr>
        <w:t>magnitude</w:t>
      </w:r>
      <w:proofErr w:type="spellEnd"/>
      <w:proofErr w:type="gramEnd"/>
      <w:r w:rsidR="00F74A1E">
        <w:rPr>
          <w:color w:val="DCDCDC"/>
        </w:rPr>
        <w:t> </w:t>
      </w:r>
      <w:r w:rsidR="00F74A1E">
        <w:rPr>
          <w:color w:val="B4B4B4"/>
        </w:rPr>
        <w:t>&gt;</w:t>
      </w:r>
      <w:r w:rsidR="00F74A1E">
        <w:rPr>
          <w:color w:val="DCDCDC"/>
        </w:rPr>
        <w:t> </w:t>
      </w:r>
      <w:r w:rsidR="00F74A1E" w:rsidRPr="005D6934">
        <w:rPr>
          <w:color w:val="538135" w:themeColor="accent6" w:themeShade="BF"/>
        </w:rPr>
        <w:t>6f</w:t>
      </w:r>
      <w:r w:rsidR="00F74A1E">
        <w:rPr>
          <w:color w:val="DCDCDC"/>
        </w:rPr>
        <w:t> </w:t>
      </w:r>
      <w:r w:rsidR="00F74A1E">
        <w:rPr>
          <w:color w:val="B4B4B4"/>
        </w:rPr>
        <w:t>-</w:t>
      </w:r>
      <w:r w:rsidR="00F74A1E">
        <w:rPr>
          <w:color w:val="DCDCDC"/>
        </w:rPr>
        <w:t> </w:t>
      </w:r>
      <w:proofErr w:type="spellStart"/>
      <w:r w:rsidR="00F74A1E">
        <w:rPr>
          <w:color w:val="AA70FF"/>
        </w:rPr>
        <w:t>botDifficulty</w:t>
      </w:r>
      <w:proofErr w:type="spellEnd"/>
      <w:r w:rsidR="00F74A1E">
        <w:rPr>
          <w:color w:val="DCDCDC"/>
        </w:rPr>
        <w:t> </w:t>
      </w:r>
      <w:r w:rsidR="00F74A1E">
        <w:rPr>
          <w:color w:val="B4B4B4"/>
        </w:rPr>
        <w:t>*</w:t>
      </w:r>
      <w:r w:rsidR="00F74A1E">
        <w:rPr>
          <w:color w:val="DCDCDC"/>
        </w:rPr>
        <w:t> </w:t>
      </w:r>
      <w:r w:rsidR="00F74A1E" w:rsidRPr="005D6934">
        <w:rPr>
          <w:color w:val="538135" w:themeColor="accent6" w:themeShade="BF"/>
        </w:rPr>
        <w:t>2f</w:t>
      </w:r>
    </w:p>
    <w:p w14:paraId="59B7E4A7" w14:textId="15D844B3" w:rsidR="00F74A1E" w:rsidRDefault="00F74A1E" w:rsidP="00F74A1E">
      <w:pPr>
        <w:ind w:left="1440" w:firstLine="4"/>
      </w:pPr>
      <w:r>
        <w:rPr>
          <w:rFonts w:hint="eastAsia"/>
        </w:rPr>
        <w:t>伪装时间小于某个参数（</w:t>
      </w:r>
      <w:proofErr w:type="spellStart"/>
      <w:r w:rsidR="0013446E">
        <w:rPr>
          <w:color w:val="4EC9B0"/>
        </w:rPr>
        <w:t>Player</w:t>
      </w:r>
      <w:r w:rsidR="0013446E">
        <w:rPr>
          <w:color w:val="B4B4B4"/>
        </w:rPr>
        <w:t>.</w:t>
      </w:r>
      <w:r w:rsidR="0013446E">
        <w:rPr>
          <w:color w:val="8D8DC6"/>
        </w:rPr>
        <w:t>disguiseStartDuration</w:t>
      </w:r>
      <w:proofErr w:type="spellEnd"/>
      <w:r w:rsidR="0013446E">
        <w:rPr>
          <w:color w:val="DCDCDC"/>
        </w:rPr>
        <w:t> </w:t>
      </w:r>
      <w:r w:rsidR="0013446E">
        <w:rPr>
          <w:color w:val="B4B4B4"/>
        </w:rPr>
        <w:t>*</w:t>
      </w:r>
      <w:r w:rsidR="0013446E">
        <w:rPr>
          <w:color w:val="DCDCDC"/>
        </w:rPr>
        <w:t> (</w:t>
      </w:r>
      <w:r w:rsidR="0013446E" w:rsidRPr="005D6934">
        <w:rPr>
          <w:color w:val="538135" w:themeColor="accent6" w:themeShade="BF"/>
        </w:rPr>
        <w:t>1f</w:t>
      </w:r>
      <w:r w:rsidR="0013446E">
        <w:rPr>
          <w:color w:val="DCDCDC"/>
        </w:rPr>
        <w:t> </w:t>
      </w:r>
      <w:r w:rsidR="0013446E">
        <w:rPr>
          <w:color w:val="B4B4B4"/>
        </w:rPr>
        <w:t>+</w:t>
      </w:r>
      <w:r w:rsidR="0013446E">
        <w:rPr>
          <w:color w:val="DCDCDC"/>
        </w:rPr>
        <w:t> </w:t>
      </w:r>
      <w:proofErr w:type="spellStart"/>
      <w:r w:rsidR="0013446E">
        <w:rPr>
          <w:color w:val="AA70FF"/>
        </w:rPr>
        <w:t>botDifficulty</w:t>
      </w:r>
      <w:proofErr w:type="spellEnd"/>
      <w:r w:rsidR="0013446E">
        <w:rPr>
          <w:color w:val="DCDCDC"/>
        </w:rPr>
        <w:t>) </w:t>
      </w:r>
      <w:r w:rsidR="0013446E">
        <w:rPr>
          <w:color w:val="B4B4B4"/>
        </w:rPr>
        <w:t>*</w:t>
      </w:r>
      <w:r w:rsidR="0013446E">
        <w:rPr>
          <w:color w:val="DCDCDC"/>
        </w:rPr>
        <w:t> </w:t>
      </w:r>
      <w:r w:rsidR="0013446E" w:rsidRPr="005D6934">
        <w:rPr>
          <w:color w:val="538135" w:themeColor="accent6" w:themeShade="BF"/>
        </w:rPr>
        <w:t>1.5f</w:t>
      </w:r>
      <w:r>
        <w:rPr>
          <w:rFonts w:hint="eastAsia"/>
        </w:rPr>
        <w:t>）时，返回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24D04F56" w14:textId="0443F6FF" w:rsidR="00ED33CE" w:rsidRDefault="00ED33CE" w:rsidP="00ED33CE">
      <w:pPr>
        <w:pStyle w:val="2"/>
      </w:pPr>
      <w:proofErr w:type="spellStart"/>
      <w:proofErr w:type="gramStart"/>
      <w:r>
        <w:t>CreatePath</w:t>
      </w:r>
      <w:proofErr w:type="spellEnd"/>
      <w:r w:rsidR="00D51940">
        <w:t>(</w:t>
      </w:r>
      <w:proofErr w:type="gramEnd"/>
      <w:r w:rsidR="00D51940">
        <w:t>)</w:t>
      </w:r>
    </w:p>
    <w:p w14:paraId="3E6739CD" w14:textId="029E5569" w:rsidR="008846C0" w:rsidRPr="008846C0" w:rsidRDefault="00122547" w:rsidP="008846C0">
      <w:pPr>
        <w:ind w:left="499"/>
      </w:pPr>
      <w:r>
        <w:rPr>
          <w:rFonts w:hint="eastAsia"/>
        </w:rPr>
        <w:t>创建路径。</w:t>
      </w:r>
    </w:p>
    <w:p w14:paraId="2AA8F490" w14:textId="3D150233" w:rsidR="00D51940" w:rsidRDefault="008846C0" w:rsidP="008846C0">
      <w:pPr>
        <w:pStyle w:val="2"/>
      </w:pPr>
      <w:proofErr w:type="gramStart"/>
      <w:r>
        <w:rPr>
          <w:rFonts w:hint="eastAsia"/>
        </w:rPr>
        <w:t>D</w:t>
      </w:r>
      <w:r>
        <w:t>ash(</w:t>
      </w:r>
      <w:proofErr w:type="spellStart"/>
      <w:proofErr w:type="gramEnd"/>
      <w:r>
        <w:t>dashDirection</w:t>
      </w:r>
      <w:proofErr w:type="spellEnd"/>
      <w:r>
        <w:t xml:space="preserve">, </w:t>
      </w:r>
      <w:proofErr w:type="spellStart"/>
      <w:r>
        <w:t>avoidObstacles</w:t>
      </w:r>
      <w:proofErr w:type="spellEnd"/>
      <w:r>
        <w:t xml:space="preserve">, </w:t>
      </w:r>
      <w:proofErr w:type="spellStart"/>
      <w:r>
        <w:t>allowOutOfBounds</w:t>
      </w:r>
      <w:proofErr w:type="spellEnd"/>
      <w:r>
        <w:t xml:space="preserve">, </w:t>
      </w:r>
      <w:proofErr w:type="spellStart"/>
      <w:r>
        <w:t>allowHazardInFrontOfEndPoint</w:t>
      </w:r>
      <w:proofErr w:type="spellEnd"/>
      <w:r>
        <w:t xml:space="preserve">, </w:t>
      </w:r>
      <w:proofErr w:type="spellStart"/>
      <w:r>
        <w:t>trackFailedAttempts</w:t>
      </w:r>
      <w:proofErr w:type="spellEnd"/>
      <w:r>
        <w:t>)</w:t>
      </w:r>
    </w:p>
    <w:p w14:paraId="6A02319F" w14:textId="25A920D4" w:rsidR="008846C0" w:rsidRDefault="00F77BFD" w:rsidP="008846C0">
      <w:pPr>
        <w:ind w:left="499"/>
      </w:pPr>
      <w:r>
        <w:rPr>
          <w:rFonts w:hint="eastAsia"/>
        </w:rPr>
        <w:t>如果满足安全跳跃条件</w:t>
      </w:r>
      <w:r>
        <w:t>(</w:t>
      </w:r>
      <w:proofErr w:type="spellStart"/>
      <w:r>
        <w:t>IsDashSafe</w:t>
      </w:r>
      <w:proofErr w:type="spellEnd"/>
      <w:r>
        <w:t>)</w:t>
      </w:r>
      <w:r>
        <w:rPr>
          <w:rFonts w:hint="eastAsia"/>
        </w:rPr>
        <w:t>，则执行跳跃操作</w:t>
      </w:r>
    </w:p>
    <w:p w14:paraId="645D3BA1" w14:textId="489A8FA0" w:rsidR="00F77BFD" w:rsidRDefault="00F77BFD" w:rsidP="008846C0">
      <w:pPr>
        <w:ind w:left="499"/>
      </w:pPr>
      <w:proofErr w:type="spellStart"/>
      <w:r>
        <w:rPr>
          <w:rFonts w:hint="eastAsia"/>
        </w:rPr>
        <w:t>IsDashSafe</w:t>
      </w:r>
      <w:proofErr w:type="spellEnd"/>
      <w:r>
        <w:rPr>
          <w:rFonts w:hint="eastAsia"/>
        </w:rPr>
        <w:t>：</w:t>
      </w:r>
    </w:p>
    <w:p w14:paraId="247573F3" w14:textId="4031B1ED" w:rsidR="00F77BFD" w:rsidRDefault="00B159EE" w:rsidP="00F77BFD">
      <w:pPr>
        <w:pStyle w:val="2"/>
      </w:pPr>
      <w:proofErr w:type="spellStart"/>
      <w:proofErr w:type="gramStart"/>
      <w:r>
        <w:rPr>
          <w:rFonts w:hint="eastAsia"/>
        </w:rPr>
        <w:t>DestroyPath</w:t>
      </w:r>
      <w:proofErr w:type="spellEnd"/>
      <w:r>
        <w:t>(</w:t>
      </w:r>
      <w:proofErr w:type="gramEnd"/>
      <w:r>
        <w:t>)</w:t>
      </w:r>
    </w:p>
    <w:p w14:paraId="4D83A1CC" w14:textId="7EDCE5F2" w:rsidR="00B159EE" w:rsidRDefault="00B159EE" w:rsidP="00B159EE">
      <w:pPr>
        <w:ind w:left="499"/>
      </w:pPr>
      <w:r>
        <w:rPr>
          <w:rFonts w:hint="eastAsia"/>
        </w:rPr>
        <w:t>到达路径终点</w:t>
      </w:r>
      <w:r>
        <w:rPr>
          <w:rFonts w:hint="eastAsia"/>
        </w:rPr>
        <w:t>=</w:t>
      </w:r>
      <w:r>
        <w:t>tru</w:t>
      </w:r>
      <w:r>
        <w:rPr>
          <w:rFonts w:hint="eastAsia"/>
        </w:rPr>
        <w:t>e</w:t>
      </w:r>
      <w:r>
        <w:rPr>
          <w:rFonts w:hint="eastAsia"/>
        </w:rPr>
        <w:t>；</w:t>
      </w:r>
      <w:r>
        <w:rPr>
          <w:rFonts w:hint="eastAsia"/>
        </w:rPr>
        <w:t>path=null</w:t>
      </w:r>
      <w:r>
        <w:rPr>
          <w:rFonts w:hint="eastAsia"/>
        </w:rPr>
        <w:t>。</w:t>
      </w:r>
    </w:p>
    <w:p w14:paraId="7B6E7DCE" w14:textId="42C3804C" w:rsidR="00B159EE" w:rsidRDefault="00B159EE" w:rsidP="00B159EE">
      <w:pPr>
        <w:pStyle w:val="2"/>
      </w:pPr>
      <w:proofErr w:type="spellStart"/>
      <w:r>
        <w:rPr>
          <w:rFonts w:hint="eastAsia"/>
        </w:rPr>
        <w:t>DivertPath</w:t>
      </w:r>
      <w:proofErr w:type="spellEnd"/>
      <w:r w:rsidR="00592391">
        <w:t>(</w:t>
      </w:r>
      <w:proofErr w:type="spellStart"/>
      <w:r w:rsidR="00592391">
        <w:t>avoidPosition</w:t>
      </w:r>
      <w:proofErr w:type="spellEnd"/>
      <w:r w:rsidR="00592391">
        <w:t>)</w:t>
      </w:r>
    </w:p>
    <w:p w14:paraId="611DB55B" w14:textId="5E189D64" w:rsidR="00592391" w:rsidRDefault="00BB12D3" w:rsidP="00592391">
      <w:pPr>
        <w:ind w:left="499"/>
      </w:pPr>
      <w:r>
        <w:rPr>
          <w:rFonts w:hint="eastAsia"/>
        </w:rPr>
        <w:lastRenderedPageBreak/>
        <w:t>以回避点为基准随机旋转一个角度（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度之间），并行走一个随机距离（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米）。</w:t>
      </w:r>
    </w:p>
    <w:p w14:paraId="2C123E62" w14:textId="66596220" w:rsidR="0033620E" w:rsidRDefault="0033620E" w:rsidP="00A0607D">
      <w:pPr>
        <w:pStyle w:val="2"/>
      </w:pPr>
      <w:proofErr w:type="spellStart"/>
      <w:proofErr w:type="gramStart"/>
      <w:r w:rsidRPr="0033620E">
        <w:t>GetCurrentWaypointPosition</w:t>
      </w:r>
      <w:proofErr w:type="spellEnd"/>
      <w:r w:rsidRPr="0033620E">
        <w:t>(</w:t>
      </w:r>
      <w:proofErr w:type="gramEnd"/>
      <w:r w:rsidRPr="0033620E">
        <w:t>)</w:t>
      </w:r>
    </w:p>
    <w:p w14:paraId="5BF251BA" w14:textId="06642906" w:rsidR="0033620E" w:rsidRPr="0033620E" w:rsidRDefault="00394D67" w:rsidP="0033620E">
      <w:pPr>
        <w:ind w:left="499"/>
      </w:pPr>
      <w:r>
        <w:rPr>
          <w:rFonts w:hint="eastAsia"/>
        </w:rPr>
        <w:t>获得当前路点。</w:t>
      </w:r>
    </w:p>
    <w:p w14:paraId="09E821C5" w14:textId="7F967D24" w:rsidR="0033620E" w:rsidRDefault="0033620E" w:rsidP="00A0607D">
      <w:pPr>
        <w:pStyle w:val="2"/>
      </w:pPr>
      <w:proofErr w:type="spellStart"/>
      <w:proofErr w:type="gramStart"/>
      <w:r w:rsidRPr="0033620E">
        <w:t>Get</w:t>
      </w:r>
      <w:r w:rsidR="00394D67">
        <w:rPr>
          <w:rFonts w:hint="eastAsia"/>
        </w:rPr>
        <w:t>Final</w:t>
      </w:r>
      <w:r w:rsidRPr="0033620E">
        <w:t>WaypointPosition</w:t>
      </w:r>
      <w:proofErr w:type="spellEnd"/>
      <w:r w:rsidRPr="0033620E">
        <w:t>(</w:t>
      </w:r>
      <w:proofErr w:type="gramEnd"/>
      <w:r w:rsidRPr="0033620E">
        <w:t>)</w:t>
      </w:r>
    </w:p>
    <w:p w14:paraId="04129A54" w14:textId="5E7BBEB8" w:rsidR="0033620E" w:rsidRPr="0033620E" w:rsidRDefault="00394D67" w:rsidP="0033620E">
      <w:pPr>
        <w:ind w:left="499"/>
      </w:pPr>
      <w:r>
        <w:rPr>
          <w:rFonts w:hint="eastAsia"/>
        </w:rPr>
        <w:t>获得最终路点。</w:t>
      </w:r>
    </w:p>
    <w:p w14:paraId="715AFA70" w14:textId="7A3622F6" w:rsidR="00A0607D" w:rsidRDefault="007E7AA0" w:rsidP="00A0607D">
      <w:pPr>
        <w:pStyle w:val="2"/>
      </w:pPr>
      <w:proofErr w:type="spellStart"/>
      <w:r>
        <w:rPr>
          <w:rFonts w:hint="eastAsia"/>
        </w:rPr>
        <w:t>G</w:t>
      </w:r>
      <w:r>
        <w:t>etRandomReactionTime</w:t>
      </w:r>
      <w:proofErr w:type="spellEnd"/>
    </w:p>
    <w:p w14:paraId="73FC8775" w14:textId="3683A5B0" w:rsidR="007E7AA0" w:rsidRDefault="00575D4A" w:rsidP="007E7AA0">
      <w:pPr>
        <w:ind w:left="499"/>
      </w:pPr>
      <w:r>
        <w:rPr>
          <w:rFonts w:hint="eastAsia"/>
        </w:rPr>
        <w:t>随机反应时间：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,</w:t>
      </w:r>
      <w:r>
        <w:t xml:space="preserve"> </w:t>
      </w:r>
      <w:proofErr w:type="spellStart"/>
      <w:r>
        <w:t>reactionTimes</w:t>
      </w:r>
      <w:proofErr w:type="spellEnd"/>
      <w:r>
        <w:t>]</w:t>
      </w:r>
      <w:r w:rsidR="000A638C">
        <w:rPr>
          <w:rFonts w:hint="eastAsia"/>
        </w:rPr>
        <w:t>。</w:t>
      </w:r>
    </w:p>
    <w:p w14:paraId="73782022" w14:textId="6F0E458A" w:rsidR="000A638C" w:rsidRPr="007E7AA0" w:rsidRDefault="00211834" w:rsidP="00A440CF">
      <w:pPr>
        <w:pStyle w:val="2"/>
      </w:pPr>
      <w:proofErr w:type="spellStart"/>
      <w:proofErr w:type="gramStart"/>
      <w:r w:rsidRPr="00211834">
        <w:t>IsPositionCloseToCurrentWaypoint</w:t>
      </w:r>
      <w:proofErr w:type="spellEnd"/>
      <w:r w:rsidRPr="00211834">
        <w:t>(</w:t>
      </w:r>
      <w:proofErr w:type="gramEnd"/>
      <w:r w:rsidRPr="00211834">
        <w:t>)</w:t>
      </w:r>
    </w:p>
    <w:p w14:paraId="4BD54F16" w14:textId="2F4C8A68" w:rsidR="00B159EE" w:rsidRDefault="000D0DC0" w:rsidP="00B159EE">
      <w:pPr>
        <w:ind w:left="499"/>
      </w:pPr>
      <w:r>
        <w:rPr>
          <w:rFonts w:hint="eastAsia"/>
        </w:rPr>
        <w:t>位置是否在当前路点上，如果在湿地上，距离判断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。</w:t>
      </w:r>
    </w:p>
    <w:p w14:paraId="2666779F" w14:textId="437D5F64" w:rsidR="000D0DC0" w:rsidRDefault="00B32F60" w:rsidP="000D0DC0">
      <w:pPr>
        <w:pStyle w:val="2"/>
      </w:pPr>
      <w:bookmarkStart w:id="0" w:name="_Hlk63262111"/>
      <w:proofErr w:type="spellStart"/>
      <w:proofErr w:type="gramStart"/>
      <w:r w:rsidRPr="00B32F60">
        <w:t>IsPositionHiddenByPlants</w:t>
      </w:r>
      <w:bookmarkEnd w:id="0"/>
      <w:proofErr w:type="spellEnd"/>
      <w:r>
        <w:t>(</w:t>
      </w:r>
      <w:proofErr w:type="gramEnd"/>
      <w:r>
        <w:t xml:space="preserve">pos, </w:t>
      </w:r>
      <w:proofErr w:type="spellStart"/>
      <w:r>
        <w:t>colliderRadius</w:t>
      </w:r>
      <w:proofErr w:type="spellEnd"/>
      <w:r>
        <w:t>)</w:t>
      </w:r>
    </w:p>
    <w:p w14:paraId="3BC169CD" w14:textId="24CD829C" w:rsidR="00B32F60" w:rsidRDefault="00E5782F" w:rsidP="00B32F60">
      <w:pPr>
        <w:ind w:left="499"/>
      </w:pPr>
      <w:r>
        <w:rPr>
          <w:rFonts w:hint="eastAsia"/>
        </w:rPr>
        <w:t>判断位置是否隐藏在植物中。</w:t>
      </w:r>
    </w:p>
    <w:p w14:paraId="3696BD2E" w14:textId="644BF633" w:rsidR="00E5782F" w:rsidRPr="00B32F60" w:rsidRDefault="00AE25BC" w:rsidP="00E5782F">
      <w:pPr>
        <w:pStyle w:val="2"/>
      </w:pPr>
      <w:proofErr w:type="spellStart"/>
      <w:proofErr w:type="gramStart"/>
      <w:r w:rsidRPr="00AE25BC">
        <w:t>IsPositionTooFarFromCurrentWaypoint</w:t>
      </w:r>
      <w:proofErr w:type="spellEnd"/>
      <w:r w:rsidRPr="00AE25BC">
        <w:t>(</w:t>
      </w:r>
      <w:proofErr w:type="gramEnd"/>
      <w:r w:rsidRPr="00AE25BC">
        <w:t>)</w:t>
      </w:r>
    </w:p>
    <w:p w14:paraId="1E1BF94C" w14:textId="6256E3B1" w:rsidR="00592391" w:rsidRDefault="00AE25BC" w:rsidP="00B159EE">
      <w:pPr>
        <w:ind w:left="499"/>
      </w:pPr>
      <w:r>
        <w:rPr>
          <w:rFonts w:hint="eastAsia"/>
        </w:rPr>
        <w:t>判断角色当前位置是否</w:t>
      </w:r>
      <w:proofErr w:type="gramStart"/>
      <w:r>
        <w:rPr>
          <w:rFonts w:hint="eastAsia"/>
        </w:rPr>
        <w:t>距离路点过远</w:t>
      </w:r>
      <w:proofErr w:type="gramEnd"/>
      <w:r>
        <w:rPr>
          <w:rFonts w:hint="eastAsia"/>
        </w:rPr>
        <w:t>。</w:t>
      </w:r>
    </w:p>
    <w:p w14:paraId="3A69E839" w14:textId="52621BF8" w:rsidR="00AE25BC" w:rsidRDefault="00AE25BC" w:rsidP="00B159EE">
      <w:pPr>
        <w:ind w:left="499"/>
      </w:pPr>
      <w:proofErr w:type="spellStart"/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currentWaypointTooFarDistance</w:t>
      </w:r>
      <w:proofErr w:type="spellEnd"/>
      <w:proofErr w:type="gramEnd"/>
    </w:p>
    <w:p w14:paraId="1C58A7E0" w14:textId="328B28C7" w:rsidR="00592391" w:rsidRPr="00B159EE" w:rsidRDefault="00912830" w:rsidP="00912830">
      <w:pPr>
        <w:pStyle w:val="2"/>
      </w:pPr>
      <w:proofErr w:type="spellStart"/>
      <w:proofErr w:type="gramStart"/>
      <w:r w:rsidRPr="00912830">
        <w:t>IsTargetHiddenByPlants</w:t>
      </w:r>
      <w:proofErr w:type="spellEnd"/>
      <w:r w:rsidRPr="00912830">
        <w:t>(</w:t>
      </w:r>
      <w:proofErr w:type="gramEnd"/>
      <w:r w:rsidRPr="00912830">
        <w:t xml:space="preserve">Player </w:t>
      </w:r>
      <w:proofErr w:type="spellStart"/>
      <w:r w:rsidRPr="00912830">
        <w:t>targetPlayer</w:t>
      </w:r>
      <w:proofErr w:type="spellEnd"/>
      <w:r w:rsidRPr="00912830">
        <w:t>)</w:t>
      </w:r>
    </w:p>
    <w:p w14:paraId="446E8426" w14:textId="1DB16CE6" w:rsidR="00ED33CE" w:rsidRDefault="00912830" w:rsidP="00ED33CE">
      <w:pPr>
        <w:ind w:left="499"/>
      </w:pPr>
      <w:r>
        <w:rPr>
          <w:rFonts w:hint="eastAsia"/>
        </w:rPr>
        <w:t>调用</w:t>
      </w:r>
      <w:proofErr w:type="spellStart"/>
      <w:r w:rsidRPr="00912830">
        <w:t>IsPositionHiddenByPlants</w:t>
      </w:r>
      <w:proofErr w:type="spellEnd"/>
      <w:r>
        <w:rPr>
          <w:rFonts w:hint="eastAsia"/>
        </w:rPr>
        <w:t>，判断目标玩家是否隐藏在植物中。</w:t>
      </w:r>
    </w:p>
    <w:p w14:paraId="3AAB68C1" w14:textId="79C6C9BE" w:rsidR="00A40562" w:rsidRDefault="0025658B" w:rsidP="0025658B">
      <w:pPr>
        <w:pStyle w:val="2"/>
      </w:pPr>
      <w:proofErr w:type="spellStart"/>
      <w:proofErr w:type="gramStart"/>
      <w:r w:rsidRPr="0025658B">
        <w:t>IsTargetPathable</w:t>
      </w:r>
      <w:proofErr w:type="spellEnd"/>
      <w:r w:rsidRPr="0025658B">
        <w:t>(</w:t>
      </w:r>
      <w:proofErr w:type="gramEnd"/>
      <w:r w:rsidRPr="0025658B">
        <w:t>)</w:t>
      </w:r>
    </w:p>
    <w:p w14:paraId="5A367C6D" w14:textId="5CF491D1" w:rsidR="0025658B" w:rsidRDefault="007C09BC" w:rsidP="0025658B">
      <w:pPr>
        <w:ind w:left="499"/>
      </w:pPr>
      <w:r>
        <w:rPr>
          <w:rFonts w:hint="eastAsia"/>
        </w:rPr>
        <w:t>目标是否能够寻路到达</w:t>
      </w:r>
    </w:p>
    <w:p w14:paraId="2A5BE530" w14:textId="3A6F4827" w:rsidR="007C09BC" w:rsidRDefault="007C09BC" w:rsidP="0025658B">
      <w:pPr>
        <w:ind w:left="499"/>
        <w:rPr>
          <w:color w:val="DCDCDC"/>
        </w:rPr>
      </w:pPr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path</w:t>
      </w:r>
      <w:proofErr w:type="gramEnd"/>
      <w:r>
        <w:rPr>
          <w:color w:val="DCDCDC"/>
        </w:rPr>
        <w:t> </w:t>
      </w:r>
      <w:r>
        <w:rPr>
          <w:color w:val="B4B4B4"/>
        </w:rPr>
        <w:t>!=</w:t>
      </w:r>
      <w:r>
        <w:rPr>
          <w:color w:val="DCDCDC"/>
        </w:rPr>
        <w:t> </w:t>
      </w:r>
      <w:r>
        <w:rPr>
          <w:color w:val="569CD6"/>
        </w:rPr>
        <w:t>null</w:t>
      </w:r>
      <w:r>
        <w:rPr>
          <w:color w:val="DCDCDC"/>
        </w:rPr>
        <w:t> </w:t>
      </w:r>
      <w:r>
        <w:rPr>
          <w:color w:val="B4B4B4"/>
        </w:rPr>
        <w:t>&amp;&amp;</w:t>
      </w:r>
      <w:r>
        <w:rPr>
          <w:color w:val="DCDCDC"/>
        </w:rPr>
        <w:t> (</w:t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FF8000"/>
        </w:rPr>
        <w:t>GetFinalWaypointPosition</w:t>
      </w:r>
      <w:r>
        <w:rPr>
          <w:color w:val="DCDCDC"/>
        </w:rPr>
        <w:t>() </w:t>
      </w:r>
      <w:r>
        <w:rPr>
          <w:color w:val="B4B4B4"/>
        </w:rPr>
        <w:t>-</w:t>
      </w:r>
      <w:r>
        <w:rPr>
          <w:color w:val="DCDCDC"/>
        </w:rPr>
        <w:t> </w:t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targetPosition</w:t>
      </w:r>
      <w:r>
        <w:rPr>
          <w:color w:val="DCDCDC"/>
        </w:rPr>
        <w:t>)</w:t>
      </w:r>
      <w:r>
        <w:rPr>
          <w:color w:val="B4B4B4"/>
        </w:rPr>
        <w:t>.</w:t>
      </w:r>
      <w:r>
        <w:rPr>
          <w:color w:val="248F8F"/>
        </w:rPr>
        <w:t>magnitude</w:t>
      </w:r>
      <w:r>
        <w:rPr>
          <w:color w:val="DCDCDC"/>
        </w:rPr>
        <w:t> </w:t>
      </w:r>
      <w:r>
        <w:rPr>
          <w:color w:val="B4B4B4"/>
        </w:rPr>
        <w:t>&lt;=</w:t>
      </w:r>
      <w:r>
        <w:rPr>
          <w:color w:val="DCDCDC"/>
        </w:rPr>
        <w:t> </w:t>
      </w:r>
      <w:r>
        <w:rPr>
          <w:color w:val="B5CEA8"/>
        </w:rPr>
        <w:t>2f</w:t>
      </w:r>
      <w:r>
        <w:rPr>
          <w:color w:val="DCDCDC"/>
        </w:rPr>
        <w:t>;</w:t>
      </w:r>
    </w:p>
    <w:p w14:paraId="5A2FCCBE" w14:textId="7691B1C7" w:rsidR="006F0F9A" w:rsidRDefault="006F0F9A" w:rsidP="006F0F9A">
      <w:pPr>
        <w:pStyle w:val="2"/>
      </w:pPr>
      <w:proofErr w:type="spellStart"/>
      <w:proofErr w:type="gramStart"/>
      <w:r w:rsidRPr="006F0F9A">
        <w:t>LocateTarget</w:t>
      </w:r>
      <w:proofErr w:type="spellEnd"/>
      <w:r w:rsidRPr="006F0F9A">
        <w:t>(</w:t>
      </w:r>
      <w:proofErr w:type="gramEnd"/>
      <w:r w:rsidRPr="006F0F9A">
        <w:t>)</w:t>
      </w:r>
    </w:p>
    <w:p w14:paraId="4E5E14A1" w14:textId="5C298248" w:rsidR="006F0F9A" w:rsidRDefault="006F0F9A" w:rsidP="006F0F9A">
      <w:pPr>
        <w:ind w:left="499"/>
      </w:pPr>
      <w:r>
        <w:rPr>
          <w:rFonts w:hint="eastAsia"/>
        </w:rPr>
        <w:t>返回目标位置。</w:t>
      </w:r>
    </w:p>
    <w:p w14:paraId="71A137E5" w14:textId="38ACBCD3" w:rsidR="00611181" w:rsidRDefault="00611181" w:rsidP="006F0F9A">
      <w:pPr>
        <w:ind w:left="499"/>
      </w:pPr>
      <w:proofErr w:type="spellStart"/>
      <w:r>
        <w:rPr>
          <w:color w:val="AA70FF"/>
        </w:rPr>
        <w:t>stateChangeReluctance</w:t>
      </w:r>
      <w:proofErr w:type="spellEnd"/>
      <w:r w:rsidRPr="00611181">
        <w:rPr>
          <w:rFonts w:hint="eastAsia"/>
          <w:color w:val="000000" w:themeColor="text1"/>
        </w:rPr>
        <w:t>置为默认值</w:t>
      </w:r>
      <w:r>
        <w:rPr>
          <w:rFonts w:hint="eastAsia"/>
          <w:color w:val="AA70FF"/>
        </w:rPr>
        <w:t>。</w:t>
      </w:r>
    </w:p>
    <w:p w14:paraId="7FD4BED2" w14:textId="481BE807" w:rsidR="004F244C" w:rsidRDefault="006F0F9A" w:rsidP="006F0F9A">
      <w:pPr>
        <w:ind w:left="499"/>
      </w:pPr>
      <w:r>
        <w:rPr>
          <w:rFonts w:hint="eastAsia"/>
        </w:rPr>
        <w:t>扫描兴趣点</w:t>
      </w:r>
      <w:r w:rsidR="004F244C">
        <w:rPr>
          <w:rFonts w:hint="eastAsia"/>
        </w:rPr>
        <w:t>。</w:t>
      </w:r>
    </w:p>
    <w:p w14:paraId="3F77EC75" w14:textId="5564EA05" w:rsidR="006F0F9A" w:rsidRDefault="006F0F9A" w:rsidP="006F0F9A">
      <w:pPr>
        <w:ind w:left="499"/>
      </w:pPr>
      <w:r>
        <w:rPr>
          <w:rFonts w:hint="eastAsia"/>
        </w:rPr>
        <w:t>考虑改变状态。</w:t>
      </w:r>
    </w:p>
    <w:p w14:paraId="1B72B669" w14:textId="0EE0E814" w:rsidR="00F60105" w:rsidRDefault="00330619" w:rsidP="00F60105">
      <w:pPr>
        <w:pStyle w:val="2"/>
      </w:pPr>
      <w:proofErr w:type="spellStart"/>
      <w:proofErr w:type="gramStart"/>
      <w:r w:rsidRPr="00330619">
        <w:t>MoveOnPath</w:t>
      </w:r>
      <w:proofErr w:type="spellEnd"/>
      <w:r w:rsidRPr="00330619">
        <w:t>(</w:t>
      </w:r>
      <w:proofErr w:type="spellStart"/>
      <w:proofErr w:type="gramEnd"/>
      <w:r w:rsidRPr="00330619">
        <w:t>AI.PathEndDelegate</w:t>
      </w:r>
      <w:proofErr w:type="spellEnd"/>
      <w:r w:rsidRPr="00330619">
        <w:t xml:space="preserve"> </w:t>
      </w:r>
      <w:proofErr w:type="spellStart"/>
      <w:r w:rsidRPr="00330619">
        <w:t>OnEndReached</w:t>
      </w:r>
      <w:proofErr w:type="spellEnd"/>
      <w:r w:rsidRPr="00330619">
        <w:t xml:space="preserve"> = null)</w:t>
      </w:r>
    </w:p>
    <w:p w14:paraId="6533EE27" w14:textId="77777777" w:rsidR="00330619" w:rsidRPr="00330619" w:rsidRDefault="00330619" w:rsidP="00330619">
      <w:pPr>
        <w:ind w:left="499"/>
      </w:pPr>
    </w:p>
    <w:p w14:paraId="464CE458" w14:textId="3C1B5BDF" w:rsidR="00330619" w:rsidRDefault="00F407C5" w:rsidP="00330619">
      <w:pPr>
        <w:pStyle w:val="2"/>
      </w:pPr>
      <w:proofErr w:type="spellStart"/>
      <w:r w:rsidRPr="00F407C5">
        <w:t>NearbyPlant</w:t>
      </w:r>
      <w:proofErr w:type="spellEnd"/>
      <w:r w:rsidRPr="00F407C5">
        <w:t>(pos)</w:t>
      </w:r>
    </w:p>
    <w:p w14:paraId="00A0423F" w14:textId="43E63B5E" w:rsidR="00143B86" w:rsidRDefault="00143B86" w:rsidP="00143B86">
      <w:pPr>
        <w:ind w:left="499"/>
      </w:pPr>
    </w:p>
    <w:p w14:paraId="72805D43" w14:textId="04B89E78" w:rsidR="00580DF9" w:rsidRDefault="00580DF9" w:rsidP="00580DF9">
      <w:pPr>
        <w:pStyle w:val="2"/>
      </w:pPr>
      <w:proofErr w:type="spellStart"/>
      <w:r>
        <w:rPr>
          <w:rFonts w:hint="eastAsia"/>
        </w:rPr>
        <w:t>OnPathComplete</w:t>
      </w:r>
      <w:proofErr w:type="spellEnd"/>
      <w:r>
        <w:rPr>
          <w:rFonts w:hint="eastAsia"/>
        </w:rPr>
        <w:t>（</w:t>
      </w:r>
      <w:r>
        <w:rPr>
          <w:rFonts w:hint="eastAsia"/>
        </w:rPr>
        <w:t>Path</w:t>
      </w:r>
      <w:r>
        <w:t xml:space="preserve"> </w:t>
      </w:r>
      <w:r>
        <w:rPr>
          <w:rFonts w:hint="eastAsia"/>
        </w:rPr>
        <w:t>p</w:t>
      </w:r>
      <w:r>
        <w:rPr>
          <w:rFonts w:hint="eastAsia"/>
        </w:rPr>
        <w:t>）</w:t>
      </w:r>
    </w:p>
    <w:p w14:paraId="39A41A77" w14:textId="67981BE6" w:rsidR="00580DF9" w:rsidRDefault="00580DF9" w:rsidP="00580DF9">
      <w:pPr>
        <w:ind w:left="499"/>
      </w:pPr>
    </w:p>
    <w:p w14:paraId="51732A22" w14:textId="3B56CAD8" w:rsidR="00580DF9" w:rsidRDefault="00984BE8" w:rsidP="00984BE8">
      <w:pPr>
        <w:pStyle w:val="2"/>
      </w:pPr>
      <w:proofErr w:type="spellStart"/>
      <w:proofErr w:type="gramStart"/>
      <w:r w:rsidRPr="00984BE8">
        <w:t>PushControllerTowardsNextWaypoint</w:t>
      </w:r>
      <w:proofErr w:type="spellEnd"/>
      <w:r w:rsidRPr="00984BE8">
        <w:t>(</w:t>
      </w:r>
      <w:proofErr w:type="gramEnd"/>
      <w:r w:rsidRPr="00984BE8">
        <w:t>)</w:t>
      </w:r>
    </w:p>
    <w:p w14:paraId="0BB08FF9" w14:textId="052555A9" w:rsidR="00984BE8" w:rsidRDefault="00701B09" w:rsidP="00984BE8">
      <w:pPr>
        <w:ind w:left="499"/>
      </w:pPr>
      <w:r>
        <w:rPr>
          <w:rFonts w:hint="eastAsia"/>
        </w:rPr>
        <w:t>向当前路点（</w:t>
      </w:r>
      <w:proofErr w:type="spellStart"/>
      <w:r w:rsidRPr="0033620E">
        <w:t>GetCurrentWaypointPosition</w:t>
      </w:r>
      <w:proofErr w:type="spellEnd"/>
      <w:r>
        <w:rPr>
          <w:rFonts w:hint="eastAsia"/>
        </w:rPr>
        <w:t>）移动</w:t>
      </w:r>
      <w:r w:rsidR="00FE116D">
        <w:rPr>
          <w:rFonts w:hint="eastAsia"/>
        </w:rPr>
        <w:t>。</w:t>
      </w:r>
    </w:p>
    <w:p w14:paraId="0453E746" w14:textId="18B2BD22" w:rsidR="00FE116D" w:rsidRDefault="00EA4B69" w:rsidP="00EA4B69">
      <w:pPr>
        <w:pStyle w:val="2"/>
      </w:pPr>
      <w:proofErr w:type="spellStart"/>
      <w:proofErr w:type="gramStart"/>
      <w:r w:rsidRPr="00EA4B69">
        <w:t>ReactToTeleportal</w:t>
      </w:r>
      <w:proofErr w:type="spellEnd"/>
      <w:r w:rsidRPr="00EA4B69">
        <w:t>(</w:t>
      </w:r>
      <w:proofErr w:type="gramEnd"/>
      <w:r w:rsidRPr="00EA4B69">
        <w:t>)</w:t>
      </w:r>
    </w:p>
    <w:p w14:paraId="1C0E8C5B" w14:textId="576CE7B6" w:rsidR="00EA4B69" w:rsidRDefault="00EA4B69" w:rsidP="00EA4B69">
      <w:pPr>
        <w:ind w:left="499"/>
      </w:pPr>
    </w:p>
    <w:p w14:paraId="08020C3C" w14:textId="2162551A" w:rsidR="005E008A" w:rsidRDefault="005E008A" w:rsidP="005E008A">
      <w:pPr>
        <w:pStyle w:val="2"/>
      </w:pPr>
      <w:proofErr w:type="spellStart"/>
      <w:proofErr w:type="gramStart"/>
      <w:r w:rsidRPr="005E008A">
        <w:t>ScanAsDesirable</w:t>
      </w:r>
      <w:proofErr w:type="spellEnd"/>
      <w:r w:rsidRPr="005E008A">
        <w:t>(</w:t>
      </w:r>
      <w:proofErr w:type="spellStart"/>
      <w:proofErr w:type="gramEnd"/>
      <w:r w:rsidRPr="005E008A">
        <w:t>GameObject</w:t>
      </w:r>
      <w:proofErr w:type="spellEnd"/>
      <w:r w:rsidRPr="005E008A">
        <w:t xml:space="preserve">, </w:t>
      </w:r>
      <w:proofErr w:type="spellStart"/>
      <w:r w:rsidRPr="005E008A">
        <w:t>AI.DesirableType</w:t>
      </w:r>
      <w:proofErr w:type="spellEnd"/>
      <w:r w:rsidRPr="005E008A">
        <w:t>)</w:t>
      </w:r>
    </w:p>
    <w:p w14:paraId="54677D84" w14:textId="5496169F" w:rsidR="005E008A" w:rsidRDefault="00B7276E" w:rsidP="005E008A">
      <w:pPr>
        <w:ind w:left="499"/>
      </w:pPr>
      <w:r>
        <w:rPr>
          <w:rFonts w:hint="eastAsia"/>
        </w:rPr>
        <w:t>用</w:t>
      </w:r>
      <w:proofErr w:type="spellStart"/>
      <w:r>
        <w:rPr>
          <w:color w:val="FF8000"/>
        </w:rPr>
        <w:t>GetInterestOfDesire</w:t>
      </w:r>
      <w:proofErr w:type="spellEnd"/>
      <w:r>
        <w:rPr>
          <w:rFonts w:hint="eastAsia"/>
          <w:color w:val="000000" w:themeColor="text1"/>
        </w:rPr>
        <w:t>方法</w:t>
      </w:r>
      <w:r>
        <w:rPr>
          <w:rFonts w:hint="eastAsia"/>
        </w:rPr>
        <w:t>获得</w:t>
      </w:r>
      <w:proofErr w:type="spellStart"/>
      <w:r>
        <w:rPr>
          <w:rFonts w:hint="eastAsia"/>
        </w:rPr>
        <w:t>interest</w:t>
      </w:r>
      <w:r>
        <w:t>Level</w:t>
      </w:r>
      <w:proofErr w:type="spellEnd"/>
      <w:r>
        <w:rPr>
          <w:rFonts w:hint="eastAsia"/>
        </w:rPr>
        <w:t>。</w:t>
      </w:r>
    </w:p>
    <w:p w14:paraId="1CEEBCEA" w14:textId="71910F59" w:rsidR="00B7276E" w:rsidRDefault="00AC03E5" w:rsidP="005E008A">
      <w:pPr>
        <w:ind w:left="499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interest</w:t>
      </w:r>
      <w:r>
        <w:t>Level</w:t>
      </w:r>
      <w:proofErr w:type="spellEnd"/>
      <w:r>
        <w:rPr>
          <w:rFonts w:hint="eastAsia"/>
        </w:rPr>
        <w:t>大于当前最大欲求值（</w:t>
      </w:r>
      <w:proofErr w:type="spellStart"/>
      <w:r>
        <w:rPr>
          <w:color w:val="AA70FF"/>
        </w:rPr>
        <w:t>bestDesireSoFar</w:t>
      </w:r>
      <w:proofErr w:type="spellEnd"/>
      <w:r>
        <w:rPr>
          <w:rFonts w:hint="eastAsia"/>
        </w:rPr>
        <w:t>），则把扫描目标置为欲求目标。</w:t>
      </w:r>
    </w:p>
    <w:p w14:paraId="6506CB68" w14:textId="616E6558" w:rsidR="00AC03E5" w:rsidRDefault="00AC03E5" w:rsidP="005E008A">
      <w:pPr>
        <w:ind w:left="499"/>
      </w:pPr>
      <w:r>
        <w:rPr>
          <w:rFonts w:hint="eastAsia"/>
        </w:rPr>
        <w:t>当前最大</w:t>
      </w:r>
      <w:proofErr w:type="gramStart"/>
      <w:r>
        <w:rPr>
          <w:rFonts w:hint="eastAsia"/>
        </w:rPr>
        <w:t>欲求值</w:t>
      </w:r>
      <w:proofErr w:type="gramEnd"/>
      <w:r>
        <w:rPr>
          <w:rFonts w:hint="eastAsia"/>
        </w:rPr>
        <w:t xml:space="preserve"> =</w:t>
      </w:r>
      <w:r>
        <w:t xml:space="preserve"> </w:t>
      </w:r>
      <w:proofErr w:type="spellStart"/>
      <w:r>
        <w:rPr>
          <w:rFonts w:hint="eastAsia"/>
        </w:rPr>
        <w:t>interestLevel</w:t>
      </w:r>
      <w:proofErr w:type="spellEnd"/>
      <w:r>
        <w:rPr>
          <w:rFonts w:hint="eastAsia"/>
        </w:rPr>
        <w:t>。</w:t>
      </w:r>
    </w:p>
    <w:p w14:paraId="6332BA0F" w14:textId="23A36ED7" w:rsidR="00AC03E5" w:rsidRDefault="00AC03E5" w:rsidP="005E008A">
      <w:pPr>
        <w:ind w:left="499"/>
      </w:pPr>
      <w:proofErr w:type="spellStart"/>
      <w:proofErr w:type="gramStart"/>
      <w:r w:rsidRPr="00AC03E5">
        <w:t>this.totalDesireLevel</w:t>
      </w:r>
      <w:proofErr w:type="spellEnd"/>
      <w:proofErr w:type="gramEnd"/>
      <w:r w:rsidRPr="00AC03E5">
        <w:t xml:space="preserve"> += </w:t>
      </w:r>
      <w:proofErr w:type="spellStart"/>
      <w:r w:rsidRPr="00AC03E5">
        <w:t>this.interestLevel</w:t>
      </w:r>
      <w:proofErr w:type="spellEnd"/>
      <w:r w:rsidRPr="00AC03E5">
        <w:t>;</w:t>
      </w:r>
    </w:p>
    <w:p w14:paraId="4FDFF6C9" w14:textId="00A6CC20" w:rsidR="00AC03E5" w:rsidRDefault="00593EC2" w:rsidP="000218C1">
      <w:pPr>
        <w:pStyle w:val="2"/>
      </w:pPr>
      <w:proofErr w:type="spellStart"/>
      <w:proofErr w:type="gramStart"/>
      <w:r w:rsidRPr="00593EC2">
        <w:t>ScanAsThreat</w:t>
      </w:r>
      <w:proofErr w:type="spellEnd"/>
      <w:r w:rsidRPr="00593EC2">
        <w:t>(</w:t>
      </w:r>
      <w:proofErr w:type="spellStart"/>
      <w:proofErr w:type="gramEnd"/>
      <w:r w:rsidRPr="00593EC2">
        <w:t>GameObject</w:t>
      </w:r>
      <w:proofErr w:type="spellEnd"/>
      <w:r w:rsidRPr="00593EC2">
        <w:t xml:space="preserve">, </w:t>
      </w:r>
      <w:proofErr w:type="spellStart"/>
      <w:r w:rsidRPr="00593EC2">
        <w:t>AI.ThreatType</w:t>
      </w:r>
      <w:proofErr w:type="spellEnd"/>
      <w:r w:rsidRPr="00593EC2">
        <w:t>)</w:t>
      </w:r>
    </w:p>
    <w:p w14:paraId="19F1A119" w14:textId="129666CD" w:rsidR="00593EC2" w:rsidRDefault="00181C87" w:rsidP="00593EC2">
      <w:pPr>
        <w:ind w:left="499"/>
      </w:pPr>
      <w:r>
        <w:rPr>
          <w:rFonts w:hint="eastAsia"/>
        </w:rPr>
        <w:t>与</w:t>
      </w:r>
      <w:proofErr w:type="spellStart"/>
      <w:r w:rsidRPr="005E008A">
        <w:t>ScanAsDesirable</w:t>
      </w:r>
      <w:proofErr w:type="spellEnd"/>
      <w:r>
        <w:rPr>
          <w:rFonts w:hint="eastAsia"/>
        </w:rPr>
        <w:t>类似。</w:t>
      </w:r>
    </w:p>
    <w:p w14:paraId="2EF27A2D" w14:textId="5ABB0386" w:rsidR="00181C87" w:rsidRDefault="00181C87" w:rsidP="00181C87">
      <w:pPr>
        <w:pStyle w:val="2"/>
      </w:pPr>
      <w:proofErr w:type="spellStart"/>
      <w:proofErr w:type="gramStart"/>
      <w:r w:rsidRPr="00181C87">
        <w:t>ScanAsVictim</w:t>
      </w:r>
      <w:proofErr w:type="spellEnd"/>
      <w:r w:rsidRPr="00181C87">
        <w:t>(</w:t>
      </w:r>
      <w:proofErr w:type="gramEnd"/>
      <w:r w:rsidRPr="00181C87">
        <w:t xml:space="preserve">Player </w:t>
      </w:r>
      <w:proofErr w:type="spellStart"/>
      <w:r w:rsidRPr="00181C87">
        <w:t>otherPlayer</w:t>
      </w:r>
      <w:proofErr w:type="spellEnd"/>
      <w:r w:rsidRPr="00181C87">
        <w:t>)</w:t>
      </w:r>
    </w:p>
    <w:p w14:paraId="5383006C" w14:textId="2DEB1E31" w:rsidR="00181C87" w:rsidRDefault="00181C87" w:rsidP="00181C87">
      <w:pPr>
        <w:ind w:left="499"/>
      </w:pPr>
      <w:r>
        <w:rPr>
          <w:rFonts w:hint="eastAsia"/>
        </w:rPr>
        <w:t>与</w:t>
      </w:r>
      <w:proofErr w:type="spellStart"/>
      <w:r w:rsidRPr="005E008A">
        <w:t>ScanAsDesirable</w:t>
      </w:r>
      <w:proofErr w:type="spellEnd"/>
      <w:r>
        <w:rPr>
          <w:rFonts w:hint="eastAsia"/>
        </w:rPr>
        <w:t>类似。</w:t>
      </w:r>
    </w:p>
    <w:p w14:paraId="2FF1F77F" w14:textId="5F0EDBD3" w:rsidR="00181C87" w:rsidRDefault="00181C87" w:rsidP="00181C87">
      <w:pPr>
        <w:pStyle w:val="2"/>
      </w:pPr>
      <w:proofErr w:type="spellStart"/>
      <w:proofErr w:type="gramStart"/>
      <w:r w:rsidRPr="00181C87">
        <w:t>ScanPointsOfInterest</w:t>
      </w:r>
      <w:proofErr w:type="spellEnd"/>
      <w:r w:rsidRPr="00181C87">
        <w:t>(</w:t>
      </w:r>
      <w:proofErr w:type="gramEnd"/>
      <w:r w:rsidRPr="00181C87">
        <w:t>)</w:t>
      </w:r>
    </w:p>
    <w:p w14:paraId="58141CC5" w14:textId="0E4B8EE3" w:rsidR="00BC3F80" w:rsidRDefault="003F284C" w:rsidP="00BC3F80">
      <w:pPr>
        <w:ind w:left="499"/>
      </w:pPr>
      <w:r>
        <w:rPr>
          <w:rFonts w:hint="eastAsia"/>
        </w:rPr>
        <w:t>此处主要用于</w:t>
      </w:r>
      <w:r w:rsidR="00F04C41">
        <w:rPr>
          <w:rFonts w:hint="eastAsia"/>
        </w:rPr>
        <w:t>识别火。</w:t>
      </w:r>
    </w:p>
    <w:p w14:paraId="4844FBDD" w14:textId="2FD1642B" w:rsidR="003A0DA5" w:rsidRDefault="003A0DA5" w:rsidP="00B32B45">
      <w:pPr>
        <w:ind w:left="499"/>
      </w:pPr>
      <w:proofErr w:type="spellStart"/>
      <w:r>
        <w:rPr>
          <w:rFonts w:hint="eastAsia"/>
        </w:rPr>
        <w:t>ThreatType</w:t>
      </w:r>
      <w:proofErr w:type="spellEnd"/>
      <w:r>
        <w:t>: Explosive, Fire</w:t>
      </w:r>
    </w:p>
    <w:p w14:paraId="0EFC8B15" w14:textId="1C977B8F" w:rsidR="00B32B45" w:rsidRDefault="00B32B45" w:rsidP="00B32B45">
      <w:pPr>
        <w:ind w:left="499"/>
      </w:pPr>
      <w:r>
        <w:rPr>
          <w:rFonts w:hint="eastAsia"/>
        </w:rPr>
        <w:t>参数枚举：</w:t>
      </w:r>
    </w:p>
    <w:p w14:paraId="7A6BE780" w14:textId="0B7F0AFB" w:rsidR="00B32B45" w:rsidRDefault="00B32B45" w:rsidP="00B32B45">
      <w:pPr>
        <w:ind w:left="499" w:firstLine="221"/>
        <w:rPr>
          <w:color w:val="DCDCDC"/>
        </w:rPr>
      </w:pPr>
      <w:proofErr w:type="spellStart"/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bestDesireSoFar</w:t>
      </w:r>
      <w:proofErr w:type="spellEnd"/>
      <w:proofErr w:type="gram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bestVictimSoFar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bestThreatSoFar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interestLevel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totalDesireLevel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lastRenderedPageBreak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totalThreatLevel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  <w:r>
        <w:rPr>
          <w:color w:val="DCDCDC"/>
        </w:rPr>
        <w:br/>
        <w:t>    </w:t>
      </w:r>
      <w:r>
        <w:rPr>
          <w:color w:val="DCDCDC"/>
        </w:rPr>
        <w:tab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totalVictimLevel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B5CEA8"/>
        </w:rPr>
        <w:t>0f</w:t>
      </w:r>
      <w:r>
        <w:rPr>
          <w:color w:val="DCDCDC"/>
        </w:rPr>
        <w:t>;</w:t>
      </w:r>
    </w:p>
    <w:p w14:paraId="23D50458" w14:textId="6FF538BB" w:rsidR="00861DFC" w:rsidRDefault="007926DC" w:rsidP="005254CF">
      <w:pPr>
        <w:pStyle w:val="2"/>
      </w:pPr>
      <w:proofErr w:type="spellStart"/>
      <w:proofErr w:type="gramStart"/>
      <w:r w:rsidRPr="007926DC">
        <w:t>SetRandomTargetPos</w:t>
      </w:r>
      <w:proofErr w:type="spellEnd"/>
      <w:r w:rsidRPr="007926DC">
        <w:t>(</w:t>
      </w:r>
      <w:proofErr w:type="gramEnd"/>
      <w:r w:rsidRPr="007926DC">
        <w:t>)</w:t>
      </w:r>
    </w:p>
    <w:p w14:paraId="2D8E6255" w14:textId="5E62319D" w:rsidR="007926DC" w:rsidRDefault="00E767A1" w:rsidP="007926DC">
      <w:pPr>
        <w:ind w:left="499"/>
        <w:rPr>
          <w:color w:val="AA70FF"/>
        </w:rPr>
      </w:pPr>
      <w:r>
        <w:rPr>
          <w:rFonts w:hint="eastAsia"/>
        </w:rPr>
        <w:t>在场景里以场景长度一半加减</w:t>
      </w:r>
      <w:r>
        <w:rPr>
          <w:rFonts w:hint="eastAsia"/>
        </w:rPr>
        <w:t>2</w:t>
      </w:r>
      <w:r>
        <w:rPr>
          <w:rFonts w:hint="eastAsia"/>
        </w:rPr>
        <w:t>米的范围内，随机一个向量，</w:t>
      </w:r>
      <w:r w:rsidR="00BA1A29">
        <w:rPr>
          <w:rFonts w:hint="eastAsia"/>
        </w:rPr>
        <w:t>然后</w:t>
      </w:r>
      <w:r w:rsidR="00A35F1C">
        <w:rPr>
          <w:rFonts w:hint="eastAsia"/>
        </w:rPr>
        <w:t>随机旋转一个角度，只要不是在后方，赋值给</w:t>
      </w:r>
      <w:proofErr w:type="spellStart"/>
      <w:r w:rsidR="00A35F1C">
        <w:rPr>
          <w:color w:val="AA70FF"/>
        </w:rPr>
        <w:t>targetPosition</w:t>
      </w:r>
      <w:proofErr w:type="spellEnd"/>
      <w:r w:rsidR="00A35F1C">
        <w:rPr>
          <w:rFonts w:hint="eastAsia"/>
          <w:color w:val="AA70FF"/>
        </w:rPr>
        <w:t>。</w:t>
      </w:r>
    </w:p>
    <w:p w14:paraId="044ADD89" w14:textId="0EB502D7" w:rsidR="006C4D72" w:rsidRDefault="001F4DA7" w:rsidP="006C4D72">
      <w:pPr>
        <w:pStyle w:val="2"/>
      </w:pPr>
      <w:proofErr w:type="spellStart"/>
      <w:proofErr w:type="gramStart"/>
      <w:r w:rsidRPr="001F4DA7">
        <w:t>SetRandomTargetPosOnMovingFloor</w:t>
      </w:r>
      <w:proofErr w:type="spellEnd"/>
      <w:r w:rsidRPr="001F4DA7">
        <w:t>(</w:t>
      </w:r>
      <w:proofErr w:type="spellStart"/>
      <w:proofErr w:type="gramEnd"/>
      <w:r w:rsidRPr="001F4DA7">
        <w:t>MovingFloor</w:t>
      </w:r>
      <w:proofErr w:type="spellEnd"/>
      <w:r w:rsidRPr="001F4DA7">
        <w:t xml:space="preserve"> mf)</w:t>
      </w:r>
    </w:p>
    <w:p w14:paraId="513AA07C" w14:textId="35A8C89B" w:rsidR="001F4DA7" w:rsidRDefault="0062369C" w:rsidP="001F4DA7">
      <w:pPr>
        <w:ind w:left="499"/>
      </w:pPr>
      <w:r>
        <w:rPr>
          <w:rFonts w:hint="eastAsia"/>
        </w:rPr>
        <w:t>在移动地板的边界内，随机选择点生成一个向量。</w:t>
      </w:r>
    </w:p>
    <w:p w14:paraId="2724C165" w14:textId="733B383B" w:rsidR="00796DC7" w:rsidRDefault="00832F5C" w:rsidP="00796DC7">
      <w:pPr>
        <w:pStyle w:val="2"/>
      </w:pPr>
      <w:proofErr w:type="spellStart"/>
      <w:proofErr w:type="gramStart"/>
      <w:r w:rsidRPr="00832F5C">
        <w:t>SetStateChangeReluctance</w:t>
      </w:r>
      <w:proofErr w:type="spellEnd"/>
      <w:r w:rsidRPr="00832F5C">
        <w:t>(</w:t>
      </w:r>
      <w:proofErr w:type="gramEnd"/>
      <w:r w:rsidRPr="00832F5C">
        <w:t xml:space="preserve">float </w:t>
      </w:r>
      <w:proofErr w:type="spellStart"/>
      <w:r w:rsidRPr="00832F5C">
        <w:t>changeReluctance</w:t>
      </w:r>
      <w:proofErr w:type="spellEnd"/>
      <w:r w:rsidRPr="00832F5C">
        <w:t>, float duration)</w:t>
      </w:r>
    </w:p>
    <w:p w14:paraId="41E9243F" w14:textId="10EE7E6B" w:rsidR="00832F5C" w:rsidRDefault="00D62B6F" w:rsidP="00832F5C">
      <w:pPr>
        <w:ind w:left="499"/>
      </w:pPr>
      <w:r>
        <w:rPr>
          <w:rFonts w:hint="eastAsia"/>
        </w:rPr>
        <w:t>设置两个参数：</w:t>
      </w:r>
    </w:p>
    <w:p w14:paraId="28747D8E" w14:textId="24B139F5" w:rsidR="00D62B6F" w:rsidRDefault="00D62B6F" w:rsidP="00832F5C">
      <w:pPr>
        <w:ind w:left="499"/>
        <w:rPr>
          <w:color w:val="DCDCDC"/>
        </w:rPr>
      </w:pPr>
      <w:proofErr w:type="spellStart"/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stateChangeReluctance</w:t>
      </w:r>
      <w:proofErr w:type="spellEnd"/>
      <w:proofErr w:type="gram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proofErr w:type="spellStart"/>
      <w:r>
        <w:rPr>
          <w:b/>
          <w:bCs/>
          <w:color w:val="DCDCDC"/>
        </w:rPr>
        <w:t>changeReluctance</w:t>
      </w:r>
      <w:proofErr w:type="spellEnd"/>
      <w:r>
        <w:rPr>
          <w:color w:val="DCDCDC"/>
        </w:rPr>
        <w:t>;</w:t>
      </w:r>
      <w:r>
        <w:rPr>
          <w:color w:val="DCDCDC"/>
        </w:rPr>
        <w:br/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stateChangeReluctanceCooldown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b/>
          <w:bCs/>
          <w:color w:val="DCDCDC"/>
        </w:rPr>
        <w:t>duration</w:t>
      </w:r>
      <w:r>
        <w:rPr>
          <w:color w:val="DCDCDC"/>
        </w:rPr>
        <w:t>;</w:t>
      </w:r>
    </w:p>
    <w:p w14:paraId="3E093728" w14:textId="7C26D07E" w:rsidR="000D6266" w:rsidRDefault="0084459D" w:rsidP="000D6266">
      <w:pPr>
        <w:pStyle w:val="2"/>
      </w:pPr>
      <w:proofErr w:type="gramStart"/>
      <w:r w:rsidRPr="0084459D">
        <w:t>Update(</w:t>
      </w:r>
      <w:proofErr w:type="gramEnd"/>
      <w:r w:rsidRPr="0084459D">
        <w:t>)</w:t>
      </w:r>
    </w:p>
    <w:p w14:paraId="78197857" w14:textId="1BC7EA4F" w:rsidR="0084459D" w:rsidRDefault="00DB3E8A" w:rsidP="0084459D">
      <w:pPr>
        <w:ind w:left="499"/>
        <w:rPr>
          <w:color w:val="DCDCDC"/>
        </w:rPr>
      </w:pPr>
      <w:proofErr w:type="spellStart"/>
      <w:r>
        <w:rPr>
          <w:rFonts w:hint="eastAsia"/>
        </w:rPr>
        <w:t>g</w:t>
      </w:r>
      <w:r>
        <w:t>ameState</w:t>
      </w:r>
      <w:proofErr w:type="spellEnd"/>
      <w:r>
        <w:t xml:space="preserve"> = Playing, </w:t>
      </w:r>
      <w:r>
        <w:rPr>
          <w:rFonts w:hint="eastAsia"/>
        </w:rPr>
        <w:t>就执行</w:t>
      </w:r>
      <w:proofErr w:type="spellStart"/>
      <w:r>
        <w:rPr>
          <w:color w:val="FF8000"/>
        </w:rPr>
        <w:t>UpdateBehaviour</w:t>
      </w:r>
      <w:proofErr w:type="spellEnd"/>
      <w:r>
        <w:rPr>
          <w:color w:val="DCDCDC"/>
        </w:rPr>
        <w:t>();</w:t>
      </w:r>
    </w:p>
    <w:p w14:paraId="5F7494DD" w14:textId="0B573016" w:rsidR="00DB3E8A" w:rsidRDefault="00067030" w:rsidP="00DB3E8A">
      <w:pPr>
        <w:pStyle w:val="2"/>
      </w:pPr>
      <w:proofErr w:type="spellStart"/>
      <w:proofErr w:type="gramStart"/>
      <w:r w:rsidRPr="00067030">
        <w:t>UpdateBehaviour</w:t>
      </w:r>
      <w:proofErr w:type="spellEnd"/>
      <w:r w:rsidRPr="00067030">
        <w:t>(</w:t>
      </w:r>
      <w:proofErr w:type="gramEnd"/>
      <w:r w:rsidRPr="00067030">
        <w:t>)</w:t>
      </w:r>
    </w:p>
    <w:p w14:paraId="2ADC6342" w14:textId="5BF3A232" w:rsidR="00067030" w:rsidRDefault="00CD73FB" w:rsidP="00067030">
      <w:pPr>
        <w:ind w:left="499"/>
      </w:pPr>
      <w:proofErr w:type="spellStart"/>
      <w:r>
        <w:rPr>
          <w:rFonts w:hint="eastAsia"/>
        </w:rPr>
        <w:t>s</w:t>
      </w:r>
      <w:r>
        <w:t>canTimer</w:t>
      </w:r>
      <w:proofErr w:type="spellEnd"/>
      <w:r>
        <w:rPr>
          <w:rFonts w:hint="eastAsia"/>
        </w:rPr>
        <w:t>：扫描计时器</w:t>
      </w:r>
      <w:r w:rsidR="005462F9">
        <w:rPr>
          <w:rFonts w:hint="eastAsia"/>
        </w:rPr>
        <w:t>。</w:t>
      </w:r>
    </w:p>
    <w:p w14:paraId="1AF3DC1A" w14:textId="7CBF5284" w:rsidR="00CD73FB" w:rsidRDefault="00CD73FB" w:rsidP="00067030">
      <w:pPr>
        <w:ind w:left="499"/>
      </w:pPr>
      <w:proofErr w:type="spellStart"/>
      <w:r>
        <w:rPr>
          <w:rFonts w:hint="eastAsia"/>
        </w:rPr>
        <w:t>s</w:t>
      </w:r>
      <w:r>
        <w:t>canDelay</w:t>
      </w:r>
      <w:proofErr w:type="spellEnd"/>
      <w:r>
        <w:rPr>
          <w:rFonts w:hint="eastAsia"/>
        </w:rPr>
        <w:t>：</w:t>
      </w:r>
      <w:r w:rsidR="00220FF3">
        <w:rPr>
          <w:rFonts w:hint="eastAsia"/>
        </w:rPr>
        <w:t>扫描延迟，</w:t>
      </w:r>
      <w:r w:rsidR="00E40641">
        <w:rPr>
          <w:rFonts w:hint="eastAsia"/>
        </w:rPr>
        <w:t>通过</w:t>
      </w:r>
      <w:proofErr w:type="spellStart"/>
      <w:r w:rsidR="00E40641">
        <w:rPr>
          <w:color w:val="FF8000"/>
        </w:rPr>
        <w:t>GetRandomReactionTime</w:t>
      </w:r>
      <w:proofErr w:type="spellEnd"/>
      <w:r w:rsidR="00E40641" w:rsidRPr="00E40641">
        <w:rPr>
          <w:color w:val="F4B083" w:themeColor="accent2" w:themeTint="99"/>
        </w:rPr>
        <w:t>()</w:t>
      </w:r>
      <w:r w:rsidR="00E40641" w:rsidRPr="00E40641">
        <w:rPr>
          <w:rFonts w:hint="eastAsia"/>
          <w:color w:val="000000" w:themeColor="text1"/>
        </w:rPr>
        <w:t>获取</w:t>
      </w:r>
      <w:r w:rsidR="00E40641">
        <w:rPr>
          <w:rFonts w:hint="eastAsia"/>
          <w:color w:val="DCDCDC"/>
        </w:rPr>
        <w:t>，</w:t>
      </w:r>
      <w:r>
        <w:rPr>
          <w:rFonts w:hint="eastAsia"/>
        </w:rPr>
        <w:t>困难难度的机器人</w:t>
      </w:r>
      <w:r>
        <w:rPr>
          <w:rFonts w:hint="eastAsia"/>
        </w:rPr>
        <w:t>x</w:t>
      </w:r>
      <w:r>
        <w:t>3</w:t>
      </w:r>
    </w:p>
    <w:p w14:paraId="220B4A2D" w14:textId="4225AF72" w:rsidR="00CD73FB" w:rsidRDefault="00CD73FB" w:rsidP="00067030">
      <w:pPr>
        <w:ind w:left="499"/>
      </w:pPr>
      <w:proofErr w:type="spellStart"/>
      <w:r>
        <w:t>actionTimer</w:t>
      </w:r>
      <w:proofErr w:type="spellEnd"/>
      <w:r w:rsidR="00384857">
        <w:rPr>
          <w:rFonts w:hint="eastAsia"/>
        </w:rPr>
        <w:t>：行动计时器，大于行动延迟时，执行</w:t>
      </w:r>
      <w:proofErr w:type="spellStart"/>
      <w:r w:rsidR="00714B99">
        <w:rPr>
          <w:color w:val="FF8000"/>
        </w:rPr>
        <w:t>TakeAction</w:t>
      </w:r>
      <w:proofErr w:type="spellEnd"/>
      <w:r w:rsidR="00714B99">
        <w:rPr>
          <w:color w:val="DCDCDC"/>
        </w:rPr>
        <w:t>()</w:t>
      </w:r>
      <w:r w:rsidR="00384857">
        <w:rPr>
          <w:rFonts w:hint="eastAsia"/>
        </w:rPr>
        <w:t>方法。</w:t>
      </w:r>
    </w:p>
    <w:p w14:paraId="1F124A6E" w14:textId="6B3C0853" w:rsidR="00CD73FB" w:rsidRDefault="00CD73FB" w:rsidP="00067030">
      <w:pPr>
        <w:ind w:left="499"/>
      </w:pPr>
      <w:proofErr w:type="spellStart"/>
      <w:r>
        <w:rPr>
          <w:rFonts w:hint="eastAsia"/>
        </w:rPr>
        <w:t>a</w:t>
      </w:r>
      <w:r>
        <w:t>ctionDelay</w:t>
      </w:r>
      <w:proofErr w:type="spellEnd"/>
      <w:r w:rsidR="002F19A2">
        <w:rPr>
          <w:rFonts w:hint="eastAsia"/>
        </w:rPr>
        <w:t>：行动延迟。</w:t>
      </w:r>
    </w:p>
    <w:p w14:paraId="156F5080" w14:textId="0ECEC014" w:rsidR="00CD73FB" w:rsidRDefault="008C4B63" w:rsidP="00067030">
      <w:pPr>
        <w:ind w:left="499"/>
      </w:pPr>
      <w:proofErr w:type="spellStart"/>
      <w:r>
        <w:rPr>
          <w:rFonts w:hint="eastAsia"/>
        </w:rPr>
        <w:t>c</w:t>
      </w:r>
      <w:r>
        <w:t>reatePathTimer</w:t>
      </w:r>
      <w:proofErr w:type="spellEnd"/>
      <w:r w:rsidR="002F19A2">
        <w:rPr>
          <w:rFonts w:hint="eastAsia"/>
        </w:rPr>
        <w:t>：创建路径计时器。</w:t>
      </w:r>
    </w:p>
    <w:p w14:paraId="1F1C20AF" w14:textId="1F21BA69" w:rsidR="008C4B63" w:rsidRDefault="00177BDF" w:rsidP="00067030">
      <w:pPr>
        <w:ind w:left="499"/>
      </w:pPr>
      <w:proofErr w:type="spellStart"/>
      <w:r w:rsidRPr="00177BDF">
        <w:t>stateChangeReluctanceCooldown</w:t>
      </w:r>
      <w:proofErr w:type="spellEnd"/>
      <w:r w:rsidR="00D96911">
        <w:rPr>
          <w:rFonts w:hint="eastAsia"/>
        </w:rPr>
        <w:t>：</w:t>
      </w:r>
      <w:r w:rsidR="00CE1920">
        <w:rPr>
          <w:rFonts w:hint="eastAsia"/>
        </w:rPr>
        <w:t>状态切换阻力</w:t>
      </w:r>
      <w:r w:rsidR="00CE1920">
        <w:rPr>
          <w:rFonts w:hint="eastAsia"/>
        </w:rPr>
        <w:t>C</w:t>
      </w:r>
      <w:r w:rsidR="00CE1920">
        <w:t>D</w:t>
      </w:r>
      <w:r w:rsidR="00CE1920">
        <w:rPr>
          <w:rFonts w:hint="eastAsia"/>
        </w:rPr>
        <w:t>。</w:t>
      </w:r>
    </w:p>
    <w:p w14:paraId="2D2A717B" w14:textId="6AF15916" w:rsidR="008C4B63" w:rsidRDefault="008C4B63" w:rsidP="00067030">
      <w:pPr>
        <w:ind w:left="499"/>
      </w:pPr>
      <w:proofErr w:type="spellStart"/>
      <w:r>
        <w:rPr>
          <w:rFonts w:hint="eastAsia"/>
        </w:rPr>
        <w:t>i</w:t>
      </w:r>
      <w:r>
        <w:t>nputTimer</w:t>
      </w:r>
      <w:proofErr w:type="spellEnd"/>
      <w:r w:rsidR="00CE1920">
        <w:rPr>
          <w:rFonts w:hint="eastAsia"/>
        </w:rPr>
        <w:t>：输入操作计时器。</w:t>
      </w:r>
    </w:p>
    <w:p w14:paraId="0DEC5647" w14:textId="3EB68EAD" w:rsidR="00CE1920" w:rsidRDefault="008C4B63" w:rsidP="00CE1920">
      <w:pPr>
        <w:ind w:left="499"/>
      </w:pPr>
      <w:proofErr w:type="spellStart"/>
      <w:r>
        <w:rPr>
          <w:rFonts w:hint="eastAsia"/>
        </w:rPr>
        <w:t>i</w:t>
      </w:r>
      <w:r>
        <w:t>nputDelay</w:t>
      </w:r>
      <w:proofErr w:type="spellEnd"/>
      <w:r w:rsidR="00CE1920">
        <w:rPr>
          <w:rFonts w:hint="eastAsia"/>
        </w:rPr>
        <w:t>：输入操作延迟。</w:t>
      </w:r>
    </w:p>
    <w:p w14:paraId="781922FA" w14:textId="03FC594E" w:rsidR="006B0C91" w:rsidRDefault="00022945" w:rsidP="00022945">
      <w:pPr>
        <w:pStyle w:val="1"/>
      </w:pPr>
      <w:proofErr w:type="spellStart"/>
      <w:r>
        <w:rPr>
          <w:rFonts w:hint="eastAsia"/>
        </w:rPr>
        <w:t>PlayerAI</w:t>
      </w:r>
      <w:proofErr w:type="spellEnd"/>
    </w:p>
    <w:p w14:paraId="02FABC90" w14:textId="36D1AE71" w:rsidR="000E4DFF" w:rsidRDefault="008A5450" w:rsidP="00FE3562">
      <w:pPr>
        <w:pStyle w:val="2"/>
        <w:numPr>
          <w:ilvl w:val="0"/>
          <w:numId w:val="15"/>
        </w:numPr>
      </w:pPr>
      <w:proofErr w:type="spellStart"/>
      <w:proofErr w:type="gramStart"/>
      <w:r w:rsidRPr="008A5450">
        <w:t>AimDisc</w:t>
      </w:r>
      <w:proofErr w:type="spellEnd"/>
      <w:r w:rsidRPr="008A5450">
        <w:t>(</w:t>
      </w:r>
      <w:proofErr w:type="gramEnd"/>
      <w:r w:rsidRPr="008A5450">
        <w:t xml:space="preserve">float </w:t>
      </w:r>
      <w:proofErr w:type="spellStart"/>
      <w:r w:rsidRPr="008A5450">
        <w:t>holdTime</w:t>
      </w:r>
      <w:proofErr w:type="spellEnd"/>
      <w:r w:rsidRPr="008A5450">
        <w:t xml:space="preserve"> = 1f)</w:t>
      </w:r>
    </w:p>
    <w:p w14:paraId="251DF694" w14:textId="588A96F9" w:rsidR="008A5450" w:rsidRDefault="00674041" w:rsidP="008A5450">
      <w:pPr>
        <w:ind w:left="504"/>
      </w:pPr>
      <w:proofErr w:type="gramStart"/>
      <w:r>
        <w:rPr>
          <w:rFonts w:hint="eastAsia"/>
        </w:rPr>
        <w:t>长按投掷</w:t>
      </w:r>
      <w:proofErr w:type="gramEnd"/>
      <w:r>
        <w:rPr>
          <w:rFonts w:hint="eastAsia"/>
        </w:rPr>
        <w:t>按钮操作。</w:t>
      </w:r>
    </w:p>
    <w:p w14:paraId="57CEADFD" w14:textId="136E9AB7" w:rsidR="00674041" w:rsidRPr="008A5450" w:rsidRDefault="00133C0B" w:rsidP="00B40D34">
      <w:pPr>
        <w:pStyle w:val="2"/>
      </w:pPr>
      <w:proofErr w:type="spellStart"/>
      <w:proofErr w:type="gramStart"/>
      <w:r w:rsidRPr="00133C0B">
        <w:t>ApproachTargetFromNewAngle</w:t>
      </w:r>
      <w:proofErr w:type="spellEnd"/>
      <w:r w:rsidRPr="00133C0B">
        <w:t>(</w:t>
      </w:r>
      <w:proofErr w:type="gramEnd"/>
      <w:r w:rsidRPr="00133C0B">
        <w:t>)</w:t>
      </w:r>
    </w:p>
    <w:p w14:paraId="642C078E" w14:textId="704B1777" w:rsidR="00BC1672" w:rsidRDefault="00133C0B" w:rsidP="00BC1672">
      <w:pPr>
        <w:ind w:left="499"/>
      </w:pPr>
      <w:r>
        <w:rPr>
          <w:rFonts w:hint="eastAsia"/>
        </w:rPr>
        <w:lastRenderedPageBreak/>
        <w:t>在（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）范围内选择随机向量，置为</w:t>
      </w:r>
      <w:proofErr w:type="spellStart"/>
      <w:r>
        <w:rPr>
          <w:rFonts w:hint="eastAsia"/>
        </w:rPr>
        <w:t>targetPosition</w:t>
      </w:r>
      <w:proofErr w:type="spellEnd"/>
      <w:r>
        <w:rPr>
          <w:rFonts w:hint="eastAsia"/>
        </w:rPr>
        <w:t>。</w:t>
      </w:r>
    </w:p>
    <w:p w14:paraId="0BD02CB1" w14:textId="37C89A7B" w:rsidR="00133C0B" w:rsidRDefault="00133C0B" w:rsidP="00BC1672">
      <w:pPr>
        <w:ind w:left="499"/>
      </w:pPr>
      <w:r>
        <w:rPr>
          <w:rFonts w:hint="eastAsia"/>
        </w:rPr>
        <w:t>将状态置为</w:t>
      </w:r>
      <w:r>
        <w:rPr>
          <w:rFonts w:hint="eastAsia"/>
        </w:rPr>
        <w:t>Diverting</w:t>
      </w:r>
      <w:r>
        <w:rPr>
          <w:rFonts w:hint="eastAsia"/>
        </w:rPr>
        <w:t>。</w:t>
      </w:r>
    </w:p>
    <w:p w14:paraId="25DB2C37" w14:textId="4CFCECFE" w:rsidR="00A24DB1" w:rsidRDefault="00A24DB1" w:rsidP="00BC1672">
      <w:pPr>
        <w:ind w:left="499"/>
        <w:rPr>
          <w:color w:val="DCDCDC"/>
        </w:rPr>
      </w:pPr>
      <w:r>
        <w:rPr>
          <w:rFonts w:hint="eastAsia"/>
        </w:rPr>
        <w:t>执行</w:t>
      </w:r>
      <w:proofErr w:type="spellStart"/>
      <w:r>
        <w:rPr>
          <w:color w:val="FF8000"/>
        </w:rPr>
        <w:t>ConsiderChangingState</w:t>
      </w:r>
      <w:proofErr w:type="spellEnd"/>
      <w:r>
        <w:rPr>
          <w:color w:val="DCDCDC"/>
        </w:rPr>
        <w:t>();</w:t>
      </w:r>
    </w:p>
    <w:p w14:paraId="1E1CB207" w14:textId="1BE5B3C2" w:rsidR="00A24DB1" w:rsidRPr="00BC1672" w:rsidRDefault="00A02752" w:rsidP="00C91063">
      <w:pPr>
        <w:pStyle w:val="2"/>
      </w:pPr>
      <w:proofErr w:type="spellStart"/>
      <w:proofErr w:type="gramStart"/>
      <w:r w:rsidRPr="00A02752">
        <w:t>AreRetrievingDiscsStuck</w:t>
      </w:r>
      <w:proofErr w:type="spellEnd"/>
      <w:r w:rsidRPr="00A02752">
        <w:t>(</w:t>
      </w:r>
      <w:proofErr w:type="gramEnd"/>
      <w:r w:rsidRPr="00A02752">
        <w:t>)</w:t>
      </w:r>
    </w:p>
    <w:p w14:paraId="218621C1" w14:textId="5055F0EE" w:rsidR="00C53993" w:rsidRDefault="00A02752" w:rsidP="00C53993">
      <w:pPr>
        <w:ind w:left="499"/>
      </w:pPr>
      <w:r>
        <w:rPr>
          <w:rFonts w:hint="eastAsia"/>
        </w:rPr>
        <w:t>是否回收</w:t>
      </w:r>
      <w:r w:rsidR="00D0607A">
        <w:rPr>
          <w:rFonts w:hint="eastAsia"/>
        </w:rPr>
        <w:t>回旋</w:t>
      </w:r>
      <w:proofErr w:type="gramStart"/>
      <w:r w:rsidR="00D0607A">
        <w:rPr>
          <w:rFonts w:hint="eastAsia"/>
        </w:rPr>
        <w:t>镖</w:t>
      </w:r>
      <w:proofErr w:type="gramEnd"/>
      <w:r>
        <w:rPr>
          <w:rFonts w:hint="eastAsia"/>
        </w:rPr>
        <w:t>被阻挡。</w:t>
      </w:r>
    </w:p>
    <w:p w14:paraId="19EC74D2" w14:textId="2D618A15" w:rsidR="002876B3" w:rsidRDefault="00060164" w:rsidP="00060164">
      <w:pPr>
        <w:pStyle w:val="2"/>
      </w:pPr>
      <w:proofErr w:type="gramStart"/>
      <w:r w:rsidRPr="00060164">
        <w:t>Attack(</w:t>
      </w:r>
      <w:proofErr w:type="gramEnd"/>
      <w:r w:rsidRPr="00060164">
        <w:t>)</w:t>
      </w:r>
    </w:p>
    <w:p w14:paraId="11FB18C8" w14:textId="54FE38E2" w:rsidR="00D56B35" w:rsidRDefault="001D5B72" w:rsidP="00D56B35">
      <w:pPr>
        <w:ind w:left="499"/>
      </w:pPr>
      <w:r>
        <w:rPr>
          <w:rFonts w:hint="eastAsia"/>
        </w:rPr>
        <w:t>根据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难度进行</w:t>
      </w:r>
      <w:r w:rsidR="00766B4A">
        <w:rPr>
          <w:rFonts w:hint="eastAsia"/>
        </w:rPr>
        <w:t>攻击</w:t>
      </w:r>
      <w:r>
        <w:rPr>
          <w:rFonts w:hint="eastAsia"/>
        </w:rPr>
        <w:t>概率判断：简单</w:t>
      </w:r>
      <w:r w:rsidR="004F61E1">
        <w:rPr>
          <w:rFonts w:hint="eastAsia"/>
        </w:rPr>
        <w:t>难度</w:t>
      </w:r>
      <w:r w:rsidR="004F61E1">
        <w:rPr>
          <w:rFonts w:hint="eastAsia"/>
        </w:rPr>
        <w:t>=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%</w:t>
      </w:r>
      <w:r w:rsidR="003C3EE4">
        <w:rPr>
          <w:rFonts w:hint="eastAsia"/>
        </w:rPr>
        <w:t>。</w:t>
      </w:r>
    </w:p>
    <w:p w14:paraId="2B75B849" w14:textId="44CBC1B7" w:rsidR="00397343" w:rsidRDefault="00766B4A" w:rsidP="00D56B35">
      <w:pPr>
        <w:ind w:left="499"/>
      </w:pPr>
      <w:r>
        <w:rPr>
          <w:rFonts w:hint="eastAsia"/>
        </w:rPr>
        <w:t>如果玩家没有</w:t>
      </w:r>
      <w:r w:rsidR="00D0607A">
        <w:rPr>
          <w:rFonts w:hint="eastAsia"/>
        </w:rPr>
        <w:t>回旋</w:t>
      </w:r>
      <w:proofErr w:type="gramStart"/>
      <w:r w:rsidR="00D0607A">
        <w:rPr>
          <w:rFonts w:hint="eastAsia"/>
        </w:rPr>
        <w:t>镖</w:t>
      </w:r>
      <w:proofErr w:type="gramEnd"/>
      <w:r>
        <w:rPr>
          <w:rFonts w:hint="eastAsia"/>
        </w:rPr>
        <w:t>，概率变为十分之一。</w:t>
      </w:r>
    </w:p>
    <w:p w14:paraId="5C802805" w14:textId="50D5ABC5" w:rsidR="00766B4A" w:rsidRDefault="00C447E5" w:rsidP="00D56B35">
      <w:pPr>
        <w:ind w:left="499"/>
      </w:pPr>
      <w:r>
        <w:rPr>
          <w:rFonts w:hint="eastAsia"/>
        </w:rPr>
        <w:t>如果有两个</w:t>
      </w:r>
      <w:r w:rsidR="00D0607A">
        <w:rPr>
          <w:rFonts w:hint="eastAsia"/>
        </w:rPr>
        <w:t>回旋</w:t>
      </w:r>
      <w:proofErr w:type="gramStart"/>
      <w:r w:rsidR="00D0607A">
        <w:rPr>
          <w:rFonts w:hint="eastAsia"/>
        </w:rPr>
        <w:t>镖</w:t>
      </w:r>
      <w:proofErr w:type="gramEnd"/>
      <w:r>
        <w:rPr>
          <w:rFonts w:hint="eastAsia"/>
        </w:rPr>
        <w:t>且没持有金色</w:t>
      </w:r>
      <w:r w:rsidR="00D0607A">
        <w:rPr>
          <w:rFonts w:hint="eastAsia"/>
        </w:rPr>
        <w:t>回旋</w:t>
      </w:r>
      <w:proofErr w:type="gramStart"/>
      <w:r w:rsidR="00D0607A">
        <w:rPr>
          <w:rFonts w:hint="eastAsia"/>
        </w:rPr>
        <w:t>镖</w:t>
      </w:r>
      <w:proofErr w:type="gramEnd"/>
      <w:r>
        <w:rPr>
          <w:rFonts w:hint="eastAsia"/>
        </w:rPr>
        <w:t>，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概率投掷</w:t>
      </w:r>
      <w:r w:rsidR="00D0607A">
        <w:rPr>
          <w:rFonts w:hint="eastAsia"/>
        </w:rPr>
        <w:t>回旋</w:t>
      </w:r>
      <w:proofErr w:type="gramStart"/>
      <w:r w:rsidR="00D0607A">
        <w:rPr>
          <w:rFonts w:hint="eastAsia"/>
        </w:rPr>
        <w:t>镖</w:t>
      </w:r>
      <w:proofErr w:type="gramEnd"/>
      <w:r>
        <w:rPr>
          <w:rFonts w:hint="eastAsia"/>
        </w:rPr>
        <w:t>。</w:t>
      </w:r>
    </w:p>
    <w:p w14:paraId="55D7344A" w14:textId="0E9D58F7" w:rsidR="00C447E5" w:rsidRDefault="00C447E5" w:rsidP="00D56B35">
      <w:pPr>
        <w:ind w:left="499"/>
      </w:pPr>
      <w:r>
        <w:rPr>
          <w:rFonts w:hint="eastAsia"/>
        </w:rPr>
        <w:t>如果攻击进步范围内不安全，且</w:t>
      </w:r>
      <w:proofErr w:type="spellStart"/>
      <w:r>
        <w:rPr>
          <w:rFonts w:hint="eastAsia"/>
        </w:rPr>
        <w:t>victimTarget</w:t>
      </w:r>
      <w:proofErr w:type="spellEnd"/>
      <w:r>
        <w:rPr>
          <w:rFonts w:hint="eastAsia"/>
        </w:rPr>
        <w:t>不为空，则对</w:t>
      </w:r>
      <w:proofErr w:type="spellStart"/>
      <w:r>
        <w:rPr>
          <w:rFonts w:hint="eastAsia"/>
        </w:rPr>
        <w:t>victimTarget</w:t>
      </w:r>
      <w:proofErr w:type="spellEnd"/>
      <w:r>
        <w:rPr>
          <w:rFonts w:hint="eastAsia"/>
        </w:rPr>
        <w:t>投掷</w:t>
      </w:r>
      <w:r w:rsidR="00D0607A">
        <w:rPr>
          <w:rFonts w:hint="eastAsia"/>
        </w:rPr>
        <w:t>回旋</w:t>
      </w:r>
      <w:proofErr w:type="gramStart"/>
      <w:r w:rsidR="00D0607A">
        <w:rPr>
          <w:rFonts w:hint="eastAsia"/>
        </w:rPr>
        <w:t>镖</w:t>
      </w:r>
      <w:proofErr w:type="gramEnd"/>
      <w:r>
        <w:rPr>
          <w:rFonts w:hint="eastAsia"/>
        </w:rPr>
        <w:t>。</w:t>
      </w:r>
    </w:p>
    <w:p w14:paraId="0ADE1455" w14:textId="7406B4CC" w:rsidR="00C447E5" w:rsidRDefault="009E7092" w:rsidP="00D56B35">
      <w:pPr>
        <w:ind w:left="499"/>
      </w:pPr>
      <w:r>
        <w:rPr>
          <w:rFonts w:hint="eastAsia"/>
        </w:rPr>
        <w:t>其余情况，点击攻击按钮。</w:t>
      </w:r>
    </w:p>
    <w:p w14:paraId="4052E23B" w14:textId="5E74C887" w:rsidR="009E7092" w:rsidRDefault="00A87EBC" w:rsidP="00AF7F25">
      <w:pPr>
        <w:pStyle w:val="2"/>
      </w:pPr>
      <w:proofErr w:type="spellStart"/>
      <w:r w:rsidRPr="00A87EBC">
        <w:t>Attacking_</w:t>
      </w:r>
      <w:proofErr w:type="gramStart"/>
      <w:r w:rsidRPr="00A87EBC">
        <w:t>Enter</w:t>
      </w:r>
      <w:proofErr w:type="spellEnd"/>
      <w:r w:rsidRPr="00A87EBC">
        <w:t>(</w:t>
      </w:r>
      <w:proofErr w:type="gramEnd"/>
      <w:r w:rsidRPr="00A87EBC">
        <w:t>)</w:t>
      </w:r>
    </w:p>
    <w:p w14:paraId="413DD17D" w14:textId="2BD46D4B" w:rsidR="00A87EBC" w:rsidRDefault="008E2808" w:rsidP="00A87EBC">
      <w:pPr>
        <w:ind w:left="499"/>
      </w:pPr>
      <w:r>
        <w:rPr>
          <w:rFonts w:hint="eastAsia"/>
        </w:rPr>
        <w:t>如果处于收回回旋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的状态中，则停止收回行为。</w:t>
      </w:r>
    </w:p>
    <w:p w14:paraId="0F719CC2" w14:textId="35084B21" w:rsidR="008E2808" w:rsidRDefault="008E2808" w:rsidP="00A87EBC">
      <w:pPr>
        <w:ind w:left="499"/>
      </w:pPr>
      <w:r>
        <w:rPr>
          <w:rFonts w:hint="eastAsia"/>
        </w:rPr>
        <w:t>定位目标点，创建路径，寻路。</w:t>
      </w:r>
    </w:p>
    <w:p w14:paraId="1A36F8FF" w14:textId="78F6833D" w:rsidR="008E2808" w:rsidRDefault="008E2808" w:rsidP="00A87EBC">
      <w:pPr>
        <w:ind w:left="499"/>
      </w:pPr>
      <w:r>
        <w:rPr>
          <w:rFonts w:hint="eastAsia"/>
        </w:rPr>
        <w:t>修改</w:t>
      </w:r>
      <w:proofErr w:type="spellStart"/>
      <w:r>
        <w:t>StateChangeReluctance</w:t>
      </w:r>
      <w:proofErr w:type="spellEnd"/>
      <w:r>
        <w:rPr>
          <w:rFonts w:hint="eastAsia"/>
        </w:rPr>
        <w:t>（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2.5</w:t>
      </w:r>
      <w:r>
        <w:rPr>
          <w:rFonts w:hint="eastAsia"/>
        </w:rPr>
        <w:t>）</w:t>
      </w:r>
    </w:p>
    <w:p w14:paraId="2415C6AE" w14:textId="4B4ECF25" w:rsidR="00B616FC" w:rsidRDefault="00690F1B" w:rsidP="00B616FC">
      <w:pPr>
        <w:pStyle w:val="2"/>
      </w:pPr>
      <w:proofErr w:type="spellStart"/>
      <w:r w:rsidRPr="00690F1B">
        <w:t>Attacking_</w:t>
      </w:r>
      <w:proofErr w:type="gramStart"/>
      <w:r w:rsidRPr="00690F1B">
        <w:t>Exit</w:t>
      </w:r>
      <w:proofErr w:type="spellEnd"/>
      <w:r w:rsidRPr="00690F1B">
        <w:t>(</w:t>
      </w:r>
      <w:proofErr w:type="gramEnd"/>
      <w:r w:rsidRPr="00690F1B">
        <w:t>)</w:t>
      </w:r>
    </w:p>
    <w:p w14:paraId="296D9A01" w14:textId="3DDFE118" w:rsidR="00690F1B" w:rsidRDefault="00A359B3" w:rsidP="00690F1B">
      <w:pPr>
        <w:ind w:left="499"/>
      </w:pPr>
      <w:r>
        <w:rPr>
          <w:rFonts w:hint="eastAsia"/>
        </w:rPr>
        <w:t>似乎没啥用</w:t>
      </w:r>
    </w:p>
    <w:p w14:paraId="7407866A" w14:textId="063486BA" w:rsidR="00A359B3" w:rsidRDefault="00A359B3" w:rsidP="00A359B3">
      <w:pPr>
        <w:pStyle w:val="2"/>
      </w:pPr>
      <w:proofErr w:type="spellStart"/>
      <w:r w:rsidRPr="00A359B3">
        <w:t>Attacking_</w:t>
      </w:r>
      <w:proofErr w:type="gramStart"/>
      <w:r w:rsidRPr="00A359B3">
        <w:t>Update</w:t>
      </w:r>
      <w:proofErr w:type="spellEnd"/>
      <w:r w:rsidRPr="00A359B3">
        <w:t>(</w:t>
      </w:r>
      <w:proofErr w:type="gramEnd"/>
      <w:r w:rsidRPr="00A359B3">
        <w:t>)</w:t>
      </w:r>
    </w:p>
    <w:p w14:paraId="2821393F" w14:textId="0040E044" w:rsidR="00A359B3" w:rsidRDefault="00FD31EB" w:rsidP="00A359B3">
      <w:pPr>
        <w:ind w:left="499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victimTarget</w:t>
      </w:r>
      <w:proofErr w:type="spellEnd"/>
      <w:r>
        <w:rPr>
          <w:rFonts w:hint="eastAsia"/>
        </w:rPr>
        <w:t>不为空，则把</w:t>
      </w:r>
      <w:proofErr w:type="spellStart"/>
      <w:r>
        <w:rPr>
          <w:rFonts w:hint="eastAsia"/>
        </w:rPr>
        <w:t>victimTarget</w:t>
      </w:r>
      <w:proofErr w:type="spellEnd"/>
      <w:r>
        <w:rPr>
          <w:rFonts w:hint="eastAsia"/>
        </w:rPr>
        <w:t>置为当前目标，并且追击；否则进入休闲状态。</w:t>
      </w:r>
    </w:p>
    <w:p w14:paraId="53E85137" w14:textId="6D85AE5C" w:rsidR="00FD31EB" w:rsidRDefault="00FD31EB" w:rsidP="00A359B3">
      <w:pPr>
        <w:ind w:left="499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victimTarget</w:t>
      </w:r>
      <w:proofErr w:type="spellEnd"/>
      <w:r>
        <w:rPr>
          <w:rFonts w:hint="eastAsia"/>
        </w:rPr>
        <w:t>在草丛中，则选择靠近草丛的点行进。</w:t>
      </w:r>
    </w:p>
    <w:p w14:paraId="3C7EF1C3" w14:textId="5268F643" w:rsidR="00FD31EB" w:rsidRDefault="007E6E89" w:rsidP="00FD31EB">
      <w:pPr>
        <w:pStyle w:val="2"/>
      </w:pPr>
      <w:proofErr w:type="spellStart"/>
      <w:proofErr w:type="gramStart"/>
      <w:r w:rsidRPr="007E6E89">
        <w:t>BestObjectToAttack</w:t>
      </w:r>
      <w:proofErr w:type="spellEnd"/>
      <w:r w:rsidRPr="007E6E89">
        <w:t>(</w:t>
      </w:r>
      <w:proofErr w:type="gramEnd"/>
      <w:r w:rsidRPr="007E6E89">
        <w:t>)</w:t>
      </w:r>
    </w:p>
    <w:p w14:paraId="1FBC46FA" w14:textId="6FBE61B0" w:rsidR="007E6E89" w:rsidRDefault="00483AD9" w:rsidP="007E6E89">
      <w:pPr>
        <w:ind w:left="499"/>
      </w:pPr>
      <w:r>
        <w:rPr>
          <w:rFonts w:hint="eastAsia"/>
        </w:rPr>
        <w:t>针对玩家的</w:t>
      </w:r>
      <w:r w:rsidR="0025117C">
        <w:rPr>
          <w:rFonts w:hint="eastAsia"/>
        </w:rPr>
        <w:t>判定条件</w:t>
      </w:r>
      <w:r w:rsidR="00FE15B6">
        <w:rPr>
          <w:rFonts w:hint="eastAsia"/>
        </w:rPr>
        <w:t>集合</w:t>
      </w:r>
      <w:r w:rsidR="00A339CA">
        <w:rPr>
          <w:rFonts w:hint="eastAsia"/>
        </w:rPr>
        <w:t>（各条件之间为且关系）</w:t>
      </w:r>
      <w:r w:rsidR="0025117C">
        <w:rPr>
          <w:rFonts w:hint="eastAsia"/>
        </w:rPr>
        <w:t>：</w:t>
      </w:r>
    </w:p>
    <w:p w14:paraId="0C82762C" w14:textId="5053594C" w:rsidR="0025117C" w:rsidRDefault="0025117C" w:rsidP="00141ED0">
      <w:pPr>
        <w:pStyle w:val="a8"/>
        <w:numPr>
          <w:ilvl w:val="0"/>
          <w:numId w:val="16"/>
        </w:numPr>
      </w:pPr>
      <w:r>
        <w:rPr>
          <w:rFonts w:hint="eastAsia"/>
        </w:rPr>
        <w:t>不在金色回旋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的模式中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目标玩家没有手持金色回旋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自己没有手持金色回旋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>6</w:t>
      </w:r>
      <w:r>
        <w:t>6</w:t>
      </w:r>
      <w:r>
        <w:rPr>
          <w:rFonts w:hint="eastAsia"/>
        </w:rPr>
        <w:t>%</w:t>
      </w:r>
      <w:r>
        <w:rPr>
          <w:rFonts w:hint="eastAsia"/>
        </w:rPr>
        <w:t>概率</w:t>
      </w:r>
    </w:p>
    <w:p w14:paraId="289597D8" w14:textId="1C6FF552" w:rsidR="0025117C" w:rsidRDefault="00520D2A" w:rsidP="00141ED0">
      <w:pPr>
        <w:pStyle w:val="a8"/>
        <w:numPr>
          <w:ilvl w:val="0"/>
          <w:numId w:val="16"/>
        </w:numPr>
      </w:pPr>
      <w:r>
        <w:rPr>
          <w:rFonts w:hint="eastAsia"/>
        </w:rPr>
        <w:t>目标玩家在攻击射程以内</w:t>
      </w:r>
    </w:p>
    <w:p w14:paraId="0E231A67" w14:textId="2495FB26" w:rsidR="00D10E06" w:rsidRDefault="00D10E06" w:rsidP="00141ED0">
      <w:pPr>
        <w:pStyle w:val="a8"/>
        <w:numPr>
          <w:ilvl w:val="0"/>
          <w:numId w:val="16"/>
        </w:numPr>
      </w:pPr>
      <w:r>
        <w:rPr>
          <w:rFonts w:hint="eastAsia"/>
        </w:rPr>
        <w:t>目标玩家在前方</w:t>
      </w:r>
      <w:r w:rsidR="002D06BB">
        <w:rPr>
          <w:rFonts w:hint="eastAsia"/>
        </w:rPr>
        <w:t>一定角度内</w:t>
      </w:r>
    </w:p>
    <w:p w14:paraId="7B4389F8" w14:textId="6D6541F1" w:rsidR="00520D2A" w:rsidRDefault="00520D2A" w:rsidP="00141ED0">
      <w:pPr>
        <w:pStyle w:val="a8"/>
        <w:numPr>
          <w:ilvl w:val="0"/>
          <w:numId w:val="16"/>
        </w:numPr>
      </w:pPr>
      <w:r>
        <w:rPr>
          <w:rFonts w:hint="eastAsia"/>
        </w:rPr>
        <w:t>目标玩家处于存活状态</w:t>
      </w:r>
    </w:p>
    <w:p w14:paraId="609FB009" w14:textId="5C5C5DBE" w:rsidR="00520D2A" w:rsidRDefault="00520D2A" w:rsidP="00141ED0">
      <w:pPr>
        <w:pStyle w:val="a8"/>
        <w:numPr>
          <w:ilvl w:val="0"/>
          <w:numId w:val="16"/>
        </w:numPr>
      </w:pPr>
      <w:r>
        <w:rPr>
          <w:rFonts w:hint="eastAsia"/>
        </w:rPr>
        <w:lastRenderedPageBreak/>
        <w:t>目标玩家是敌方玩家</w:t>
      </w:r>
    </w:p>
    <w:p w14:paraId="5E851DE2" w14:textId="6256E81B" w:rsidR="00102746" w:rsidRDefault="008B25A3" w:rsidP="00141ED0">
      <w:pPr>
        <w:pStyle w:val="a8"/>
        <w:numPr>
          <w:ilvl w:val="0"/>
          <w:numId w:val="16"/>
        </w:numPr>
      </w:pPr>
      <w:r>
        <w:rPr>
          <w:rFonts w:hint="eastAsia"/>
        </w:rPr>
        <w:t>能看见目标玩家</w:t>
      </w:r>
    </w:p>
    <w:p w14:paraId="3B134C25" w14:textId="3E1BF3D8" w:rsidR="00ED1E7D" w:rsidRDefault="00ED1E7D" w:rsidP="00141ED0">
      <w:pPr>
        <w:pStyle w:val="a8"/>
        <w:numPr>
          <w:ilvl w:val="0"/>
          <w:numId w:val="16"/>
        </w:numPr>
      </w:pPr>
      <w:r>
        <w:rPr>
          <w:rFonts w:hint="eastAsia"/>
        </w:rPr>
        <w:t>目标玩家在视线内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%</w:t>
      </w:r>
      <w:r>
        <w:rPr>
          <w:rFonts w:hint="eastAsia"/>
        </w:rPr>
        <w:t>概率</w:t>
      </w:r>
    </w:p>
    <w:p w14:paraId="5166763E" w14:textId="7352CDC4" w:rsidR="00141ED0" w:rsidRDefault="00141ED0" w:rsidP="00141ED0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针对开关的判定条件组合（各条件之间为且关系）：</w:t>
      </w:r>
    </w:p>
    <w:p w14:paraId="4AACC84C" w14:textId="0882141D" w:rsidR="00141ED0" w:rsidRDefault="00B7487B" w:rsidP="00141ED0">
      <w:pPr>
        <w:pStyle w:val="a8"/>
        <w:numPr>
          <w:ilvl w:val="0"/>
          <w:numId w:val="17"/>
        </w:numPr>
      </w:pPr>
      <w:r>
        <w:rPr>
          <w:rFonts w:hint="eastAsia"/>
        </w:rPr>
        <w:t>开关在攻击射程</w:t>
      </w:r>
      <w:r>
        <w:rPr>
          <w:rFonts w:hint="eastAsia"/>
        </w:rPr>
        <w:t>*</w:t>
      </w:r>
      <w:r>
        <w:t>0.75</w:t>
      </w:r>
      <w:r>
        <w:rPr>
          <w:rFonts w:hint="eastAsia"/>
        </w:rPr>
        <w:t>范围内</w:t>
      </w:r>
    </w:p>
    <w:p w14:paraId="014A5B1B" w14:textId="769D8736" w:rsidR="00B7487B" w:rsidRDefault="002D06BB" w:rsidP="00141ED0">
      <w:pPr>
        <w:pStyle w:val="a8"/>
        <w:numPr>
          <w:ilvl w:val="0"/>
          <w:numId w:val="17"/>
        </w:numPr>
      </w:pPr>
      <w:r>
        <w:rPr>
          <w:rFonts w:hint="eastAsia"/>
        </w:rPr>
        <w:t>开关在前方一定角度内（要求比玩家判定要高）</w:t>
      </w:r>
    </w:p>
    <w:p w14:paraId="14592751" w14:textId="40A378F4" w:rsidR="00373F31" w:rsidRDefault="006C16A8" w:rsidP="00141ED0">
      <w:pPr>
        <w:pStyle w:val="a8"/>
        <w:numPr>
          <w:ilvl w:val="0"/>
          <w:numId w:val="17"/>
        </w:numPr>
      </w:pPr>
      <w:r>
        <w:rPr>
          <w:rFonts w:hint="eastAsia"/>
        </w:rPr>
        <w:t>开关在玩家视线内</w:t>
      </w:r>
    </w:p>
    <w:p w14:paraId="5A63FD3C" w14:textId="4AE0FFC4" w:rsidR="006C16A8" w:rsidRDefault="006C16A8" w:rsidP="00141ED0">
      <w:pPr>
        <w:pStyle w:val="a8"/>
        <w:numPr>
          <w:ilvl w:val="0"/>
          <w:numId w:val="17"/>
        </w:numPr>
      </w:pPr>
      <w:r>
        <w:rPr>
          <w:rFonts w:hint="eastAsia"/>
        </w:rPr>
        <w:t>开关处于激活状态</w:t>
      </w:r>
    </w:p>
    <w:p w14:paraId="34C0DB25" w14:textId="777FA3DE" w:rsidR="008F69F6" w:rsidRDefault="00E6354B" w:rsidP="00E6354B">
      <w:pPr>
        <w:pStyle w:val="2"/>
      </w:pPr>
      <w:proofErr w:type="spellStart"/>
      <w:proofErr w:type="gramStart"/>
      <w:r w:rsidRPr="00E6354B">
        <w:t>BestObjectToBlock</w:t>
      </w:r>
      <w:proofErr w:type="spellEnd"/>
      <w:r w:rsidRPr="00E6354B">
        <w:t>(</w:t>
      </w:r>
      <w:proofErr w:type="gramEnd"/>
      <w:r w:rsidRPr="00E6354B">
        <w:t>)</w:t>
      </w:r>
    </w:p>
    <w:p w14:paraId="76BE866A" w14:textId="25BFCB3D" w:rsidR="00E6354B" w:rsidRDefault="00EB458A" w:rsidP="00E6354B">
      <w:pPr>
        <w:ind w:left="499"/>
        <w:rPr>
          <w:color w:val="000000" w:themeColor="text1"/>
        </w:rPr>
      </w:pPr>
      <w:proofErr w:type="spellStart"/>
      <w:r>
        <w:rPr>
          <w:color w:val="AA70FF"/>
        </w:rPr>
        <w:t>blockRadiusPlayers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 w:rsidRPr="00EB458A">
        <w:rPr>
          <w:color w:val="000000" w:themeColor="text1"/>
        </w:rPr>
        <w:t>2f;</w:t>
      </w:r>
    </w:p>
    <w:p w14:paraId="49E4B74E" w14:textId="66ABC178" w:rsidR="00EB458A" w:rsidRDefault="00BA66A8" w:rsidP="00E6354B">
      <w:pPr>
        <w:ind w:left="499"/>
        <w:rPr>
          <w:color w:val="000000" w:themeColor="text1"/>
        </w:rPr>
      </w:pPr>
      <w:proofErr w:type="spellStart"/>
      <w:r>
        <w:rPr>
          <w:color w:val="AA70FF"/>
        </w:rPr>
        <w:t>blockRadiusDiscs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 w:rsidRPr="00BA66A8">
        <w:rPr>
          <w:color w:val="000000" w:themeColor="text1"/>
        </w:rPr>
        <w:t>10f;</w:t>
      </w:r>
    </w:p>
    <w:p w14:paraId="662A02EA" w14:textId="15FF7BAB" w:rsidR="00BA66A8" w:rsidRDefault="00193B27" w:rsidP="00E6354B">
      <w:pPr>
        <w:ind w:left="499"/>
      </w:pPr>
      <w:r>
        <w:rPr>
          <w:rFonts w:hint="eastAsia"/>
        </w:rPr>
        <w:t>对场景中每个玩家进行判定，条件集合如下：</w:t>
      </w:r>
    </w:p>
    <w:p w14:paraId="05380A3E" w14:textId="18512F7C" w:rsidR="00193B27" w:rsidRPr="00DE51D2" w:rsidRDefault="00C02C93" w:rsidP="00193B27">
      <w:pPr>
        <w:pStyle w:val="a8"/>
        <w:numPr>
          <w:ilvl w:val="0"/>
          <w:numId w:val="23"/>
        </w:numPr>
      </w:pPr>
      <w:r>
        <w:rPr>
          <w:rFonts w:hint="eastAsia"/>
        </w:rPr>
        <w:t>目标玩家在玩家的</w:t>
      </w:r>
      <w:proofErr w:type="spellStart"/>
      <w:r>
        <w:rPr>
          <w:color w:val="AA70FF"/>
        </w:rPr>
        <w:t>blockRadiusPlayers</w:t>
      </w:r>
      <w:proofErr w:type="spellEnd"/>
      <w:r w:rsidRPr="00C02C93">
        <w:rPr>
          <w:rFonts w:hint="eastAsia"/>
          <w:color w:val="000000" w:themeColor="text1"/>
        </w:rPr>
        <w:t>以内</w:t>
      </w:r>
    </w:p>
    <w:p w14:paraId="7D977931" w14:textId="25FD8F58" w:rsidR="00DE51D2" w:rsidRPr="00D944C3" w:rsidRDefault="00DE51D2" w:rsidP="00193B27">
      <w:pPr>
        <w:pStyle w:val="a8"/>
        <w:numPr>
          <w:ilvl w:val="0"/>
          <w:numId w:val="23"/>
        </w:numPr>
      </w:pPr>
      <w:r>
        <w:rPr>
          <w:rFonts w:hint="eastAsia"/>
          <w:color w:val="000000" w:themeColor="text1"/>
        </w:rPr>
        <w:t>目标玩家处于存活状态</w:t>
      </w:r>
    </w:p>
    <w:p w14:paraId="0B70DA45" w14:textId="3E76A0FF" w:rsidR="00D944C3" w:rsidRPr="00D944C3" w:rsidRDefault="00D944C3" w:rsidP="00193B27">
      <w:pPr>
        <w:pStyle w:val="a8"/>
        <w:numPr>
          <w:ilvl w:val="0"/>
          <w:numId w:val="23"/>
        </w:numPr>
      </w:pPr>
      <w:r>
        <w:rPr>
          <w:rFonts w:hint="eastAsia"/>
          <w:color w:val="000000" w:themeColor="text1"/>
        </w:rPr>
        <w:t>目标玩家是敌对玩家</w:t>
      </w:r>
    </w:p>
    <w:p w14:paraId="680B39C4" w14:textId="491B40CB" w:rsidR="00D944C3" w:rsidRDefault="00941128" w:rsidP="00193B27">
      <w:pPr>
        <w:pStyle w:val="a8"/>
        <w:numPr>
          <w:ilvl w:val="0"/>
          <w:numId w:val="23"/>
        </w:numPr>
      </w:pPr>
      <w:r>
        <w:rPr>
          <w:rFonts w:hint="eastAsia"/>
        </w:rPr>
        <w:t>目标玩家在视线内</w:t>
      </w:r>
    </w:p>
    <w:p w14:paraId="65C5D659" w14:textId="19927B46" w:rsidR="00D944C3" w:rsidRDefault="00D944C3" w:rsidP="00193B27">
      <w:pPr>
        <w:pStyle w:val="a8"/>
        <w:numPr>
          <w:ilvl w:val="0"/>
          <w:numId w:val="23"/>
        </w:numPr>
      </w:pPr>
      <w:r>
        <w:rPr>
          <w:rFonts w:hint="eastAsia"/>
        </w:rPr>
        <w:t>能看见目标玩家</w:t>
      </w:r>
    </w:p>
    <w:p w14:paraId="238FF783" w14:textId="5493C0A4" w:rsidR="00D944C3" w:rsidRDefault="00760CCB" w:rsidP="00D944C3">
      <w:pPr>
        <w:ind w:left="499"/>
      </w:pPr>
      <w:r>
        <w:rPr>
          <w:rFonts w:hint="eastAsia"/>
        </w:rPr>
        <w:t>对场景中每个回旋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进行判定，条件集合如下：</w:t>
      </w:r>
    </w:p>
    <w:p w14:paraId="43523FB3" w14:textId="7C949F40" w:rsidR="00760CCB" w:rsidRPr="00DB410B" w:rsidRDefault="00023746" w:rsidP="000B6621">
      <w:pPr>
        <w:pStyle w:val="a8"/>
        <w:numPr>
          <w:ilvl w:val="0"/>
          <w:numId w:val="24"/>
        </w:numPr>
      </w:pPr>
      <w:r>
        <w:rPr>
          <w:rFonts w:hint="eastAsia"/>
        </w:rPr>
        <w:t>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在玩家的</w:t>
      </w:r>
      <w:proofErr w:type="spellStart"/>
      <w:r>
        <w:rPr>
          <w:color w:val="AA70FF"/>
        </w:rPr>
        <w:t>blockRadiusDiscs</w:t>
      </w:r>
      <w:proofErr w:type="spellEnd"/>
      <w:r w:rsidRPr="00023746">
        <w:rPr>
          <w:rFonts w:hint="eastAsia"/>
          <w:color w:val="000000" w:themeColor="text1"/>
        </w:rPr>
        <w:t>以内</w:t>
      </w:r>
    </w:p>
    <w:p w14:paraId="14F46F2E" w14:textId="0B297F1B" w:rsidR="00260DC9" w:rsidRDefault="00260DC9" w:rsidP="000B6621">
      <w:pPr>
        <w:pStyle w:val="a8"/>
        <w:numPr>
          <w:ilvl w:val="0"/>
          <w:numId w:val="24"/>
        </w:numPr>
      </w:pPr>
      <w:r>
        <w:rPr>
          <w:rFonts w:hint="eastAsia"/>
        </w:rPr>
        <w:t>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归属不为空</w:t>
      </w:r>
    </w:p>
    <w:p w14:paraId="6CAE48EB" w14:textId="7996457B" w:rsidR="00DB410B" w:rsidRDefault="00FF5301" w:rsidP="000B6621">
      <w:pPr>
        <w:pStyle w:val="a8"/>
        <w:numPr>
          <w:ilvl w:val="0"/>
          <w:numId w:val="24"/>
        </w:numPr>
      </w:pPr>
      <w:r>
        <w:rPr>
          <w:rFonts w:hint="eastAsia"/>
        </w:rPr>
        <w:t>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不属于玩家</w:t>
      </w:r>
    </w:p>
    <w:p w14:paraId="2A5FB037" w14:textId="474B0597" w:rsidR="00FF5301" w:rsidRDefault="00E06A55" w:rsidP="000B6621">
      <w:pPr>
        <w:pStyle w:val="a8"/>
        <w:numPr>
          <w:ilvl w:val="0"/>
          <w:numId w:val="24"/>
        </w:numPr>
      </w:pPr>
      <w:r>
        <w:rPr>
          <w:rFonts w:hint="eastAsia"/>
        </w:rPr>
        <w:t>回旋</w:t>
      </w:r>
      <w:proofErr w:type="gramStart"/>
      <w:r>
        <w:rPr>
          <w:rFonts w:hint="eastAsia"/>
        </w:rPr>
        <w:t>镖</w:t>
      </w:r>
      <w:proofErr w:type="gramEnd"/>
      <w:r w:rsidR="003969C9">
        <w:rPr>
          <w:rFonts w:hint="eastAsia"/>
        </w:rPr>
        <w:t>不</w:t>
      </w:r>
      <w:r>
        <w:rPr>
          <w:rFonts w:hint="eastAsia"/>
        </w:rPr>
        <w:t>处于掉落</w:t>
      </w:r>
      <w:r w:rsidR="003969C9">
        <w:rPr>
          <w:color w:val="BD63C5"/>
        </w:rPr>
        <w:t>Dropped</w:t>
      </w:r>
      <w:r>
        <w:rPr>
          <w:rFonts w:hint="eastAsia"/>
        </w:rPr>
        <w:t>状态</w:t>
      </w:r>
    </w:p>
    <w:p w14:paraId="4D8CBFB2" w14:textId="148AA5B8" w:rsidR="00E06A55" w:rsidRPr="00852F9F" w:rsidRDefault="003969C9" w:rsidP="000B6621">
      <w:pPr>
        <w:pStyle w:val="a8"/>
        <w:numPr>
          <w:ilvl w:val="0"/>
          <w:numId w:val="24"/>
        </w:numPr>
      </w:pPr>
      <w:r>
        <w:rPr>
          <w:rFonts w:hint="eastAsia"/>
        </w:rPr>
        <w:t>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不处于挤压</w:t>
      </w:r>
      <w:r>
        <w:rPr>
          <w:color w:val="BD63C5"/>
        </w:rPr>
        <w:t>Squished</w:t>
      </w:r>
      <w:r w:rsidRPr="003969C9">
        <w:rPr>
          <w:rFonts w:hint="eastAsia"/>
          <w:color w:val="000000" w:themeColor="text1"/>
        </w:rPr>
        <w:t>状态</w:t>
      </w:r>
    </w:p>
    <w:p w14:paraId="260432FA" w14:textId="0D611F6A" w:rsidR="00852F9F" w:rsidRPr="00852F9F" w:rsidRDefault="00852F9F" w:rsidP="000B6621">
      <w:pPr>
        <w:pStyle w:val="a8"/>
        <w:numPr>
          <w:ilvl w:val="0"/>
          <w:numId w:val="24"/>
        </w:numPr>
      </w:pPr>
      <w:r>
        <w:rPr>
          <w:rFonts w:hint="eastAsia"/>
          <w:color w:val="000000" w:themeColor="text1"/>
        </w:rPr>
        <w:t>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处于玩家的敌对状态</w:t>
      </w:r>
    </w:p>
    <w:p w14:paraId="61FED83C" w14:textId="7DC01FDA" w:rsidR="00852F9F" w:rsidRDefault="00BC0C1B" w:rsidP="000B6621">
      <w:pPr>
        <w:pStyle w:val="a8"/>
        <w:numPr>
          <w:ilvl w:val="0"/>
          <w:numId w:val="24"/>
        </w:numPr>
      </w:pPr>
      <w:r>
        <w:rPr>
          <w:rFonts w:hint="eastAsia"/>
        </w:rPr>
        <w:t>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在视线内</w:t>
      </w:r>
    </w:p>
    <w:p w14:paraId="4E92EA5A" w14:textId="428DDD42" w:rsidR="00BC0C1B" w:rsidRDefault="00382502" w:rsidP="000B6621">
      <w:pPr>
        <w:pStyle w:val="a8"/>
        <w:numPr>
          <w:ilvl w:val="0"/>
          <w:numId w:val="24"/>
        </w:numPr>
      </w:pPr>
      <w:r>
        <w:rPr>
          <w:rFonts w:hint="eastAsia"/>
        </w:rPr>
        <w:t>玩家在回旋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速度方向的一定角度内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处于</w:t>
      </w:r>
      <w:r>
        <w:rPr>
          <w:color w:val="BD63C5"/>
        </w:rPr>
        <w:t>Controlled</w:t>
      </w:r>
      <w:r w:rsidRPr="006B53F0">
        <w:rPr>
          <w:rFonts w:hint="eastAsia"/>
          <w:color w:val="000000" w:themeColor="text1"/>
        </w:rPr>
        <w:t>状态</w:t>
      </w:r>
    </w:p>
    <w:p w14:paraId="22C92A98" w14:textId="3C7F9735" w:rsidR="00E6354B" w:rsidRDefault="00E6354B" w:rsidP="00E6354B">
      <w:pPr>
        <w:pStyle w:val="2"/>
      </w:pPr>
      <w:proofErr w:type="spellStart"/>
      <w:proofErr w:type="gramStart"/>
      <w:r w:rsidRPr="00E6354B">
        <w:t>BestObjectToThrowAt</w:t>
      </w:r>
      <w:proofErr w:type="spellEnd"/>
      <w:r w:rsidRPr="00E6354B">
        <w:t>(</w:t>
      </w:r>
      <w:proofErr w:type="gramEnd"/>
      <w:r w:rsidRPr="00E6354B">
        <w:t>)</w:t>
      </w:r>
    </w:p>
    <w:p w14:paraId="05D8A499" w14:textId="056F4958" w:rsidR="007F337B" w:rsidRDefault="00B729DD" w:rsidP="007F337B">
      <w:pPr>
        <w:ind w:left="499"/>
      </w:pPr>
      <w:r>
        <w:rPr>
          <w:rFonts w:hint="eastAsia"/>
        </w:rPr>
        <w:t>判定条件</w:t>
      </w:r>
      <w:r w:rsidR="00867EC4">
        <w:rPr>
          <w:rFonts w:hint="eastAsia"/>
        </w:rPr>
        <w:t>集合</w:t>
      </w:r>
      <w:r>
        <w:rPr>
          <w:rFonts w:hint="eastAsia"/>
        </w:rPr>
        <w:t>：</w:t>
      </w:r>
    </w:p>
    <w:p w14:paraId="06954D28" w14:textId="77777777" w:rsidR="00E23A67" w:rsidRDefault="00E23A67" w:rsidP="00E23A67">
      <w:pPr>
        <w:pStyle w:val="a8"/>
        <w:numPr>
          <w:ilvl w:val="0"/>
          <w:numId w:val="16"/>
        </w:numPr>
      </w:pPr>
      <w:r>
        <w:rPr>
          <w:rFonts w:hint="eastAsia"/>
        </w:rPr>
        <w:t>不在金色回旋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的模式中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目标玩家没有手持金色回旋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自己没有手持金色回旋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>6</w:t>
      </w:r>
      <w:r>
        <w:t>6</w:t>
      </w:r>
      <w:r>
        <w:rPr>
          <w:rFonts w:hint="eastAsia"/>
        </w:rPr>
        <w:t>%</w:t>
      </w:r>
      <w:r>
        <w:rPr>
          <w:rFonts w:hint="eastAsia"/>
        </w:rPr>
        <w:t>概率</w:t>
      </w:r>
    </w:p>
    <w:p w14:paraId="1C113CFD" w14:textId="21A2FAC2" w:rsidR="00E23A67" w:rsidRDefault="00624462" w:rsidP="00B729DD">
      <w:pPr>
        <w:pStyle w:val="a8"/>
        <w:numPr>
          <w:ilvl w:val="0"/>
          <w:numId w:val="18"/>
        </w:numPr>
      </w:pPr>
      <w:r>
        <w:rPr>
          <w:rFonts w:hint="eastAsia"/>
        </w:rPr>
        <w:t>目标玩家距离在投掷射程内（根据是否蓄力会有不同的投掷射程）</w:t>
      </w:r>
    </w:p>
    <w:p w14:paraId="047AA631" w14:textId="4CE64246" w:rsidR="00624462" w:rsidRDefault="00000442" w:rsidP="00B729DD">
      <w:pPr>
        <w:pStyle w:val="a8"/>
        <w:numPr>
          <w:ilvl w:val="0"/>
          <w:numId w:val="18"/>
        </w:numPr>
      </w:pPr>
      <w:r>
        <w:rPr>
          <w:rFonts w:hint="eastAsia"/>
        </w:rPr>
        <w:t>目标玩家在前方一定角度内（根据不同难度，角度范围会有所不同）</w:t>
      </w:r>
    </w:p>
    <w:p w14:paraId="38896041" w14:textId="2671571B" w:rsidR="00000442" w:rsidRDefault="00000442" w:rsidP="00B729DD">
      <w:pPr>
        <w:pStyle w:val="a8"/>
        <w:numPr>
          <w:ilvl w:val="0"/>
          <w:numId w:val="18"/>
        </w:numPr>
      </w:pPr>
      <w:r>
        <w:rPr>
          <w:rFonts w:hint="eastAsia"/>
        </w:rPr>
        <w:t>目标玩家处于存活状态</w:t>
      </w:r>
    </w:p>
    <w:p w14:paraId="65276E97" w14:textId="418FFFFD" w:rsidR="00000442" w:rsidRDefault="00313A46" w:rsidP="00B729DD">
      <w:pPr>
        <w:pStyle w:val="a8"/>
        <w:numPr>
          <w:ilvl w:val="0"/>
          <w:numId w:val="18"/>
        </w:numPr>
      </w:pPr>
      <w:r>
        <w:rPr>
          <w:rFonts w:hint="eastAsia"/>
        </w:rPr>
        <w:t>目标玩家是敌方玩家</w:t>
      </w:r>
    </w:p>
    <w:p w14:paraId="4C5C52BE" w14:textId="5A31F181" w:rsidR="00313A46" w:rsidRDefault="00313A46" w:rsidP="00B729DD">
      <w:pPr>
        <w:pStyle w:val="a8"/>
        <w:numPr>
          <w:ilvl w:val="0"/>
          <w:numId w:val="18"/>
        </w:numPr>
      </w:pPr>
      <w:r>
        <w:rPr>
          <w:rFonts w:hint="eastAsia"/>
        </w:rPr>
        <w:t>能</w:t>
      </w:r>
      <w:r w:rsidR="00D86E32">
        <w:rPr>
          <w:rFonts w:hint="eastAsia"/>
        </w:rPr>
        <w:t>看见</w:t>
      </w:r>
      <w:r>
        <w:rPr>
          <w:rFonts w:hint="eastAsia"/>
        </w:rPr>
        <w:t>目标玩家</w:t>
      </w:r>
    </w:p>
    <w:p w14:paraId="3770A7D5" w14:textId="1D2A6594" w:rsidR="00313A46" w:rsidRDefault="00313A46" w:rsidP="00B729DD">
      <w:pPr>
        <w:pStyle w:val="a8"/>
        <w:numPr>
          <w:ilvl w:val="0"/>
          <w:numId w:val="18"/>
        </w:numPr>
      </w:pPr>
      <w:r>
        <w:rPr>
          <w:rFonts w:hint="eastAsia"/>
        </w:rPr>
        <w:lastRenderedPageBreak/>
        <w:t>目标玩家的投掷预判位置在视线内</w:t>
      </w:r>
      <w:r w:rsidR="00CF5B40">
        <w:rPr>
          <w:rFonts w:hint="eastAsia"/>
        </w:rPr>
        <w:t>（调用</w:t>
      </w:r>
      <w:proofErr w:type="spellStart"/>
      <w:r w:rsidR="00CF5B40">
        <w:rPr>
          <w:color w:val="FF8000"/>
        </w:rPr>
        <w:t>TargetLocationAfterThrow</w:t>
      </w:r>
      <w:proofErr w:type="spellEnd"/>
      <w:r w:rsidR="00CF5B40" w:rsidRPr="00CF5B40">
        <w:rPr>
          <w:rFonts w:hint="eastAsia"/>
          <w:color w:val="0D0D0D" w:themeColor="text1" w:themeTint="F2"/>
        </w:rPr>
        <w:t>方法</w:t>
      </w:r>
      <w:r w:rsidR="00CF5B40">
        <w:rPr>
          <w:rFonts w:hint="eastAsia"/>
        </w:rPr>
        <w:t>）</w:t>
      </w:r>
    </w:p>
    <w:p w14:paraId="7E87A3FF" w14:textId="7D1085C7" w:rsidR="00F652D3" w:rsidRDefault="00150858" w:rsidP="008761BE">
      <w:pPr>
        <w:ind w:left="499"/>
      </w:pPr>
      <w:r>
        <w:rPr>
          <w:rFonts w:hint="eastAsia"/>
        </w:rPr>
        <w:t>当玩家拥有技能（爆炸</w:t>
      </w:r>
      <w:r w:rsidR="00D0607A">
        <w:rPr>
          <w:rFonts w:hint="eastAsia"/>
        </w:rPr>
        <w:t>回旋</w:t>
      </w:r>
      <w:proofErr w:type="gramStart"/>
      <w:r w:rsidR="00D0607A">
        <w:rPr>
          <w:rFonts w:hint="eastAsia"/>
        </w:rPr>
        <w:t>镖</w:t>
      </w:r>
      <w:proofErr w:type="gramEnd"/>
      <w:r>
        <w:rPr>
          <w:rFonts w:hint="eastAsia"/>
        </w:rPr>
        <w:t>、多个</w:t>
      </w:r>
      <w:r>
        <w:rPr>
          <w:rFonts w:hint="eastAsia"/>
        </w:rPr>
        <w:t xml:space="preserve"> </w:t>
      </w:r>
      <w:r w:rsidR="00D0607A">
        <w:rPr>
          <w:rFonts w:hint="eastAsia"/>
        </w:rPr>
        <w:t>回旋</w:t>
      </w:r>
      <w:proofErr w:type="gramStart"/>
      <w:r w:rsidR="00D0607A">
        <w:rPr>
          <w:rFonts w:hint="eastAsia"/>
        </w:rPr>
        <w:t>镖</w:t>
      </w:r>
      <w:proofErr w:type="gramEnd"/>
      <w:r>
        <w:rPr>
          <w:rFonts w:hint="eastAsia"/>
        </w:rPr>
        <w:t>、</w:t>
      </w:r>
      <w:proofErr w:type="spellStart"/>
      <w:r>
        <w:rPr>
          <w:rFonts w:hint="eastAsia"/>
        </w:rPr>
        <w:t>TeleportDisc</w:t>
      </w:r>
      <w:proofErr w:type="spellEnd"/>
      <w:r>
        <w:rPr>
          <w:rFonts w:hint="eastAsia"/>
        </w:rPr>
        <w:t>）或拥有</w:t>
      </w:r>
      <w:r w:rsidR="00D0607A">
        <w:rPr>
          <w:rFonts w:hint="eastAsia"/>
        </w:rPr>
        <w:t>回旋</w:t>
      </w:r>
      <w:proofErr w:type="gramStart"/>
      <w:r w:rsidR="00D0607A">
        <w:rPr>
          <w:rFonts w:hint="eastAsia"/>
        </w:rPr>
        <w:t>镖</w:t>
      </w:r>
      <w:proofErr w:type="gramEnd"/>
      <w:r>
        <w:rPr>
          <w:rFonts w:hint="eastAsia"/>
        </w:rPr>
        <w:t>数量大于</w:t>
      </w:r>
      <w:r>
        <w:rPr>
          <w:rFonts w:hint="eastAsia"/>
        </w:rPr>
        <w:t>1</w:t>
      </w:r>
      <w:r>
        <w:rPr>
          <w:rFonts w:hint="eastAsia"/>
        </w:rPr>
        <w:t>时，角度要求更小（</w:t>
      </w:r>
      <w:r>
        <w:rPr>
          <w:rFonts w:hint="eastAsia"/>
        </w:rPr>
        <w:t>*</w:t>
      </w:r>
      <w:r>
        <w:t>0.75</w:t>
      </w:r>
      <w:r>
        <w:rPr>
          <w:rFonts w:hint="eastAsia"/>
        </w:rPr>
        <w:t>）。</w:t>
      </w:r>
    </w:p>
    <w:p w14:paraId="1757188D" w14:textId="48B8CBD3" w:rsidR="00BE46ED" w:rsidRDefault="004B1D2B" w:rsidP="00AA549C">
      <w:pPr>
        <w:pStyle w:val="2"/>
      </w:pPr>
      <w:proofErr w:type="gramStart"/>
      <w:r w:rsidRPr="004B1D2B">
        <w:t>Block(</w:t>
      </w:r>
      <w:proofErr w:type="spellStart"/>
      <w:proofErr w:type="gramEnd"/>
      <w:r w:rsidRPr="004B1D2B">
        <w:t>GameObject</w:t>
      </w:r>
      <w:proofErr w:type="spellEnd"/>
      <w:r w:rsidRPr="004B1D2B">
        <w:t>)</w:t>
      </w:r>
    </w:p>
    <w:p w14:paraId="747037B7" w14:textId="10164E10" w:rsidR="004B1D2B" w:rsidRDefault="004B1D2B" w:rsidP="004B1D2B">
      <w:pPr>
        <w:ind w:left="499"/>
      </w:pPr>
    </w:p>
    <w:p w14:paraId="42BD628D" w14:textId="7B97DF86" w:rsidR="004B1D2B" w:rsidRDefault="00CC4379" w:rsidP="004B1D2B">
      <w:pPr>
        <w:pStyle w:val="2"/>
      </w:pPr>
      <w:proofErr w:type="spellStart"/>
      <w:r w:rsidRPr="00CC4379">
        <w:t>Collecting_</w:t>
      </w:r>
      <w:proofErr w:type="gramStart"/>
      <w:r w:rsidRPr="00CC4379">
        <w:t>Enter</w:t>
      </w:r>
      <w:proofErr w:type="spellEnd"/>
      <w:r w:rsidRPr="00CC4379">
        <w:t>(</w:t>
      </w:r>
      <w:proofErr w:type="gramEnd"/>
      <w:r w:rsidRPr="00CC4379">
        <w:t>)</w:t>
      </w:r>
    </w:p>
    <w:p w14:paraId="0C6706E0" w14:textId="677F8821" w:rsidR="00CC4379" w:rsidRDefault="00CC4379" w:rsidP="00CC4379">
      <w:pPr>
        <w:ind w:left="499"/>
      </w:pPr>
    </w:p>
    <w:p w14:paraId="22964224" w14:textId="5BCD28B4" w:rsidR="00CC4379" w:rsidRDefault="00CC4379" w:rsidP="00CC4379">
      <w:pPr>
        <w:pStyle w:val="2"/>
      </w:pPr>
      <w:proofErr w:type="spellStart"/>
      <w:r w:rsidRPr="00CC4379">
        <w:t>Collecting_</w:t>
      </w:r>
      <w:proofErr w:type="gramStart"/>
      <w:r w:rsidRPr="00CC4379">
        <w:t>Update</w:t>
      </w:r>
      <w:proofErr w:type="spellEnd"/>
      <w:r w:rsidRPr="00CC4379">
        <w:t>(</w:t>
      </w:r>
      <w:proofErr w:type="gramEnd"/>
      <w:r w:rsidRPr="00CC4379">
        <w:t>)</w:t>
      </w:r>
    </w:p>
    <w:p w14:paraId="689F6245" w14:textId="4589EBF3" w:rsidR="00CC4379" w:rsidRDefault="00CC4379" w:rsidP="00CC4379">
      <w:pPr>
        <w:ind w:left="499"/>
      </w:pPr>
    </w:p>
    <w:p w14:paraId="572D9EEB" w14:textId="1DBDE329" w:rsidR="00CC4379" w:rsidRDefault="00CC4379" w:rsidP="00CC4379">
      <w:pPr>
        <w:pStyle w:val="2"/>
      </w:pPr>
      <w:proofErr w:type="spellStart"/>
      <w:proofErr w:type="gramStart"/>
      <w:r w:rsidRPr="00CC4379">
        <w:t>ConsiderChangingState</w:t>
      </w:r>
      <w:proofErr w:type="spellEnd"/>
      <w:r w:rsidRPr="00CC4379">
        <w:t>(</w:t>
      </w:r>
      <w:proofErr w:type="gramEnd"/>
      <w:r w:rsidRPr="00CC4379">
        <w:t>)</w:t>
      </w:r>
    </w:p>
    <w:p w14:paraId="18C05285" w14:textId="30C25CB5" w:rsidR="00BF1966" w:rsidRDefault="00D044C4" w:rsidP="00BF1966">
      <w:pPr>
        <w:ind w:left="499"/>
        <w:rPr>
          <w:color w:val="171717" w:themeColor="background2" w:themeShade="1A"/>
        </w:rPr>
      </w:pPr>
      <w:r>
        <w:rPr>
          <w:rFonts w:hint="eastAsia"/>
        </w:rPr>
        <w:t>教学阶段，有一个特殊处理，会调用</w:t>
      </w:r>
      <w:proofErr w:type="spellStart"/>
      <w:r>
        <w:rPr>
          <w:color w:val="BD63C5"/>
        </w:rPr>
        <w:t>FlickingSwitch</w:t>
      </w:r>
      <w:proofErr w:type="spellEnd"/>
      <w:r w:rsidRPr="00D044C4">
        <w:rPr>
          <w:rFonts w:hint="eastAsia"/>
          <w:color w:val="171717" w:themeColor="background2" w:themeShade="1A"/>
        </w:rPr>
        <w:t>状态。</w:t>
      </w:r>
    </w:p>
    <w:p w14:paraId="2B6B5CAE" w14:textId="25031BE2" w:rsidR="00A0182A" w:rsidRDefault="00941E3A" w:rsidP="00BF1966">
      <w:pPr>
        <w:ind w:left="499"/>
        <w:rPr>
          <w:color w:val="171717" w:themeColor="background2" w:themeShade="1A"/>
        </w:rPr>
      </w:pPr>
      <w:r>
        <w:rPr>
          <w:rFonts w:hint="eastAsia"/>
        </w:rPr>
        <w:t>最开始的一段时间</w:t>
      </w:r>
      <w:r w:rsidR="006A3EC0">
        <w:rPr>
          <w:rFonts w:hint="eastAsia"/>
        </w:rPr>
        <w:t>（</w:t>
      </w:r>
      <w:proofErr w:type="spellStart"/>
      <w:r w:rsidR="006A3EC0">
        <w:rPr>
          <w:color w:val="AA70FF"/>
        </w:rPr>
        <w:t>gettingBearingsTimer</w:t>
      </w:r>
      <w:proofErr w:type="spellEnd"/>
      <w:r w:rsidR="006A3EC0">
        <w:rPr>
          <w:color w:val="DCDCDC"/>
        </w:rPr>
        <w:t> </w:t>
      </w:r>
      <w:r w:rsidR="006A3EC0">
        <w:rPr>
          <w:color w:val="B4B4B4"/>
        </w:rPr>
        <w:t>&gt;</w:t>
      </w:r>
      <w:r w:rsidR="006A3EC0">
        <w:rPr>
          <w:color w:val="DCDCDC"/>
        </w:rPr>
        <w:t> </w:t>
      </w:r>
      <w:r w:rsidR="006A3EC0">
        <w:rPr>
          <w:color w:val="B5CEA8"/>
        </w:rPr>
        <w:t>0.1f</w:t>
      </w:r>
      <w:r w:rsidR="006A3EC0">
        <w:rPr>
          <w:rFonts w:hint="eastAsia"/>
        </w:rPr>
        <w:t>）</w:t>
      </w:r>
      <w:r>
        <w:rPr>
          <w:rFonts w:hint="eastAsia"/>
        </w:rPr>
        <w:t>，处于</w:t>
      </w:r>
      <w:r>
        <w:rPr>
          <w:color w:val="BD63C5"/>
        </w:rPr>
        <w:t>Wandering</w:t>
      </w:r>
      <w:r w:rsidRPr="00941E3A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。</w:t>
      </w:r>
    </w:p>
    <w:p w14:paraId="03516261" w14:textId="561A42A7" w:rsidR="006A3EC0" w:rsidRDefault="006A3EC0" w:rsidP="00BF1966">
      <w:pPr>
        <w:ind w:left="499"/>
        <w:rPr>
          <w:color w:val="DCDCDC"/>
        </w:rPr>
      </w:pPr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gettingBearingsTimer</w:t>
      </w:r>
      <w:proofErr w:type="gram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gettingBearingsDuration</w:t>
      </w:r>
      <w:r>
        <w:rPr>
          <w:color w:val="DCDCDC"/>
        </w:rPr>
        <w:t> </w:t>
      </w:r>
      <w:r>
        <w:rPr>
          <w:color w:val="B4B4B4"/>
        </w:rPr>
        <w:t>*</w:t>
      </w:r>
      <w:r>
        <w:rPr>
          <w:color w:val="DCDCDC"/>
        </w:rPr>
        <w:t> </w:t>
      </w:r>
      <w:r>
        <w:rPr>
          <w:color w:val="4EC9B0"/>
        </w:rPr>
        <w:t>Random</w:t>
      </w:r>
      <w:r>
        <w:rPr>
          <w:color w:val="B4B4B4"/>
        </w:rPr>
        <w:t>.</w:t>
      </w:r>
      <w:r>
        <w:rPr>
          <w:color w:val="E67300"/>
        </w:rPr>
        <w:t>Range</w:t>
      </w:r>
      <w:r>
        <w:rPr>
          <w:color w:val="DCDCDC"/>
        </w:rPr>
        <w:t>(</w:t>
      </w:r>
      <w:r>
        <w:rPr>
          <w:color w:val="B5CEA8"/>
        </w:rPr>
        <w:t>0.75f</w:t>
      </w:r>
      <w:r>
        <w:rPr>
          <w:color w:val="DCDCDC"/>
        </w:rPr>
        <w:t>, </w:t>
      </w:r>
      <w:r>
        <w:rPr>
          <w:color w:val="B5CEA8"/>
        </w:rPr>
        <w:t>1f</w:t>
      </w:r>
      <w:r>
        <w:rPr>
          <w:color w:val="DCDCDC"/>
        </w:rPr>
        <w:t>);</w:t>
      </w:r>
    </w:p>
    <w:p w14:paraId="487BD290" w14:textId="1B51EEB2" w:rsidR="006A3EC0" w:rsidRDefault="006A3EC0" w:rsidP="00BF1966">
      <w:pPr>
        <w:ind w:left="499"/>
        <w:rPr>
          <w:color w:val="171717" w:themeColor="background2" w:themeShade="1A"/>
        </w:rPr>
      </w:pPr>
      <w:proofErr w:type="spellStart"/>
      <w:r>
        <w:rPr>
          <w:color w:val="AA70FF"/>
        </w:rPr>
        <w:t>gettingBearingsDuration</w:t>
      </w:r>
      <w:proofErr w:type="spellEnd"/>
      <w:r w:rsidRPr="007364FC">
        <w:rPr>
          <w:rFonts w:hint="eastAsia"/>
          <w:color w:val="171717" w:themeColor="background2" w:themeShade="1A"/>
        </w:rPr>
        <w:t>在设定</w:t>
      </w:r>
      <w:r w:rsidRPr="007364FC">
        <w:rPr>
          <w:rFonts w:hint="eastAsia"/>
          <w:color w:val="171717" w:themeColor="background2" w:themeShade="1A"/>
        </w:rPr>
        <w:t>A</w:t>
      </w:r>
      <w:r w:rsidRPr="007364FC">
        <w:rPr>
          <w:color w:val="171717" w:themeColor="background2" w:themeShade="1A"/>
        </w:rPr>
        <w:t>I</w:t>
      </w:r>
      <w:r w:rsidRPr="007364FC">
        <w:rPr>
          <w:rFonts w:hint="eastAsia"/>
          <w:color w:val="171717" w:themeColor="background2" w:themeShade="1A"/>
        </w:rPr>
        <w:t>难度的时候初始化，与</w:t>
      </w:r>
      <w:r w:rsidRPr="007364FC">
        <w:rPr>
          <w:rFonts w:hint="eastAsia"/>
          <w:color w:val="171717" w:themeColor="background2" w:themeShade="1A"/>
        </w:rPr>
        <w:t>A</w:t>
      </w:r>
      <w:r w:rsidRPr="007364FC">
        <w:rPr>
          <w:color w:val="171717" w:themeColor="background2" w:themeShade="1A"/>
        </w:rPr>
        <w:t>I</w:t>
      </w:r>
      <w:r w:rsidRPr="007364FC">
        <w:rPr>
          <w:rFonts w:hint="eastAsia"/>
          <w:color w:val="171717" w:themeColor="background2" w:themeShade="1A"/>
        </w:rPr>
        <w:t>难度相关。</w:t>
      </w:r>
    </w:p>
    <w:p w14:paraId="313EE9EC" w14:textId="36817A30" w:rsidR="009922D2" w:rsidRDefault="00867EC4" w:rsidP="00BF1966">
      <w:pPr>
        <w:ind w:left="499"/>
        <w:rPr>
          <w:color w:val="171717" w:themeColor="background2" w:themeShade="1A"/>
        </w:rPr>
      </w:pPr>
      <w:r>
        <w:rPr>
          <w:rFonts w:hint="eastAsia"/>
        </w:rPr>
        <w:t>进入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状态的条件集合</w:t>
      </w:r>
      <w:r w:rsidR="00FE15B6">
        <w:rPr>
          <w:rFonts w:hint="eastAsia"/>
        </w:rPr>
        <w:t>（各条件之间为且关系）</w:t>
      </w:r>
      <w:r w:rsidRPr="00867EC4">
        <w:rPr>
          <w:rFonts w:hint="eastAsia"/>
          <w:color w:val="171717" w:themeColor="background2" w:themeShade="1A"/>
        </w:rPr>
        <w:t>：</w:t>
      </w:r>
    </w:p>
    <w:p w14:paraId="20395DA7" w14:textId="79AA8E79" w:rsidR="00DA66EF" w:rsidRPr="00964895" w:rsidRDefault="006B45A8" w:rsidP="00DA66EF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当前最佳期待值</w:t>
      </w:r>
      <w:r w:rsidR="00010241" w:rsidRPr="00964895">
        <w:rPr>
          <w:rFonts w:hint="eastAsia"/>
        </w:rPr>
        <w:t>（</w:t>
      </w:r>
      <w:proofErr w:type="spellStart"/>
      <w:r w:rsidR="00010241" w:rsidRPr="00964895">
        <w:rPr>
          <w:color w:val="AA70FF"/>
        </w:rPr>
        <w:t>bestDesireSoFar</w:t>
      </w:r>
      <w:proofErr w:type="spellEnd"/>
      <w:r w:rsidR="00010241" w:rsidRPr="00964895">
        <w:rPr>
          <w:rFonts w:hint="eastAsia"/>
        </w:rPr>
        <w:t>）</w:t>
      </w:r>
      <w:r w:rsidRPr="00964895">
        <w:t xml:space="preserve"> &gt; </w:t>
      </w:r>
      <w:r w:rsidRPr="00964895">
        <w:rPr>
          <w:rFonts w:hint="eastAsia"/>
        </w:rPr>
        <w:t>当前最佳攻击值</w:t>
      </w:r>
      <w:r w:rsidR="00010241" w:rsidRPr="00964895">
        <w:rPr>
          <w:rFonts w:hint="eastAsia"/>
        </w:rPr>
        <w:t>（</w:t>
      </w:r>
      <w:proofErr w:type="spellStart"/>
      <w:r w:rsidR="00010241" w:rsidRPr="00964895">
        <w:rPr>
          <w:color w:val="AA70FF"/>
        </w:rPr>
        <w:t>bestVictimSoFar</w:t>
      </w:r>
      <w:proofErr w:type="spellEnd"/>
      <w:r w:rsidR="00010241" w:rsidRPr="00964895">
        <w:rPr>
          <w:rFonts w:hint="eastAsia"/>
        </w:rPr>
        <w:t>）</w:t>
      </w:r>
    </w:p>
    <w:p w14:paraId="401BF399" w14:textId="3EC1852D" w:rsidR="006B45A8" w:rsidRPr="00964895" w:rsidRDefault="00010241" w:rsidP="00DA66EF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 xml:space="preserve">&gt; </w:t>
      </w:r>
      <w:r w:rsidRPr="00964895">
        <w:rPr>
          <w:rFonts w:hint="eastAsia"/>
        </w:rPr>
        <w:t>当前最佳威胁值（</w:t>
      </w:r>
      <w:proofErr w:type="spellStart"/>
      <w:r w:rsidR="00A77A32"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</w:p>
    <w:p w14:paraId="211EDE19" w14:textId="62C630DC" w:rsidR="00AB7AAE" w:rsidRPr="00964895" w:rsidRDefault="00B46BCC" w:rsidP="00DA66EF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>&gt;</w:t>
      </w:r>
      <w:r w:rsidR="00601356" w:rsidRPr="00964895">
        <w:t xml:space="preserve"> </w:t>
      </w:r>
      <w:r w:rsidR="004A1D1B" w:rsidRPr="00964895">
        <w:rPr>
          <w:rFonts w:hint="eastAsia"/>
        </w:rPr>
        <w:t>环境兴趣值（</w:t>
      </w:r>
      <w:proofErr w:type="spellStart"/>
      <w:r w:rsidR="004A1D1B" w:rsidRPr="00964895">
        <w:rPr>
          <w:color w:val="AA70FF"/>
        </w:rPr>
        <w:t>ambientInterestLevel</w:t>
      </w:r>
      <w:proofErr w:type="spellEnd"/>
      <w:r w:rsidR="004A1D1B" w:rsidRPr="00964895">
        <w:rPr>
          <w:rFonts w:hint="eastAsia"/>
        </w:rPr>
        <w:t>）</w:t>
      </w:r>
    </w:p>
    <w:p w14:paraId="684D46DB" w14:textId="6C0DBD9A" w:rsidR="00B20EE4" w:rsidRPr="00964895" w:rsidRDefault="004A117F" w:rsidP="00DA66EF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  <w:r w:rsidRPr="00964895">
        <w:rPr>
          <w:rFonts w:hint="eastAsia"/>
        </w:rPr>
        <w:t xml:space="preserve"> </w:t>
      </w:r>
      <w:r w:rsidRPr="00964895">
        <w:t>&gt;</w:t>
      </w:r>
      <w:r w:rsidR="00FC5B0F" w:rsidRPr="00964895">
        <w:t xml:space="preserve"> </w:t>
      </w:r>
      <w:r w:rsidR="00D137CF" w:rsidRPr="00964895">
        <w:rPr>
          <w:rFonts w:hint="eastAsia"/>
        </w:rPr>
        <w:t>状态改变阻力值（</w:t>
      </w:r>
      <w:proofErr w:type="spellStart"/>
      <w:r w:rsidR="00D137CF" w:rsidRPr="00964895">
        <w:rPr>
          <w:color w:val="AA70FF"/>
        </w:rPr>
        <w:t>stateChangeReluctance</w:t>
      </w:r>
      <w:proofErr w:type="spellEnd"/>
      <w:r w:rsidR="00D137CF" w:rsidRPr="00964895">
        <w:rPr>
          <w:rFonts w:hint="eastAsia"/>
        </w:rPr>
        <w:t>）</w:t>
      </w:r>
    </w:p>
    <w:p w14:paraId="662F9D4D" w14:textId="229C2130" w:rsidR="00F21DF8" w:rsidRPr="00964895" w:rsidRDefault="00430917" w:rsidP="00DA66EF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剩余敌人数量</w:t>
      </w:r>
      <w:r w:rsidRPr="00964895">
        <w:rPr>
          <w:rFonts w:hint="eastAsia"/>
        </w:rPr>
        <w:t xml:space="preserve"> </w:t>
      </w:r>
      <w:r w:rsidRPr="00964895">
        <w:t>&gt; 1</w:t>
      </w:r>
    </w:p>
    <w:p w14:paraId="5AB1E50F" w14:textId="1C930DB7" w:rsidR="00430917" w:rsidRPr="00964895" w:rsidRDefault="0012702D" w:rsidP="00DA66EF">
      <w:pPr>
        <w:pStyle w:val="a8"/>
        <w:numPr>
          <w:ilvl w:val="0"/>
          <w:numId w:val="19"/>
        </w:numPr>
      </w:pPr>
      <w:r w:rsidRPr="00964895">
        <w:rPr>
          <w:rFonts w:hint="eastAsia"/>
        </w:rPr>
        <w:t>期待目标（</w:t>
      </w:r>
      <w:proofErr w:type="spellStart"/>
      <w:r w:rsidRPr="00964895">
        <w:rPr>
          <w:color w:val="AA70FF"/>
        </w:rPr>
        <w:t>desireTarget</w:t>
      </w:r>
      <w:proofErr w:type="spellEnd"/>
      <w:r w:rsidRPr="00964895">
        <w:rPr>
          <w:rFonts w:hint="eastAsia"/>
        </w:rPr>
        <w:t>）不为空</w:t>
      </w:r>
    </w:p>
    <w:p w14:paraId="5081EB17" w14:textId="3A8FCD14" w:rsidR="0012702D" w:rsidRDefault="00834C9E" w:rsidP="00DA66EF">
      <w:pPr>
        <w:pStyle w:val="a8"/>
        <w:numPr>
          <w:ilvl w:val="0"/>
          <w:numId w:val="19"/>
        </w:numPr>
      </w:pPr>
      <w:r>
        <w:rPr>
          <w:rFonts w:hint="eastAsia"/>
        </w:rPr>
        <w:t>期待目标</w:t>
      </w:r>
      <w:r w:rsidRPr="00964895">
        <w:rPr>
          <w:rFonts w:hint="eastAsia"/>
        </w:rPr>
        <w:t>（</w:t>
      </w:r>
      <w:proofErr w:type="spellStart"/>
      <w:r w:rsidRPr="00964895">
        <w:rPr>
          <w:color w:val="AA70FF"/>
        </w:rPr>
        <w:t>desireTarget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和角色的距离大于下</w:t>
      </w:r>
      <w:proofErr w:type="gramStart"/>
      <w:r>
        <w:rPr>
          <w:rFonts w:hint="eastAsia"/>
        </w:rPr>
        <w:t>个路点的</w:t>
      </w:r>
      <w:proofErr w:type="gramEnd"/>
      <w:r>
        <w:rPr>
          <w:rFonts w:hint="eastAsia"/>
        </w:rPr>
        <w:t>距离（</w:t>
      </w:r>
      <w:proofErr w:type="spellStart"/>
      <w:r>
        <w:rPr>
          <w:color w:val="AA70FF"/>
        </w:rPr>
        <w:t>nextWaypointDistance</w:t>
      </w:r>
      <w:proofErr w:type="spellEnd"/>
      <w:r>
        <w:rPr>
          <w:rFonts w:hint="eastAsia"/>
        </w:rPr>
        <w:t>）</w:t>
      </w:r>
    </w:p>
    <w:p w14:paraId="39BB58A0" w14:textId="4302317A" w:rsidR="00834C9E" w:rsidRDefault="009F3CFC" w:rsidP="009F3CFC">
      <w:pPr>
        <w:ind w:left="499"/>
        <w:rPr>
          <w:color w:val="171717" w:themeColor="background2" w:themeShade="1A"/>
        </w:rPr>
      </w:pPr>
      <w:r>
        <w:rPr>
          <w:rFonts w:hint="eastAsia"/>
        </w:rPr>
        <w:t>以上条件满足后，把当前目标置为期待目标</w:t>
      </w:r>
      <w:r w:rsidRPr="00964895">
        <w:rPr>
          <w:rFonts w:hint="eastAsia"/>
        </w:rPr>
        <w:t>（</w:t>
      </w:r>
      <w:proofErr w:type="spellStart"/>
      <w:r w:rsidRPr="00964895">
        <w:rPr>
          <w:color w:val="AA70FF"/>
        </w:rPr>
        <w:t>desireTarget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，并且角色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。</w:t>
      </w:r>
    </w:p>
    <w:p w14:paraId="4630FBE6" w14:textId="7AC91D21" w:rsidR="00573C6C" w:rsidRDefault="00D97A59" w:rsidP="009F3CFC">
      <w:pPr>
        <w:ind w:left="499"/>
        <w:rPr>
          <w:color w:val="171717" w:themeColor="background2" w:themeShade="1A"/>
        </w:rPr>
      </w:pPr>
      <w:r>
        <w:rPr>
          <w:rFonts w:hint="eastAsia"/>
        </w:rPr>
        <w:t>进入</w:t>
      </w:r>
      <w:r>
        <w:rPr>
          <w:color w:val="BD63C5"/>
        </w:rPr>
        <w:t>Retrieving</w:t>
      </w:r>
      <w:r w:rsidRPr="00D97A59">
        <w:rPr>
          <w:rFonts w:hint="eastAsia"/>
          <w:color w:val="171717" w:themeColor="background2" w:themeShade="1A"/>
        </w:rPr>
        <w:t>状态的条件集合</w:t>
      </w:r>
      <w:r>
        <w:rPr>
          <w:rFonts w:hint="eastAsia"/>
        </w:rPr>
        <w:t>（各条件之间为且关系）</w:t>
      </w:r>
      <w:r w:rsidRPr="00867EC4">
        <w:rPr>
          <w:rFonts w:hint="eastAsia"/>
          <w:color w:val="171717" w:themeColor="background2" w:themeShade="1A"/>
        </w:rPr>
        <w:t>：</w:t>
      </w:r>
    </w:p>
    <w:p w14:paraId="106F7FFD" w14:textId="4102CDC2" w:rsidR="00D97A59" w:rsidRPr="00912F03" w:rsidRDefault="00244AFA" w:rsidP="00D97A59">
      <w:pPr>
        <w:pStyle w:val="a8"/>
        <w:numPr>
          <w:ilvl w:val="0"/>
          <w:numId w:val="20"/>
        </w:numPr>
      </w:pPr>
      <w:r>
        <w:rPr>
          <w:rFonts w:hint="eastAsia"/>
        </w:rPr>
        <w:t>所有</w:t>
      </w:r>
      <w:r>
        <w:rPr>
          <w:color w:val="BD63C5"/>
        </w:rPr>
        <w:t>Collecting</w:t>
      </w:r>
      <w:r w:rsidRPr="00867EC4">
        <w:rPr>
          <w:rFonts w:hint="eastAsia"/>
          <w:color w:val="171717" w:themeColor="background2" w:themeShade="1A"/>
        </w:rPr>
        <w:t>状态</w:t>
      </w:r>
      <w:r>
        <w:rPr>
          <w:rFonts w:hint="eastAsia"/>
          <w:color w:val="171717" w:themeColor="background2" w:themeShade="1A"/>
        </w:rPr>
        <w:t>的条件都需要满足</w:t>
      </w:r>
    </w:p>
    <w:p w14:paraId="239C6E4F" w14:textId="65C9C4F5" w:rsidR="00912F03" w:rsidRPr="009F1A6C" w:rsidRDefault="000D3C50" w:rsidP="00D97A59">
      <w:pPr>
        <w:pStyle w:val="a8"/>
        <w:numPr>
          <w:ilvl w:val="0"/>
          <w:numId w:val="20"/>
        </w:numPr>
      </w:pPr>
      <w:r>
        <w:rPr>
          <w:rFonts w:hint="eastAsia"/>
        </w:rPr>
        <w:t>上一个状态（</w:t>
      </w:r>
      <w:proofErr w:type="spellStart"/>
      <w:r>
        <w:rPr>
          <w:color w:val="AA70FF"/>
        </w:rPr>
        <w:t>fsm</w:t>
      </w:r>
      <w:r>
        <w:rPr>
          <w:color w:val="B4B4B4"/>
        </w:rPr>
        <w:t>.</w:t>
      </w:r>
      <w:r>
        <w:rPr>
          <w:color w:val="248F8F"/>
        </w:rPr>
        <w:t>LastState</w:t>
      </w:r>
      <w:proofErr w:type="spellEnd"/>
      <w:r>
        <w:rPr>
          <w:rFonts w:hint="eastAsia"/>
        </w:rPr>
        <w:t>）不是</w:t>
      </w:r>
      <w:r w:rsidR="0050235A">
        <w:rPr>
          <w:color w:val="BD63C5"/>
        </w:rPr>
        <w:t>Retrieving</w:t>
      </w:r>
    </w:p>
    <w:p w14:paraId="0895CF90" w14:textId="1B5918C8" w:rsidR="009F1A6C" w:rsidRPr="006C3615" w:rsidRDefault="006C3615" w:rsidP="00D97A59">
      <w:pPr>
        <w:pStyle w:val="a8"/>
        <w:numPr>
          <w:ilvl w:val="0"/>
          <w:numId w:val="20"/>
        </w:numPr>
      </w:pPr>
      <w:r w:rsidRPr="006C3615">
        <w:rPr>
          <w:rFonts w:hint="eastAsia"/>
          <w:color w:val="0D0D0D" w:themeColor="text1" w:themeTint="F2"/>
        </w:rPr>
        <w:t>角色不拥有</w:t>
      </w:r>
      <w:r>
        <w:rPr>
          <w:rFonts w:hint="eastAsia"/>
          <w:color w:val="0D0D0D" w:themeColor="text1" w:themeTint="F2"/>
        </w:rPr>
        <w:t>爆炸回旋</w:t>
      </w:r>
      <w:proofErr w:type="gramStart"/>
      <w:r>
        <w:rPr>
          <w:rFonts w:hint="eastAsia"/>
          <w:color w:val="0D0D0D" w:themeColor="text1" w:themeTint="F2"/>
        </w:rPr>
        <w:t>镖</w:t>
      </w:r>
      <w:proofErr w:type="gramEnd"/>
      <w:r>
        <w:rPr>
          <w:rFonts w:hint="eastAsia"/>
          <w:color w:val="0D0D0D" w:themeColor="text1" w:themeTint="F2"/>
        </w:rPr>
        <w:t>技能</w:t>
      </w:r>
    </w:p>
    <w:p w14:paraId="441881A7" w14:textId="12329B9E" w:rsidR="006C3615" w:rsidRDefault="00B524D6" w:rsidP="00D97A59">
      <w:pPr>
        <w:pStyle w:val="a8"/>
        <w:numPr>
          <w:ilvl w:val="0"/>
          <w:numId w:val="20"/>
        </w:numPr>
      </w:pPr>
      <w:r>
        <w:rPr>
          <w:rFonts w:hint="eastAsia"/>
        </w:rPr>
        <w:t>角色</w:t>
      </w:r>
      <w:r w:rsidR="00C25EB9">
        <w:rPr>
          <w:rFonts w:hint="eastAsia"/>
        </w:rPr>
        <w:t>在安全区内</w:t>
      </w:r>
    </w:p>
    <w:p w14:paraId="374A4289" w14:textId="57F4A0DE" w:rsidR="009D12A7" w:rsidRDefault="00B524D6" w:rsidP="00D97A59">
      <w:pPr>
        <w:pStyle w:val="a8"/>
        <w:numPr>
          <w:ilvl w:val="0"/>
          <w:numId w:val="20"/>
        </w:numPr>
      </w:pPr>
      <w:r>
        <w:rPr>
          <w:rFonts w:hint="eastAsia"/>
        </w:rPr>
        <w:t>角色手中没有回旋</w:t>
      </w:r>
      <w:proofErr w:type="gramStart"/>
      <w:r>
        <w:rPr>
          <w:rFonts w:hint="eastAsia"/>
        </w:rPr>
        <w:t>镖</w:t>
      </w:r>
      <w:proofErr w:type="gramEnd"/>
    </w:p>
    <w:p w14:paraId="5ECC4D3F" w14:textId="689C1BAE" w:rsidR="00B524D6" w:rsidRDefault="0032470B" w:rsidP="00D97A59">
      <w:pPr>
        <w:pStyle w:val="a8"/>
        <w:numPr>
          <w:ilvl w:val="0"/>
          <w:numId w:val="20"/>
        </w:numPr>
      </w:pPr>
      <w:r>
        <w:rPr>
          <w:rFonts w:hint="eastAsia"/>
        </w:rPr>
        <w:t>角色扔出去的回旋</w:t>
      </w:r>
      <w:proofErr w:type="gramStart"/>
      <w:r>
        <w:rPr>
          <w:rFonts w:hint="eastAsia"/>
        </w:rPr>
        <w:t>镖</w:t>
      </w:r>
      <w:proofErr w:type="gramEnd"/>
      <w:r w:rsidR="00D0607A">
        <w:rPr>
          <w:rFonts w:hint="eastAsia"/>
        </w:rPr>
        <w:t>数量</w:t>
      </w:r>
      <w:r w:rsidR="00D0607A">
        <w:rPr>
          <w:rFonts w:hint="eastAsia"/>
        </w:rPr>
        <w:t xml:space="preserve"> </w:t>
      </w:r>
      <w:r w:rsidR="00D0607A">
        <w:t>&gt; 0</w:t>
      </w:r>
    </w:p>
    <w:p w14:paraId="47DED274" w14:textId="111650ED" w:rsidR="00D0607A" w:rsidRDefault="00DD19AF" w:rsidP="00D97A59">
      <w:pPr>
        <w:pStyle w:val="a8"/>
        <w:numPr>
          <w:ilvl w:val="0"/>
          <w:numId w:val="20"/>
        </w:numPr>
      </w:pPr>
      <w:r>
        <w:rPr>
          <w:rFonts w:hint="eastAsia"/>
        </w:rPr>
        <w:t>角色当前目标为回旋</w:t>
      </w:r>
      <w:proofErr w:type="gramStart"/>
      <w:r>
        <w:rPr>
          <w:rFonts w:hint="eastAsia"/>
        </w:rPr>
        <w:t>镖</w:t>
      </w:r>
      <w:proofErr w:type="gramEnd"/>
    </w:p>
    <w:p w14:paraId="202B446E" w14:textId="2169EE17" w:rsidR="00DD19AF" w:rsidRDefault="008637DB" w:rsidP="00D97A59">
      <w:pPr>
        <w:pStyle w:val="a8"/>
        <w:numPr>
          <w:ilvl w:val="0"/>
          <w:numId w:val="20"/>
        </w:numPr>
      </w:pPr>
      <w:r>
        <w:rPr>
          <w:rFonts w:hint="eastAsia"/>
        </w:rPr>
        <w:lastRenderedPageBreak/>
        <w:t>角色当前目标在角色的直线视线内（</w:t>
      </w:r>
      <w:proofErr w:type="spellStart"/>
      <w:r>
        <w:rPr>
          <w:color w:val="FF8000"/>
        </w:rPr>
        <w:t>IsInLineOfSight</w:t>
      </w:r>
      <w:proofErr w:type="spellEnd"/>
      <w:r>
        <w:rPr>
          <w:rFonts w:hint="eastAsia"/>
        </w:rPr>
        <w:t>）</w:t>
      </w:r>
    </w:p>
    <w:p w14:paraId="421D5750" w14:textId="09F52A51" w:rsidR="00AC1F91" w:rsidRDefault="00AC1F91" w:rsidP="00D97A59">
      <w:pPr>
        <w:pStyle w:val="a8"/>
        <w:numPr>
          <w:ilvl w:val="0"/>
          <w:numId w:val="20"/>
        </w:numPr>
      </w:pPr>
      <w:r>
        <w:rPr>
          <w:rFonts w:hint="eastAsia"/>
        </w:rPr>
        <w:t>以下两个条件满足一个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77DF9F6D" w14:textId="11BCD315" w:rsidR="00A53AA6" w:rsidRDefault="00B20820" w:rsidP="00AC1F91">
      <w:pPr>
        <w:pStyle w:val="a8"/>
        <w:numPr>
          <w:ilvl w:val="1"/>
          <w:numId w:val="20"/>
        </w:numPr>
      </w:pPr>
      <w:r>
        <w:rPr>
          <w:rFonts w:hint="eastAsia"/>
        </w:rPr>
        <w:t>目标和角色之间的距离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角色跳跃距离的</w:t>
      </w:r>
      <w:r>
        <w:rPr>
          <w:rFonts w:hint="eastAsia"/>
        </w:rPr>
        <w:t>2</w:t>
      </w:r>
      <w:r>
        <w:rPr>
          <w:rFonts w:hint="eastAsia"/>
        </w:rPr>
        <w:t>倍</w:t>
      </w:r>
      <w:r w:rsidR="00AC1F91">
        <w:rPr>
          <w:rFonts w:hint="eastAsia"/>
        </w:rPr>
        <w:t xml:space="preserve"> </w:t>
      </w:r>
      <w:r w:rsidR="00AC1F91">
        <w:t xml:space="preserve"> </w:t>
      </w:r>
      <w:r w:rsidR="00AC1F91">
        <w:rPr>
          <w:rFonts w:hint="eastAsia"/>
        </w:rPr>
        <w:t>且</w:t>
      </w:r>
      <w:r w:rsidR="00AC1F91">
        <w:rPr>
          <w:rFonts w:hint="eastAsia"/>
        </w:rPr>
        <w:t xml:space="preserve"> </w:t>
      </w:r>
      <w:r w:rsidR="00AC1F91">
        <w:t xml:space="preserve"> </w:t>
      </w:r>
      <w:r w:rsidR="00AC1F91">
        <w:rPr>
          <w:rFonts w:hint="eastAsia"/>
        </w:rPr>
        <w:t>以下两个条件满足一个：</w:t>
      </w:r>
    </w:p>
    <w:p w14:paraId="13FA8295" w14:textId="14B548AB" w:rsidR="00AC1F91" w:rsidRDefault="00193CF7" w:rsidP="00193CF7">
      <w:pPr>
        <w:pStyle w:val="a8"/>
        <w:numPr>
          <w:ilvl w:val="2"/>
          <w:numId w:val="20"/>
        </w:numPr>
      </w:pPr>
      <w:r>
        <w:rPr>
          <w:rFonts w:hint="eastAsia"/>
        </w:rPr>
        <w:t>简单难度，随机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概率，否则随机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%</w:t>
      </w:r>
      <w:r>
        <w:rPr>
          <w:rFonts w:hint="eastAsia"/>
        </w:rPr>
        <w:t>概率</w:t>
      </w:r>
    </w:p>
    <w:p w14:paraId="09B1771B" w14:textId="1F80B133" w:rsidR="00193CF7" w:rsidRDefault="00193CF7" w:rsidP="00193CF7">
      <w:pPr>
        <w:pStyle w:val="a8"/>
        <w:numPr>
          <w:ilvl w:val="2"/>
          <w:numId w:val="20"/>
        </w:numPr>
      </w:pPr>
      <w:r>
        <w:rPr>
          <w:rFonts w:hint="eastAsia"/>
        </w:rPr>
        <w:t>目标不在安全区内</w:t>
      </w:r>
    </w:p>
    <w:p w14:paraId="48C14B65" w14:textId="270A3B0C" w:rsidR="00AC1F91" w:rsidRDefault="00AC1F91" w:rsidP="00AC1F91">
      <w:pPr>
        <w:pStyle w:val="a8"/>
        <w:numPr>
          <w:ilvl w:val="1"/>
          <w:numId w:val="20"/>
        </w:numPr>
      </w:pPr>
      <w:r>
        <w:rPr>
          <w:rFonts w:hint="eastAsia"/>
        </w:rPr>
        <w:t>目标所在位置跳跃不安全</w:t>
      </w:r>
    </w:p>
    <w:p w14:paraId="18DDAA0B" w14:textId="3E4661F2" w:rsidR="00B20820" w:rsidRDefault="00897080" w:rsidP="00D97A59">
      <w:pPr>
        <w:pStyle w:val="a8"/>
        <w:numPr>
          <w:ilvl w:val="0"/>
          <w:numId w:val="20"/>
        </w:numPr>
      </w:pPr>
      <w:r>
        <w:rPr>
          <w:rFonts w:hint="eastAsia"/>
        </w:rPr>
        <w:t>当前最佳威胁值</w:t>
      </w:r>
      <w:r>
        <w:rPr>
          <w:rFonts w:hint="eastAsia"/>
        </w:rPr>
        <w:t xml:space="preserve"> &lt;</w:t>
      </w:r>
      <w:r>
        <w:t xml:space="preserve"> </w:t>
      </w:r>
      <w:r>
        <w:rPr>
          <w:rFonts w:hint="eastAsia"/>
        </w:rPr>
        <w:t>当前最佳期待值</w:t>
      </w:r>
      <w:r>
        <w:rPr>
          <w:rFonts w:hint="eastAsia"/>
        </w:rPr>
        <w:t xml:space="preserve"> *</w:t>
      </w:r>
      <w:r>
        <w:t xml:space="preserve"> 0.5</w:t>
      </w:r>
    </w:p>
    <w:p w14:paraId="2D284B2B" w14:textId="7A0B2021" w:rsidR="00712811" w:rsidRDefault="00C91228" w:rsidP="006F61A0">
      <w:pPr>
        <w:ind w:left="499"/>
      </w:pPr>
      <w:r>
        <w:rPr>
          <w:rFonts w:hint="eastAsia"/>
        </w:rPr>
        <w:t>进入</w:t>
      </w:r>
      <w:r>
        <w:rPr>
          <w:color w:val="BD63C5"/>
        </w:rPr>
        <w:t>Attacking</w:t>
      </w:r>
      <w:r w:rsidRPr="00C91228">
        <w:rPr>
          <w:rFonts w:hint="eastAsia"/>
          <w:color w:val="0D0D0D" w:themeColor="text1" w:themeTint="F2"/>
        </w:rPr>
        <w:t>状态的</w:t>
      </w:r>
      <w:r w:rsidRPr="00D97A59">
        <w:rPr>
          <w:rFonts w:hint="eastAsia"/>
          <w:color w:val="171717" w:themeColor="background2" w:themeShade="1A"/>
        </w:rPr>
        <w:t>条件集合</w:t>
      </w:r>
      <w:r>
        <w:rPr>
          <w:rFonts w:hint="eastAsia"/>
        </w:rPr>
        <w:t>（各条件之间为且关系）：</w:t>
      </w:r>
    </w:p>
    <w:p w14:paraId="17DC86F4" w14:textId="642B75C7" w:rsidR="00C91228" w:rsidRDefault="00B1594F" w:rsidP="0025483B">
      <w:pPr>
        <w:pStyle w:val="a8"/>
        <w:numPr>
          <w:ilvl w:val="0"/>
          <w:numId w:val="21"/>
        </w:numPr>
      </w:pP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</w:p>
    <w:p w14:paraId="72524E06" w14:textId="0F107926" w:rsidR="003C0AA1" w:rsidRDefault="005A44C4" w:rsidP="0025483B">
      <w:pPr>
        <w:pStyle w:val="a8"/>
        <w:numPr>
          <w:ilvl w:val="0"/>
          <w:numId w:val="21"/>
        </w:numPr>
      </w:pP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</w:p>
    <w:p w14:paraId="06046021" w14:textId="6CFEC272" w:rsidR="005A44C4" w:rsidRDefault="005A44C4" w:rsidP="0025483B">
      <w:pPr>
        <w:pStyle w:val="a8"/>
        <w:numPr>
          <w:ilvl w:val="0"/>
          <w:numId w:val="21"/>
        </w:numPr>
      </w:pP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环境兴趣值（</w:t>
      </w:r>
      <w:proofErr w:type="spellStart"/>
      <w:r w:rsidRPr="00964895">
        <w:rPr>
          <w:color w:val="AA70FF"/>
        </w:rPr>
        <w:t>ambientInterestLevel</w:t>
      </w:r>
      <w:proofErr w:type="spellEnd"/>
      <w:r w:rsidRPr="00964895">
        <w:rPr>
          <w:rFonts w:hint="eastAsia"/>
        </w:rPr>
        <w:t>）</w:t>
      </w:r>
    </w:p>
    <w:p w14:paraId="04767911" w14:textId="62B22B7A" w:rsidR="007D67F8" w:rsidRDefault="004539A0" w:rsidP="0025483B">
      <w:pPr>
        <w:pStyle w:val="a8"/>
        <w:numPr>
          <w:ilvl w:val="0"/>
          <w:numId w:val="21"/>
        </w:numPr>
      </w:pP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proofErr w:type="spellStart"/>
      <w:r w:rsidRPr="00964895">
        <w:rPr>
          <w:color w:val="AA70FF"/>
        </w:rPr>
        <w:t>stateChangeReluctance</w:t>
      </w:r>
      <w:proofErr w:type="spellEnd"/>
      <w:r w:rsidRPr="00964895">
        <w:rPr>
          <w:rFonts w:hint="eastAsia"/>
        </w:rPr>
        <w:t>）</w:t>
      </w:r>
    </w:p>
    <w:p w14:paraId="683AC8CD" w14:textId="09EC5410" w:rsidR="008A5D84" w:rsidRDefault="008A5D84" w:rsidP="008A5D84">
      <w:pPr>
        <w:ind w:left="499"/>
        <w:rPr>
          <w:color w:val="0D0D0D" w:themeColor="text1" w:themeTint="F2"/>
        </w:rPr>
      </w:pPr>
      <w:r>
        <w:rPr>
          <w:rFonts w:hint="eastAsia"/>
        </w:rPr>
        <w:t>如果满足上述条件集合，则把当前目标置为攻击目标（</w:t>
      </w:r>
      <w:proofErr w:type="spellStart"/>
      <w:r>
        <w:rPr>
          <w:color w:val="AA70FF"/>
        </w:rPr>
        <w:t>victimTarget</w:t>
      </w:r>
      <w:proofErr w:type="spellEnd"/>
      <w:r>
        <w:rPr>
          <w:rFonts w:hint="eastAsia"/>
        </w:rPr>
        <w:t>），并且进入</w:t>
      </w:r>
      <w:r w:rsidR="00886C77">
        <w:rPr>
          <w:color w:val="BD63C5"/>
        </w:rPr>
        <w:t>Attacking</w:t>
      </w:r>
      <w:r w:rsidR="00886C77" w:rsidRPr="00C91228">
        <w:rPr>
          <w:rFonts w:hint="eastAsia"/>
          <w:color w:val="0D0D0D" w:themeColor="text1" w:themeTint="F2"/>
        </w:rPr>
        <w:t>状态</w:t>
      </w:r>
      <w:r w:rsidR="00350EB7">
        <w:rPr>
          <w:rFonts w:hint="eastAsia"/>
          <w:color w:val="0D0D0D" w:themeColor="text1" w:themeTint="F2"/>
        </w:rPr>
        <w:t>。</w:t>
      </w:r>
    </w:p>
    <w:p w14:paraId="72FBA554" w14:textId="29926AAC" w:rsidR="00886C77" w:rsidRDefault="00886C77" w:rsidP="008A5D84">
      <w:pPr>
        <w:ind w:left="499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如果攻击目标处于草丛隐藏状态，则先执行</w:t>
      </w:r>
      <w:proofErr w:type="gramStart"/>
      <w:r>
        <w:rPr>
          <w:rFonts w:hint="eastAsia"/>
          <w:color w:val="0D0D0D" w:themeColor="text1" w:themeTint="F2"/>
        </w:rPr>
        <w:t>靠近靠近</w:t>
      </w:r>
      <w:proofErr w:type="gramEnd"/>
      <w:r>
        <w:rPr>
          <w:rFonts w:hint="eastAsia"/>
          <w:color w:val="0D0D0D" w:themeColor="text1" w:themeTint="F2"/>
        </w:rPr>
        <w:t>草丛行为，再进入</w:t>
      </w:r>
      <w:r>
        <w:rPr>
          <w:color w:val="BD63C5"/>
        </w:rPr>
        <w:t>Attacking</w:t>
      </w:r>
      <w:r w:rsidRPr="00C91228">
        <w:rPr>
          <w:rFonts w:hint="eastAsia"/>
          <w:color w:val="0D0D0D" w:themeColor="text1" w:themeTint="F2"/>
        </w:rPr>
        <w:t>状态</w:t>
      </w:r>
      <w:r w:rsidR="00350EB7">
        <w:rPr>
          <w:rFonts w:hint="eastAsia"/>
          <w:color w:val="0D0D0D" w:themeColor="text1" w:themeTint="F2"/>
        </w:rPr>
        <w:t>。</w:t>
      </w:r>
    </w:p>
    <w:p w14:paraId="71130B8B" w14:textId="43505ECB" w:rsidR="00FC451D" w:rsidRDefault="00A608CE" w:rsidP="008A5D84">
      <w:pPr>
        <w:ind w:left="499"/>
      </w:pPr>
      <w:r>
        <w:rPr>
          <w:rFonts w:hint="eastAsia"/>
        </w:rPr>
        <w:t>进入</w:t>
      </w:r>
      <w:r w:rsidR="00A45767">
        <w:rPr>
          <w:color w:val="BD63C5"/>
        </w:rPr>
        <w:t>Fleeing</w:t>
      </w:r>
      <w:r w:rsidR="00A45767" w:rsidRPr="00C91228">
        <w:rPr>
          <w:rFonts w:hint="eastAsia"/>
          <w:color w:val="0D0D0D" w:themeColor="text1" w:themeTint="F2"/>
        </w:rPr>
        <w:t>状态</w:t>
      </w:r>
      <w:r w:rsidRPr="00C91228">
        <w:rPr>
          <w:rFonts w:hint="eastAsia"/>
          <w:color w:val="0D0D0D" w:themeColor="text1" w:themeTint="F2"/>
        </w:rPr>
        <w:t>的</w:t>
      </w:r>
      <w:r w:rsidRPr="00D97A59">
        <w:rPr>
          <w:rFonts w:hint="eastAsia"/>
          <w:color w:val="171717" w:themeColor="background2" w:themeShade="1A"/>
        </w:rPr>
        <w:t>条件集合</w:t>
      </w:r>
      <w:r>
        <w:rPr>
          <w:rFonts w:hint="eastAsia"/>
        </w:rPr>
        <w:t>（各条件之间为且关系）：</w:t>
      </w:r>
    </w:p>
    <w:p w14:paraId="08F88818" w14:textId="7E5FA846" w:rsidR="00A608CE" w:rsidRDefault="00EA4E7B" w:rsidP="00A608CE">
      <w:pPr>
        <w:pStyle w:val="a8"/>
        <w:numPr>
          <w:ilvl w:val="0"/>
          <w:numId w:val="22"/>
        </w:numPr>
      </w:pP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当前最佳期待值（</w:t>
      </w:r>
      <w:proofErr w:type="spellStart"/>
      <w:r w:rsidRPr="00964895">
        <w:rPr>
          <w:color w:val="AA70FF"/>
        </w:rPr>
        <w:t>bestDesireSoFar</w:t>
      </w:r>
      <w:proofErr w:type="spellEnd"/>
      <w:r w:rsidRPr="00964895">
        <w:rPr>
          <w:rFonts w:hint="eastAsia"/>
        </w:rPr>
        <w:t>）</w:t>
      </w:r>
    </w:p>
    <w:p w14:paraId="36C77526" w14:textId="105080FA" w:rsidR="00EA4E7B" w:rsidRDefault="00EA4E7B" w:rsidP="00A608CE">
      <w:pPr>
        <w:pStyle w:val="a8"/>
        <w:numPr>
          <w:ilvl w:val="0"/>
          <w:numId w:val="22"/>
        </w:numPr>
      </w:pP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  <w:r>
        <w:t xml:space="preserve">&gt; </w:t>
      </w:r>
      <w:r w:rsidRPr="00964895">
        <w:rPr>
          <w:rFonts w:hint="eastAsia"/>
        </w:rPr>
        <w:t>当前最佳攻击值（</w:t>
      </w:r>
      <w:proofErr w:type="spellStart"/>
      <w:r w:rsidRPr="00964895">
        <w:rPr>
          <w:color w:val="AA70FF"/>
        </w:rPr>
        <w:t>bestVictimSoFar</w:t>
      </w:r>
      <w:proofErr w:type="spellEnd"/>
      <w:r w:rsidRPr="00964895">
        <w:rPr>
          <w:rFonts w:hint="eastAsia"/>
        </w:rPr>
        <w:t>）</w:t>
      </w:r>
    </w:p>
    <w:p w14:paraId="7B70A247" w14:textId="5A5F74AB" w:rsidR="00EA4E7B" w:rsidRDefault="00A20FA7" w:rsidP="00A608CE">
      <w:pPr>
        <w:pStyle w:val="a8"/>
        <w:numPr>
          <w:ilvl w:val="0"/>
          <w:numId w:val="22"/>
        </w:numPr>
      </w:pP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环境兴趣值（</w:t>
      </w:r>
      <w:proofErr w:type="spellStart"/>
      <w:r w:rsidRPr="00964895">
        <w:rPr>
          <w:color w:val="AA70FF"/>
        </w:rPr>
        <w:t>ambientInterestLevel</w:t>
      </w:r>
      <w:proofErr w:type="spellEnd"/>
      <w:r w:rsidRPr="00964895">
        <w:rPr>
          <w:rFonts w:hint="eastAsia"/>
        </w:rPr>
        <w:t>）</w:t>
      </w:r>
    </w:p>
    <w:p w14:paraId="1B0BAFE8" w14:textId="4B98DB7D" w:rsidR="00A20FA7" w:rsidRDefault="00A20FA7" w:rsidP="00A608CE">
      <w:pPr>
        <w:pStyle w:val="a8"/>
        <w:numPr>
          <w:ilvl w:val="0"/>
          <w:numId w:val="22"/>
        </w:numPr>
      </w:pPr>
      <w:r w:rsidRPr="00964895">
        <w:rPr>
          <w:rFonts w:hint="eastAsia"/>
        </w:rPr>
        <w:t>当前最佳威胁值（</w:t>
      </w:r>
      <w:proofErr w:type="spellStart"/>
      <w:r w:rsidRPr="00964895">
        <w:rPr>
          <w:color w:val="AA70FF"/>
        </w:rPr>
        <w:t>bestThreatSoFar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proofErr w:type="spellStart"/>
      <w:r w:rsidRPr="00964895">
        <w:rPr>
          <w:color w:val="AA70FF"/>
        </w:rPr>
        <w:t>stateChangeReluctance</w:t>
      </w:r>
      <w:proofErr w:type="spellEnd"/>
      <w:r w:rsidRPr="00964895">
        <w:rPr>
          <w:rFonts w:hint="eastAsia"/>
        </w:rPr>
        <w:t>）</w:t>
      </w:r>
    </w:p>
    <w:p w14:paraId="42292B38" w14:textId="1442BBAE" w:rsidR="00A45767" w:rsidRDefault="00A45767" w:rsidP="00A45767">
      <w:pPr>
        <w:ind w:left="499"/>
        <w:rPr>
          <w:color w:val="0D0D0D" w:themeColor="text1" w:themeTint="F2"/>
        </w:rPr>
      </w:pPr>
      <w:r>
        <w:rPr>
          <w:rFonts w:hint="eastAsia"/>
        </w:rPr>
        <w:t>如果满足上述条件集合，并且角色当前状态不处于</w:t>
      </w:r>
      <w:r>
        <w:rPr>
          <w:color w:val="BD63C5"/>
        </w:rPr>
        <w:t>Fleeing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，或者随机</w:t>
      </w:r>
      <w:r>
        <w:rPr>
          <w:rFonts w:hint="eastAsia"/>
          <w:color w:val="0D0D0D" w:themeColor="text1" w:themeTint="F2"/>
        </w:rPr>
        <w:t>3</w:t>
      </w:r>
      <w:r>
        <w:rPr>
          <w:color w:val="0D0D0D" w:themeColor="text1" w:themeTint="F2"/>
        </w:rPr>
        <w:t>3</w:t>
      </w:r>
      <w:r>
        <w:rPr>
          <w:rFonts w:hint="eastAsia"/>
          <w:color w:val="0D0D0D" w:themeColor="text1" w:themeTint="F2"/>
        </w:rPr>
        <w:t>%</w:t>
      </w:r>
      <w:r>
        <w:rPr>
          <w:rFonts w:hint="eastAsia"/>
          <w:color w:val="0D0D0D" w:themeColor="text1" w:themeTint="F2"/>
        </w:rPr>
        <w:t>的概率成功，则把当前目标置为威胁目标（</w:t>
      </w:r>
      <w:proofErr w:type="spellStart"/>
      <w:r>
        <w:rPr>
          <w:color w:val="AA70FF"/>
        </w:rPr>
        <w:t>threatTarget</w:t>
      </w:r>
      <w:proofErr w:type="spellEnd"/>
      <w:r>
        <w:rPr>
          <w:rFonts w:hint="eastAsia"/>
          <w:color w:val="0D0D0D" w:themeColor="text1" w:themeTint="F2"/>
        </w:rPr>
        <w:t>），并且进入</w:t>
      </w:r>
      <w:r>
        <w:rPr>
          <w:color w:val="BD63C5"/>
        </w:rPr>
        <w:t>Fleeing</w:t>
      </w:r>
      <w:r w:rsidRPr="00C91228">
        <w:rPr>
          <w:rFonts w:hint="eastAsia"/>
          <w:color w:val="0D0D0D" w:themeColor="text1" w:themeTint="F2"/>
        </w:rPr>
        <w:t>状态</w:t>
      </w:r>
      <w:r>
        <w:rPr>
          <w:rFonts w:hint="eastAsia"/>
          <w:color w:val="0D0D0D" w:themeColor="text1" w:themeTint="F2"/>
        </w:rPr>
        <w:t>。</w:t>
      </w:r>
    </w:p>
    <w:p w14:paraId="5F26B84F" w14:textId="56B09E10" w:rsidR="00A45767" w:rsidRDefault="009C09F9" w:rsidP="00A45767">
      <w:pPr>
        <w:ind w:left="499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以上情况都不满足时，如果</w:t>
      </w:r>
      <w:r w:rsidRPr="00964895">
        <w:rPr>
          <w:rFonts w:hint="eastAsia"/>
        </w:rPr>
        <w:t>环境兴趣值（</w:t>
      </w:r>
      <w:proofErr w:type="spellStart"/>
      <w:r w:rsidRPr="00964895">
        <w:rPr>
          <w:color w:val="AA70FF"/>
        </w:rPr>
        <w:t>ambientInterestLevel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</w:t>
      </w:r>
      <w:r w:rsidRPr="00964895">
        <w:rPr>
          <w:rFonts w:hint="eastAsia"/>
        </w:rPr>
        <w:t>状态改变阻力值（</w:t>
      </w:r>
      <w:proofErr w:type="spellStart"/>
      <w:r w:rsidRPr="00964895">
        <w:rPr>
          <w:color w:val="AA70FF"/>
        </w:rPr>
        <w:t>stateChangeReluctance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，则角色进入</w:t>
      </w:r>
      <w:r>
        <w:rPr>
          <w:color w:val="BD63C5"/>
        </w:rPr>
        <w:t>Wandering</w:t>
      </w:r>
      <w:r w:rsidRPr="009C09F9">
        <w:rPr>
          <w:rFonts w:hint="eastAsia"/>
          <w:color w:val="0D0D0D" w:themeColor="text1" w:themeTint="F2"/>
        </w:rPr>
        <w:t>状态。</w:t>
      </w:r>
    </w:p>
    <w:p w14:paraId="50ACB4A3" w14:textId="0BB57A12" w:rsidR="009C09F9" w:rsidRDefault="00C75A05" w:rsidP="00C75A05">
      <w:pPr>
        <w:pStyle w:val="2"/>
      </w:pPr>
      <w:proofErr w:type="gramStart"/>
      <w:r w:rsidRPr="00C75A05">
        <w:t>Dash(</w:t>
      </w:r>
      <w:proofErr w:type="gramEnd"/>
      <w:r w:rsidRPr="00C75A05">
        <w:t xml:space="preserve">Vector2 </w:t>
      </w:r>
      <w:proofErr w:type="spellStart"/>
      <w:r w:rsidRPr="00C75A05">
        <w:t>dashDirection</w:t>
      </w:r>
      <w:proofErr w:type="spellEnd"/>
      <w:r w:rsidRPr="00C75A05">
        <w:t xml:space="preserve">, bool </w:t>
      </w:r>
      <w:proofErr w:type="spellStart"/>
      <w:r w:rsidRPr="00C75A05">
        <w:t>avoidObstacles</w:t>
      </w:r>
      <w:proofErr w:type="spellEnd"/>
      <w:r w:rsidRPr="00C75A05">
        <w:t xml:space="preserve"> = true, bool </w:t>
      </w:r>
      <w:proofErr w:type="spellStart"/>
      <w:r w:rsidRPr="00C75A05">
        <w:t>allowOutOfBounds</w:t>
      </w:r>
      <w:proofErr w:type="spellEnd"/>
      <w:r w:rsidRPr="00C75A05">
        <w:t xml:space="preserve"> = true, bool </w:t>
      </w:r>
      <w:proofErr w:type="spellStart"/>
      <w:r w:rsidRPr="00C75A05">
        <w:t>allowHazardInFrontOfEndPoint</w:t>
      </w:r>
      <w:proofErr w:type="spellEnd"/>
      <w:r w:rsidRPr="00C75A05">
        <w:t xml:space="preserve"> = true, bool </w:t>
      </w:r>
      <w:proofErr w:type="spellStart"/>
      <w:r w:rsidRPr="00C75A05">
        <w:t>trackFailedAttempts</w:t>
      </w:r>
      <w:proofErr w:type="spellEnd"/>
      <w:r w:rsidRPr="00C75A05">
        <w:t xml:space="preserve"> = true)</w:t>
      </w:r>
    </w:p>
    <w:p w14:paraId="4C18BBE9" w14:textId="74DC8396" w:rsidR="00C75A05" w:rsidRDefault="00C75A05" w:rsidP="00C75A05">
      <w:pPr>
        <w:ind w:left="499"/>
      </w:pPr>
    </w:p>
    <w:p w14:paraId="4AB105EE" w14:textId="02B8C134" w:rsidR="00D8132A" w:rsidRDefault="00D8132A" w:rsidP="00D8132A">
      <w:pPr>
        <w:pStyle w:val="2"/>
      </w:pPr>
      <w:proofErr w:type="spellStart"/>
      <w:proofErr w:type="gramStart"/>
      <w:r w:rsidRPr="00D8132A">
        <w:t>DashAcrossHazards</w:t>
      </w:r>
      <w:proofErr w:type="spellEnd"/>
      <w:r w:rsidRPr="00D8132A">
        <w:t>(</w:t>
      </w:r>
      <w:proofErr w:type="gramEnd"/>
      <w:r w:rsidRPr="00D8132A">
        <w:t>)</w:t>
      </w:r>
    </w:p>
    <w:p w14:paraId="04D89022" w14:textId="4C6F40F9" w:rsidR="00D8132A" w:rsidRDefault="00D8132A" w:rsidP="00D8132A">
      <w:pPr>
        <w:ind w:left="499"/>
      </w:pPr>
    </w:p>
    <w:p w14:paraId="631C6653" w14:textId="70C9D46B" w:rsidR="005A1243" w:rsidRDefault="005A1243" w:rsidP="005A1243">
      <w:pPr>
        <w:pStyle w:val="2"/>
      </w:pPr>
      <w:proofErr w:type="spellStart"/>
      <w:proofErr w:type="gramStart"/>
      <w:r w:rsidRPr="005A1243">
        <w:t>DashTowardsDroppedDisc</w:t>
      </w:r>
      <w:proofErr w:type="spellEnd"/>
      <w:r w:rsidRPr="005A1243">
        <w:t>(</w:t>
      </w:r>
      <w:proofErr w:type="gramEnd"/>
      <w:r w:rsidRPr="005A1243">
        <w:t>)</w:t>
      </w:r>
    </w:p>
    <w:p w14:paraId="09E6F387" w14:textId="1799B2A5" w:rsidR="00C66020" w:rsidRDefault="00C66020" w:rsidP="00C66020">
      <w:pPr>
        <w:ind w:left="499"/>
      </w:pPr>
    </w:p>
    <w:p w14:paraId="7E6732D6" w14:textId="45D770A2" w:rsidR="00820BF3" w:rsidRDefault="00063B54" w:rsidP="00063B54">
      <w:pPr>
        <w:pStyle w:val="2"/>
      </w:pPr>
      <w:proofErr w:type="spellStart"/>
      <w:r w:rsidRPr="00063B54">
        <w:t>Diverting_</w:t>
      </w:r>
      <w:proofErr w:type="gramStart"/>
      <w:r w:rsidRPr="00063B54">
        <w:t>Enter</w:t>
      </w:r>
      <w:proofErr w:type="spellEnd"/>
      <w:r w:rsidRPr="00063B54">
        <w:t>(</w:t>
      </w:r>
      <w:proofErr w:type="gramEnd"/>
      <w:r w:rsidRPr="00063B54">
        <w:t>)</w:t>
      </w:r>
    </w:p>
    <w:p w14:paraId="7508BFFB" w14:textId="655A7D42" w:rsidR="00063B54" w:rsidRDefault="00063B54" w:rsidP="00063B54">
      <w:pPr>
        <w:ind w:left="499"/>
        <w:rPr>
          <w:color w:val="DCDCDC"/>
        </w:rPr>
      </w:pPr>
      <w:proofErr w:type="spellStart"/>
      <w:proofErr w:type="gramStart"/>
      <w:r>
        <w:rPr>
          <w:color w:val="569CD6"/>
        </w:rPr>
        <w:lastRenderedPageBreak/>
        <w:t>this</w:t>
      </w:r>
      <w:r>
        <w:rPr>
          <w:color w:val="B4B4B4"/>
        </w:rPr>
        <w:t>.</w:t>
      </w:r>
      <w:r>
        <w:rPr>
          <w:color w:val="FF8000"/>
        </w:rPr>
        <w:t>CreatePath</w:t>
      </w:r>
      <w:proofErr w:type="spellEnd"/>
      <w:proofErr w:type="gramEnd"/>
      <w:r>
        <w:rPr>
          <w:color w:val="DCDCDC"/>
        </w:rPr>
        <w:t>();</w:t>
      </w:r>
      <w:r>
        <w:rPr>
          <w:color w:val="DCDCDC"/>
        </w:rPr>
        <w:br/>
      </w:r>
      <w:proofErr w:type="spellStart"/>
      <w:r>
        <w:rPr>
          <w:color w:val="569CD6"/>
        </w:rPr>
        <w:t>base</w:t>
      </w:r>
      <w:r>
        <w:rPr>
          <w:color w:val="B4B4B4"/>
        </w:rPr>
        <w:t>.</w:t>
      </w:r>
      <w:r>
        <w:rPr>
          <w:color w:val="FF8000"/>
        </w:rPr>
        <w:t>SetStateChangeReluctance</w:t>
      </w:r>
      <w:proofErr w:type="spellEnd"/>
      <w:r>
        <w:rPr>
          <w:color w:val="DCDCDC"/>
        </w:rPr>
        <w:t>(</w:t>
      </w:r>
      <w:r>
        <w:rPr>
          <w:color w:val="B5CEA8"/>
        </w:rPr>
        <w:t>2f</w:t>
      </w:r>
      <w:r>
        <w:rPr>
          <w:color w:val="DCDCDC"/>
        </w:rPr>
        <w:t>, </w:t>
      </w:r>
      <w:r>
        <w:rPr>
          <w:color w:val="B5CEA8"/>
        </w:rPr>
        <w:t>1f</w:t>
      </w:r>
      <w:r>
        <w:rPr>
          <w:color w:val="DCDCDC"/>
        </w:rPr>
        <w:t>);</w:t>
      </w:r>
    </w:p>
    <w:p w14:paraId="5B842C22" w14:textId="77777777" w:rsidR="008601B2" w:rsidRDefault="008601B2" w:rsidP="00063B54">
      <w:pPr>
        <w:ind w:left="499"/>
        <w:rPr>
          <w:color w:val="DCDCDC"/>
        </w:rPr>
      </w:pPr>
    </w:p>
    <w:p w14:paraId="7C0B529C" w14:textId="3C637719" w:rsidR="00063B54" w:rsidRDefault="00941125" w:rsidP="00063B54">
      <w:pPr>
        <w:pStyle w:val="2"/>
      </w:pPr>
      <w:proofErr w:type="spellStart"/>
      <w:r w:rsidRPr="00941125">
        <w:t>Diverting_</w:t>
      </w:r>
      <w:proofErr w:type="gramStart"/>
      <w:r w:rsidRPr="00941125">
        <w:t>Update</w:t>
      </w:r>
      <w:proofErr w:type="spellEnd"/>
      <w:r w:rsidRPr="00941125">
        <w:t>(</w:t>
      </w:r>
      <w:proofErr w:type="gramEnd"/>
      <w:r w:rsidRPr="00941125">
        <w:t>)</w:t>
      </w:r>
    </w:p>
    <w:p w14:paraId="4EDCD605" w14:textId="583E51E7" w:rsidR="000978EF" w:rsidRDefault="000978EF" w:rsidP="000978EF">
      <w:pPr>
        <w:ind w:left="499"/>
      </w:pPr>
    </w:p>
    <w:p w14:paraId="69D8F444" w14:textId="5EB7E2C8" w:rsidR="001C62D2" w:rsidRDefault="00B00503" w:rsidP="001C62D2">
      <w:pPr>
        <w:pStyle w:val="2"/>
      </w:pPr>
      <w:proofErr w:type="spellStart"/>
      <w:proofErr w:type="gramStart"/>
      <w:r w:rsidRPr="00B00503">
        <w:t>DivertPathAfterThrow</w:t>
      </w:r>
      <w:proofErr w:type="spellEnd"/>
      <w:r w:rsidRPr="00B00503">
        <w:t>(</w:t>
      </w:r>
      <w:proofErr w:type="gramEnd"/>
      <w:r w:rsidRPr="00B00503">
        <w:t>)</w:t>
      </w:r>
    </w:p>
    <w:p w14:paraId="4F83F6C3" w14:textId="0AC05CCF" w:rsidR="00C23285" w:rsidRDefault="00C23285" w:rsidP="00C23285">
      <w:pPr>
        <w:ind w:left="499"/>
      </w:pPr>
    </w:p>
    <w:p w14:paraId="10B539E2" w14:textId="7CE84FFB" w:rsidR="00423BDF" w:rsidRDefault="00423BDF" w:rsidP="00423BDF">
      <w:pPr>
        <w:pStyle w:val="2"/>
      </w:pPr>
      <w:proofErr w:type="spellStart"/>
      <w:proofErr w:type="gramStart"/>
      <w:r w:rsidRPr="00423BDF">
        <w:t>FindSafePlaceToDash</w:t>
      </w:r>
      <w:proofErr w:type="spellEnd"/>
      <w:r w:rsidRPr="00423BDF">
        <w:t>(</w:t>
      </w:r>
      <w:proofErr w:type="gramEnd"/>
      <w:r w:rsidRPr="00423BDF">
        <w:t>)</w:t>
      </w:r>
    </w:p>
    <w:p w14:paraId="77515C99" w14:textId="075A42B6" w:rsidR="008B4E1A" w:rsidRDefault="008B4E1A" w:rsidP="008B4E1A">
      <w:pPr>
        <w:ind w:left="499"/>
      </w:pPr>
    </w:p>
    <w:p w14:paraId="2CBDED9A" w14:textId="4ACE3015" w:rsidR="008B4E1A" w:rsidRDefault="008601B2" w:rsidP="008601B2">
      <w:pPr>
        <w:pStyle w:val="2"/>
      </w:pPr>
      <w:proofErr w:type="spellStart"/>
      <w:r w:rsidRPr="008601B2">
        <w:t>Fleeing_</w:t>
      </w:r>
      <w:proofErr w:type="gramStart"/>
      <w:r w:rsidRPr="008601B2">
        <w:t>Enter</w:t>
      </w:r>
      <w:proofErr w:type="spellEnd"/>
      <w:r w:rsidRPr="008601B2">
        <w:t>(</w:t>
      </w:r>
      <w:proofErr w:type="gramEnd"/>
      <w:r w:rsidRPr="008601B2">
        <w:t>)</w:t>
      </w:r>
    </w:p>
    <w:p w14:paraId="6317807A" w14:textId="106CD97E" w:rsidR="008601B2" w:rsidRDefault="008601B2" w:rsidP="008601B2">
      <w:pPr>
        <w:ind w:left="499"/>
      </w:pPr>
      <w:r>
        <w:rPr>
          <w:rFonts w:hint="eastAsia"/>
        </w:rPr>
        <w:t>停止飞镖蓄力</w:t>
      </w:r>
    </w:p>
    <w:p w14:paraId="3AE07C02" w14:textId="7CC876CA" w:rsidR="008601B2" w:rsidRDefault="008601B2" w:rsidP="008601B2">
      <w:pPr>
        <w:ind w:left="499"/>
      </w:pPr>
      <w:r>
        <w:rPr>
          <w:rFonts w:hint="eastAsia"/>
        </w:rPr>
        <w:t>定位目标，创建路径。</w:t>
      </w:r>
    </w:p>
    <w:p w14:paraId="318226A9" w14:textId="24746D66" w:rsidR="008601B2" w:rsidRDefault="008601B2" w:rsidP="008601B2">
      <w:pPr>
        <w:ind w:left="499"/>
      </w:pPr>
      <w:r>
        <w:rPr>
          <w:rFonts w:hint="eastAsia"/>
        </w:rPr>
        <w:t>把</w:t>
      </w:r>
      <w:r w:rsidRPr="00964895">
        <w:rPr>
          <w:rFonts w:hint="eastAsia"/>
        </w:rPr>
        <w:t>状态改变阻力值（</w:t>
      </w:r>
      <w:proofErr w:type="spellStart"/>
      <w:r w:rsidRPr="00964895">
        <w:rPr>
          <w:color w:val="AA70FF"/>
        </w:rPr>
        <w:t>stateChangeReluctance</w:t>
      </w:r>
      <w:proofErr w:type="spellEnd"/>
      <w:r w:rsidRPr="00964895">
        <w:rPr>
          <w:rFonts w:hint="eastAsia"/>
        </w:rPr>
        <w:t>）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14:paraId="3B7E8F46" w14:textId="01FCEB1C" w:rsidR="008601B2" w:rsidRDefault="00833D6F" w:rsidP="008601B2">
      <w:pPr>
        <w:pStyle w:val="2"/>
      </w:pPr>
      <w:proofErr w:type="spellStart"/>
      <w:r w:rsidRPr="00833D6F">
        <w:t>Fleeing_</w:t>
      </w:r>
      <w:proofErr w:type="gramStart"/>
      <w:r w:rsidRPr="00833D6F">
        <w:t>Update</w:t>
      </w:r>
      <w:proofErr w:type="spellEnd"/>
      <w:r w:rsidRPr="00833D6F">
        <w:t>(</w:t>
      </w:r>
      <w:proofErr w:type="gramEnd"/>
      <w:r w:rsidRPr="00833D6F">
        <w:t>)</w:t>
      </w:r>
    </w:p>
    <w:p w14:paraId="5ED4488B" w14:textId="34C50299" w:rsidR="00833D6F" w:rsidRDefault="006051D4" w:rsidP="00833D6F">
      <w:pPr>
        <w:ind w:left="499"/>
      </w:pPr>
      <w:r>
        <w:rPr>
          <w:color w:val="DCDCDC"/>
        </w:rPr>
        <w:t>        </w:t>
      </w:r>
      <w:r>
        <w:rPr>
          <w:color w:val="569CD6"/>
        </w:rPr>
        <w:t>if</w:t>
      </w:r>
      <w:r>
        <w:rPr>
          <w:color w:val="DCDCDC"/>
        </w:rPr>
        <w:t> (</w:t>
      </w:r>
      <w:proofErr w:type="spellStart"/>
      <w:proofErr w:type="gram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reachedEndOfPath</w:t>
      </w:r>
      <w:proofErr w:type="spellEnd"/>
      <w:proofErr w:type="gramEnd"/>
      <w:r>
        <w:rPr>
          <w:color w:val="DCDCDC"/>
        </w:rPr>
        <w:t>)</w:t>
      </w:r>
      <w:r>
        <w:rPr>
          <w:color w:val="DCDCDC"/>
        </w:rPr>
        <w:br/>
        <w:t>        {</w:t>
      </w:r>
      <w:r>
        <w:rPr>
          <w:color w:val="DCDCDC"/>
        </w:rPr>
        <w:br/>
        <w:t>            </w:t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FF8000"/>
        </w:rPr>
        <w:t>ScanPointsOfInterest</w:t>
      </w:r>
      <w:proofErr w:type="spellEnd"/>
      <w:r>
        <w:rPr>
          <w:color w:val="DCDCDC"/>
        </w:rPr>
        <w:t>();</w:t>
      </w:r>
      <w:r>
        <w:rPr>
          <w:color w:val="DCDCDC"/>
        </w:rPr>
        <w:br/>
        <w:t>            </w:t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FF8000"/>
        </w:rPr>
        <w:t>ConsiderChangingState</w:t>
      </w:r>
      <w:proofErr w:type="spellEnd"/>
      <w:r>
        <w:rPr>
          <w:color w:val="DCDCDC"/>
        </w:rPr>
        <w:t>();</w:t>
      </w:r>
      <w:r>
        <w:rPr>
          <w:color w:val="DCDCDC"/>
        </w:rPr>
        <w:br/>
        <w:t>            </w:t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FF8000"/>
        </w:rPr>
        <w:t>LocateTarget</w:t>
      </w:r>
      <w:proofErr w:type="spellEnd"/>
      <w:r>
        <w:rPr>
          <w:color w:val="DCDCDC"/>
        </w:rPr>
        <w:t>();</w:t>
      </w:r>
      <w:r>
        <w:rPr>
          <w:color w:val="DCDCDC"/>
        </w:rPr>
        <w:br/>
        <w:t>            </w:t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FF8000"/>
        </w:rPr>
        <w:t>CreatePath</w:t>
      </w:r>
      <w:proofErr w:type="spellEnd"/>
      <w:r>
        <w:rPr>
          <w:color w:val="DCDCDC"/>
        </w:rPr>
        <w:t>();</w:t>
      </w:r>
      <w:r>
        <w:rPr>
          <w:color w:val="DCDCDC"/>
        </w:rPr>
        <w:br/>
        <w:t>        }</w:t>
      </w:r>
      <w:r>
        <w:rPr>
          <w:color w:val="DCDCDC"/>
        </w:rPr>
        <w:br/>
        <w:t>        </w:t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FF8000"/>
        </w:rPr>
        <w:t>MoveOnPath</w:t>
      </w:r>
      <w:r>
        <w:rPr>
          <w:color w:val="DCDCDC"/>
        </w:rPr>
        <w:t>(</w:t>
      </w:r>
      <w:r>
        <w:rPr>
          <w:color w:val="569CD6"/>
        </w:rPr>
        <w:t>new</w:t>
      </w:r>
      <w:r>
        <w:rPr>
          <w:color w:val="DCDCDC"/>
        </w:rPr>
        <w:t> </w:t>
      </w:r>
      <w:r>
        <w:rPr>
          <w:color w:val="4EC9B0"/>
        </w:rPr>
        <w:t>AI</w:t>
      </w:r>
      <w:r>
        <w:rPr>
          <w:color w:val="B4B4B4"/>
        </w:rPr>
        <w:t>.</w:t>
      </w:r>
      <w:r>
        <w:rPr>
          <w:color w:val="33CCFF"/>
        </w:rPr>
        <w:t>PathEndDelegate</w:t>
      </w:r>
      <w:r>
        <w:rPr>
          <w:color w:val="DCDCDC"/>
        </w:rPr>
        <w:t>(</w:t>
      </w:r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FF8000"/>
        </w:rPr>
        <w:t>DashAcrossHazards</w:t>
      </w:r>
      <w:r>
        <w:rPr>
          <w:color w:val="DCDCDC"/>
        </w:rPr>
        <w:t>));</w:t>
      </w:r>
    </w:p>
    <w:p w14:paraId="5D549A87" w14:textId="3C9895EE" w:rsidR="00833D6F" w:rsidRDefault="00355987" w:rsidP="00355987">
      <w:pPr>
        <w:pStyle w:val="2"/>
      </w:pPr>
      <w:proofErr w:type="spellStart"/>
      <w:r w:rsidRPr="00355987">
        <w:t>FlickingSwitch_</w:t>
      </w:r>
      <w:proofErr w:type="gramStart"/>
      <w:r w:rsidRPr="00355987">
        <w:t>Enter</w:t>
      </w:r>
      <w:proofErr w:type="spellEnd"/>
      <w:r w:rsidRPr="00355987">
        <w:t>(</w:t>
      </w:r>
      <w:proofErr w:type="gramEnd"/>
      <w:r w:rsidRPr="00355987">
        <w:t>)</w:t>
      </w:r>
    </w:p>
    <w:p w14:paraId="44BC8D19" w14:textId="60378DB3" w:rsidR="00355987" w:rsidRDefault="00355987" w:rsidP="00355987">
      <w:pPr>
        <w:ind w:left="499"/>
      </w:pPr>
    </w:p>
    <w:p w14:paraId="4E43FBE5" w14:textId="077E9FBD" w:rsidR="00965284" w:rsidRDefault="00965284" w:rsidP="00965284">
      <w:pPr>
        <w:pStyle w:val="2"/>
      </w:pPr>
      <w:proofErr w:type="spellStart"/>
      <w:r w:rsidRPr="00965284">
        <w:t>FlickingSwitch_</w:t>
      </w:r>
      <w:proofErr w:type="gramStart"/>
      <w:r w:rsidRPr="00965284">
        <w:t>Update</w:t>
      </w:r>
      <w:proofErr w:type="spellEnd"/>
      <w:r w:rsidRPr="00965284">
        <w:t>(</w:t>
      </w:r>
      <w:proofErr w:type="gramEnd"/>
      <w:r w:rsidRPr="00965284">
        <w:t>)</w:t>
      </w:r>
    </w:p>
    <w:p w14:paraId="1FC2D4E7" w14:textId="106E6116" w:rsidR="00965284" w:rsidRDefault="00965284" w:rsidP="00965284">
      <w:pPr>
        <w:ind w:left="499"/>
      </w:pPr>
    </w:p>
    <w:p w14:paraId="758F412F" w14:textId="04E2B741" w:rsidR="00965284" w:rsidRDefault="003F7413" w:rsidP="00965284">
      <w:pPr>
        <w:pStyle w:val="2"/>
      </w:pPr>
      <w:proofErr w:type="spellStart"/>
      <w:proofErr w:type="gramStart"/>
      <w:r w:rsidRPr="003F7413">
        <w:t>GetInterestOfDesire</w:t>
      </w:r>
      <w:proofErr w:type="spellEnd"/>
      <w:r w:rsidRPr="003F7413">
        <w:t>(</w:t>
      </w:r>
      <w:proofErr w:type="spellStart"/>
      <w:proofErr w:type="gramEnd"/>
      <w:r w:rsidRPr="003F7413">
        <w:t>GameObject</w:t>
      </w:r>
      <w:proofErr w:type="spellEnd"/>
      <w:r w:rsidRPr="003F7413">
        <w:t xml:space="preserve"> desirable, </w:t>
      </w:r>
      <w:proofErr w:type="spellStart"/>
      <w:r w:rsidRPr="003F7413">
        <w:t>AI.DesirableType</w:t>
      </w:r>
      <w:proofErr w:type="spellEnd"/>
      <w:r w:rsidRPr="003F7413">
        <w:t xml:space="preserve"> </w:t>
      </w:r>
      <w:proofErr w:type="spellStart"/>
      <w:r w:rsidRPr="003F7413">
        <w:t>desirableType</w:t>
      </w:r>
      <w:proofErr w:type="spellEnd"/>
      <w:r w:rsidRPr="003F7413">
        <w:t>)</w:t>
      </w:r>
    </w:p>
    <w:p w14:paraId="089CE978" w14:textId="08352DAC" w:rsidR="002C3838" w:rsidRDefault="00F24B9A" w:rsidP="002C3838">
      <w:pPr>
        <w:ind w:left="499"/>
      </w:pPr>
      <w:r>
        <w:rPr>
          <w:rFonts w:hint="eastAsia"/>
        </w:rPr>
        <w:t>基础系数</w:t>
      </w:r>
      <w:r>
        <w:rPr>
          <w:rFonts w:hint="eastAsia"/>
        </w:rPr>
        <w:t xml:space="preserve"> =</w:t>
      </w:r>
      <w:r>
        <w:t xml:space="preserve"> </w:t>
      </w:r>
      <w:r w:rsidR="0004163E">
        <w:rPr>
          <w:rFonts w:hint="eastAsia"/>
        </w:rPr>
        <w:t>Min(</w:t>
      </w:r>
      <w:r w:rsidR="0004163E">
        <w:t xml:space="preserve">1, Max(1.25 – </w:t>
      </w:r>
      <w:r w:rsidR="0070016D">
        <w:rPr>
          <w:rFonts w:hint="eastAsia"/>
        </w:rPr>
        <w:t>期待</w:t>
      </w:r>
      <w:r w:rsidR="0004163E">
        <w:rPr>
          <w:rFonts w:hint="eastAsia"/>
        </w:rPr>
        <w:t>目标和角色</w:t>
      </w:r>
      <w:r w:rsidR="00F528A9">
        <w:rPr>
          <w:rFonts w:hint="eastAsia"/>
        </w:rPr>
        <w:t>距离</w:t>
      </w:r>
      <w:r w:rsidR="0004163E">
        <w:rPr>
          <w:rFonts w:hint="eastAsia"/>
        </w:rPr>
        <w:t xml:space="preserve"> </w:t>
      </w:r>
      <w:r w:rsidR="0004163E">
        <w:t>/</w:t>
      </w:r>
      <w:r w:rsidR="0004163E">
        <w:rPr>
          <w:rFonts w:hint="eastAsia"/>
        </w:rPr>
        <w:t>场景大小</w:t>
      </w:r>
      <w:r w:rsidR="00F85817">
        <w:rPr>
          <w:rFonts w:hint="eastAsia"/>
        </w:rPr>
        <w:t>，</w:t>
      </w:r>
      <w:r w:rsidR="00F85817">
        <w:rPr>
          <w:rFonts w:hint="eastAsia"/>
        </w:rPr>
        <w:t xml:space="preserve"> </w:t>
      </w:r>
      <w:r w:rsidR="00F85817">
        <w:t>0</w:t>
      </w:r>
      <w:r w:rsidR="0004163E">
        <w:rPr>
          <w:rFonts w:hint="eastAsia"/>
        </w:rPr>
        <w:t>))</w:t>
      </w:r>
    </w:p>
    <w:p w14:paraId="7950B2FB" w14:textId="77777777" w:rsidR="005C5090" w:rsidRDefault="00E82E9A" w:rsidP="002C3838">
      <w:pPr>
        <w:ind w:left="499"/>
      </w:pPr>
      <w:r>
        <w:rPr>
          <w:rFonts w:hint="eastAsia"/>
        </w:rPr>
        <w:t>对于技能道具</w:t>
      </w:r>
      <w:r w:rsidR="005C5090">
        <w:rPr>
          <w:rFonts w:hint="eastAsia"/>
        </w:rPr>
        <w:t>：</w:t>
      </w:r>
    </w:p>
    <w:p w14:paraId="1ECC7295" w14:textId="2AE1BD51" w:rsidR="005C5090" w:rsidRDefault="00E82E9A" w:rsidP="005C5090">
      <w:pPr>
        <w:ind w:left="1219" w:firstLine="221"/>
      </w:pPr>
      <w:r>
        <w:rPr>
          <w:rFonts w:hint="eastAsia"/>
        </w:rPr>
        <w:lastRenderedPageBreak/>
        <w:t>如果是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类（目前只有操作反向），则期待值</w:t>
      </w:r>
      <w:r>
        <w:rPr>
          <w:rFonts w:hint="eastAsia"/>
        </w:rPr>
        <w:t xml:space="preserve"> =</w:t>
      </w:r>
      <w:r>
        <w:t xml:space="preserve">  0</w:t>
      </w:r>
    </w:p>
    <w:p w14:paraId="7CC38D0A" w14:textId="034B18D1" w:rsidR="009D215F" w:rsidRPr="00DD6BDF" w:rsidRDefault="005C5090" w:rsidP="009D215F">
      <w:pPr>
        <w:ind w:left="1219" w:firstLine="221"/>
        <w:rPr>
          <w:color w:val="AA70FF"/>
        </w:rPr>
      </w:pPr>
      <w:r>
        <w:rPr>
          <w:rFonts w:hint="eastAsia"/>
        </w:rPr>
        <w:t>其他技能道具，期待值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1.5 </w:t>
      </w:r>
      <w:r>
        <w:rPr>
          <w:rFonts w:hint="eastAsia"/>
        </w:rPr>
        <w:t>*</w:t>
      </w:r>
      <w:r>
        <w:t xml:space="preserve"> </w:t>
      </w:r>
      <w:proofErr w:type="spellStart"/>
      <w:r w:rsidR="009176AC">
        <w:rPr>
          <w:color w:val="AA70FF"/>
        </w:rPr>
        <w:t>greedyMod</w:t>
      </w:r>
      <w:proofErr w:type="spellEnd"/>
    </w:p>
    <w:p w14:paraId="6F32E4DC" w14:textId="5A741644" w:rsidR="009D215F" w:rsidRPr="009D215F" w:rsidRDefault="009D215F" w:rsidP="002C3838">
      <w:pPr>
        <w:ind w:left="499"/>
        <w:rPr>
          <w:b/>
          <w:bCs/>
          <w:color w:val="FF0000"/>
        </w:rPr>
      </w:pPr>
      <w:r w:rsidRPr="009D215F">
        <w:rPr>
          <w:rFonts w:hint="eastAsia"/>
          <w:b/>
          <w:bCs/>
          <w:color w:val="FF0000"/>
        </w:rPr>
        <w:t>以下都针对回旋</w:t>
      </w:r>
      <w:proofErr w:type="gramStart"/>
      <w:r w:rsidRPr="009D215F">
        <w:rPr>
          <w:rFonts w:hint="eastAsia"/>
          <w:b/>
          <w:bCs/>
          <w:color w:val="FF0000"/>
        </w:rPr>
        <w:t>镖</w:t>
      </w:r>
      <w:proofErr w:type="gramEnd"/>
    </w:p>
    <w:p w14:paraId="6C372D81" w14:textId="10CAAF22" w:rsidR="00E82E9A" w:rsidRDefault="00803553" w:rsidP="002C3838">
      <w:pPr>
        <w:ind w:left="499"/>
      </w:pPr>
      <w:r>
        <w:rPr>
          <w:rFonts w:hint="eastAsia"/>
        </w:rPr>
        <w:t>如果期待目标是</w:t>
      </w:r>
      <w:r w:rsidR="001278BE">
        <w:rPr>
          <w:rFonts w:hint="eastAsia"/>
        </w:rPr>
        <w:t>金色回旋</w:t>
      </w:r>
      <w:proofErr w:type="gramStart"/>
      <w:r w:rsidR="001278BE">
        <w:rPr>
          <w:rFonts w:hint="eastAsia"/>
        </w:rPr>
        <w:t>镖</w:t>
      </w:r>
      <w:proofErr w:type="gramEnd"/>
      <w:r w:rsidR="001278BE">
        <w:rPr>
          <w:rFonts w:hint="eastAsia"/>
        </w:rPr>
        <w:t>：</w:t>
      </w:r>
    </w:p>
    <w:p w14:paraId="513F61A7" w14:textId="54092E21" w:rsidR="001278BE" w:rsidRDefault="001278BE" w:rsidP="002C3838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100</w:t>
      </w:r>
    </w:p>
    <w:p w14:paraId="7F3B8EC9" w14:textId="33E15AAE" w:rsidR="001278BE" w:rsidRDefault="00803553" w:rsidP="002C3838">
      <w:pPr>
        <w:ind w:left="499"/>
      </w:pPr>
      <w:r>
        <w:rPr>
          <w:rFonts w:hint="eastAsia"/>
        </w:rPr>
        <w:t>如果期待目标是</w:t>
      </w:r>
      <w:r w:rsidR="001278BE" w:rsidRPr="00766842">
        <w:rPr>
          <w:rFonts w:hint="eastAsia"/>
          <w:u w:val="single"/>
        </w:rPr>
        <w:t>有爆炸技能的回旋</w:t>
      </w:r>
      <w:proofErr w:type="gramStart"/>
      <w:r w:rsidR="001278BE" w:rsidRPr="00766842">
        <w:rPr>
          <w:rFonts w:hint="eastAsia"/>
          <w:u w:val="single"/>
        </w:rPr>
        <w:t>镖</w:t>
      </w:r>
      <w:proofErr w:type="gramEnd"/>
      <w:r w:rsidR="001278BE">
        <w:rPr>
          <w:rFonts w:hint="eastAsia"/>
        </w:rPr>
        <w:t xml:space="preserve"> </w:t>
      </w:r>
      <w:r w:rsidR="001278BE">
        <w:rPr>
          <w:rFonts w:hint="eastAsia"/>
        </w:rPr>
        <w:t>或</w:t>
      </w:r>
      <w:r w:rsidR="001278BE">
        <w:rPr>
          <w:rFonts w:hint="eastAsia"/>
        </w:rPr>
        <w:t xml:space="preserve"> </w:t>
      </w:r>
      <w:r w:rsidR="001278BE" w:rsidRPr="00766842">
        <w:rPr>
          <w:rFonts w:hint="eastAsia"/>
          <w:u w:val="single"/>
        </w:rPr>
        <w:t>正在燃烧的回旋</w:t>
      </w:r>
      <w:proofErr w:type="gramStart"/>
      <w:r w:rsidR="001278BE" w:rsidRPr="00766842">
        <w:rPr>
          <w:rFonts w:hint="eastAsia"/>
          <w:u w:val="single"/>
        </w:rPr>
        <w:t>镖</w:t>
      </w:r>
      <w:proofErr w:type="gramEnd"/>
      <w:r w:rsidR="001278BE">
        <w:rPr>
          <w:rFonts w:hint="eastAsia"/>
        </w:rPr>
        <w:t xml:space="preserve"> </w:t>
      </w:r>
      <w:r w:rsidR="001278BE">
        <w:rPr>
          <w:rFonts w:hint="eastAsia"/>
        </w:rPr>
        <w:t>或</w:t>
      </w:r>
      <w:r w:rsidR="001278BE">
        <w:rPr>
          <w:rFonts w:hint="eastAsia"/>
        </w:rPr>
        <w:t xml:space="preserve"> </w:t>
      </w:r>
      <w:r w:rsidR="001278BE" w:rsidRPr="00766842">
        <w:rPr>
          <w:rFonts w:hint="eastAsia"/>
          <w:u w:val="single"/>
        </w:rPr>
        <w:t>处于危险位置没有拥有者的回旋</w:t>
      </w:r>
      <w:proofErr w:type="gramStart"/>
      <w:r w:rsidR="001278BE" w:rsidRPr="00766842">
        <w:rPr>
          <w:rFonts w:hint="eastAsia"/>
          <w:u w:val="single"/>
        </w:rPr>
        <w:t>镖</w:t>
      </w:r>
      <w:proofErr w:type="gramEnd"/>
      <w:r w:rsidR="001278BE">
        <w:rPr>
          <w:rFonts w:hint="eastAsia"/>
        </w:rPr>
        <w:t>：</w:t>
      </w:r>
    </w:p>
    <w:p w14:paraId="7D063C67" w14:textId="171290F4" w:rsidR="001278BE" w:rsidRDefault="001278BE" w:rsidP="002C3838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3E4FAA98" w14:textId="7B79F951" w:rsidR="001278BE" w:rsidRDefault="008E08AA" w:rsidP="002C3838">
      <w:pPr>
        <w:ind w:left="499"/>
      </w:pPr>
      <w:r>
        <w:rPr>
          <w:rFonts w:hint="eastAsia"/>
        </w:rPr>
        <w:t>对场景内每个回旋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进行检测，如果玩家拥有回旋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场景中飞行的回旋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数量大于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E4FFDDB" w14:textId="6C485085" w:rsidR="008E08AA" w:rsidRDefault="008E08AA" w:rsidP="002C3838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2D45FE38" w14:textId="2555AA3C" w:rsidR="008E08AA" w:rsidRDefault="005027D6" w:rsidP="002C3838">
      <w:pPr>
        <w:ind w:left="499"/>
      </w:pPr>
      <w:r>
        <w:rPr>
          <w:rFonts w:hint="eastAsia"/>
        </w:rPr>
        <w:t>如果期待目标是回旋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且回旋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的拥有者是该角色：</w:t>
      </w:r>
    </w:p>
    <w:p w14:paraId="62708E8B" w14:textId="4A77678C" w:rsidR="005027D6" w:rsidRDefault="005027D6" w:rsidP="002C3838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4</w:t>
      </w:r>
    </w:p>
    <w:p w14:paraId="61CC3A01" w14:textId="0AD049B2" w:rsidR="005027D6" w:rsidRDefault="005027D6" w:rsidP="002C3838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7967B63D" w14:textId="072D471E" w:rsidR="00E952F1" w:rsidRDefault="00E952F1" w:rsidP="00E952F1">
      <w:pPr>
        <w:ind w:left="499"/>
      </w:pPr>
      <w:r>
        <w:rPr>
          <w:rFonts w:hint="eastAsia"/>
        </w:rPr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，并且玩家处于</w:t>
      </w:r>
      <w:r w:rsidR="00F77CC9">
        <w:rPr>
          <w:rFonts w:hint="eastAsia"/>
        </w:rPr>
        <w:t>解除武装</w:t>
      </w:r>
      <w:r>
        <w:rPr>
          <w:rFonts w:hint="eastAsia"/>
        </w:rPr>
        <w:t>状态：</w:t>
      </w:r>
    </w:p>
    <w:p w14:paraId="738F23DC" w14:textId="67219EF5" w:rsidR="00E952F1" w:rsidRDefault="00E952F1" w:rsidP="00E952F1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4</w:t>
      </w:r>
    </w:p>
    <w:p w14:paraId="0FDC127F" w14:textId="3DC055C0" w:rsidR="00E952F1" w:rsidRDefault="00E952F1" w:rsidP="00E952F1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010677DB" w14:textId="70F1B6DA" w:rsidR="00DD16A8" w:rsidRDefault="00E952F1" w:rsidP="002C3838">
      <w:pPr>
        <w:ind w:left="499"/>
      </w:pPr>
      <w:r>
        <w:rPr>
          <w:rFonts w:hint="eastAsia"/>
        </w:rPr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，并且期待目标不在警戒线范围内：</w:t>
      </w:r>
    </w:p>
    <w:p w14:paraId="0400C8CD" w14:textId="5A84C10C" w:rsidR="00E952F1" w:rsidRDefault="00E952F1" w:rsidP="002C3838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0.5</w:t>
      </w:r>
    </w:p>
    <w:p w14:paraId="31EECA3E" w14:textId="2667EA87" w:rsidR="00E952F1" w:rsidRDefault="00E952F1" w:rsidP="002C3838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7B9D0CC3" w14:textId="7403A969" w:rsidR="00E952F1" w:rsidRDefault="00E952F1" w:rsidP="002C3838">
      <w:pPr>
        <w:ind w:left="499"/>
        <w:rPr>
          <w:color w:val="0D0D0D" w:themeColor="text1" w:themeTint="F2"/>
        </w:rPr>
      </w:pPr>
      <w:r>
        <w:rPr>
          <w:color w:val="AA70FF"/>
        </w:rPr>
        <w:tab/>
      </w:r>
      <w:r>
        <w:rPr>
          <w:color w:val="AA70FF"/>
        </w:rPr>
        <w:tab/>
      </w:r>
      <w:r w:rsidRPr="00E952F1">
        <w:rPr>
          <w:rFonts w:hint="eastAsia"/>
          <w:color w:val="0D0D0D" w:themeColor="text1" w:themeTint="F2"/>
        </w:rPr>
        <w:t>如果期待目标</w:t>
      </w:r>
      <w:r>
        <w:rPr>
          <w:rFonts w:hint="eastAsia"/>
          <w:color w:val="0D0D0D" w:themeColor="text1" w:themeTint="F2"/>
        </w:rPr>
        <w:t>x</w:t>
      </w:r>
      <w:r>
        <w:rPr>
          <w:rFonts w:hint="eastAsia"/>
          <w:color w:val="0D0D0D" w:themeColor="text1" w:themeTint="F2"/>
        </w:rPr>
        <w:t>坐标大于</w:t>
      </w:r>
      <w:r>
        <w:rPr>
          <w:rFonts w:hint="eastAsia"/>
          <w:color w:val="0D0D0D" w:themeColor="text1" w:themeTint="F2"/>
        </w:rPr>
        <w:t>4</w:t>
      </w:r>
      <w:r>
        <w:rPr>
          <w:color w:val="0D0D0D" w:themeColor="text1" w:themeTint="F2"/>
        </w:rPr>
        <w:t xml:space="preserve">0 </w:t>
      </w:r>
      <w:r>
        <w:rPr>
          <w:rFonts w:hint="eastAsia"/>
          <w:color w:val="0D0D0D" w:themeColor="text1" w:themeTint="F2"/>
        </w:rPr>
        <w:t>或</w:t>
      </w:r>
      <w:r>
        <w:rPr>
          <w:rFonts w:hint="eastAsia"/>
          <w:color w:val="0D0D0D" w:themeColor="text1" w:themeTint="F2"/>
        </w:rPr>
        <w:t xml:space="preserve"> y</w:t>
      </w:r>
      <w:r>
        <w:rPr>
          <w:rFonts w:hint="eastAsia"/>
          <w:color w:val="0D0D0D" w:themeColor="text1" w:themeTint="F2"/>
        </w:rPr>
        <w:t>坐标大于</w:t>
      </w:r>
      <w:r>
        <w:rPr>
          <w:rFonts w:hint="eastAsia"/>
          <w:color w:val="0D0D0D" w:themeColor="text1" w:themeTint="F2"/>
        </w:rPr>
        <w:t>3</w:t>
      </w:r>
      <w:r>
        <w:rPr>
          <w:color w:val="0D0D0D" w:themeColor="text1" w:themeTint="F2"/>
        </w:rPr>
        <w:t>0</w:t>
      </w:r>
      <w:r>
        <w:rPr>
          <w:rFonts w:hint="eastAsia"/>
          <w:color w:val="0D0D0D" w:themeColor="text1" w:themeTint="F2"/>
        </w:rPr>
        <w:t>：</w:t>
      </w:r>
    </w:p>
    <w:p w14:paraId="4B870E04" w14:textId="38A20DAA" w:rsidR="00E952F1" w:rsidRDefault="00E952F1" w:rsidP="002C3838">
      <w:pPr>
        <w:ind w:left="499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rFonts w:hint="eastAsia"/>
          <w:color w:val="0D0D0D" w:themeColor="text1" w:themeTint="F2"/>
        </w:rPr>
        <w:t>期待值</w:t>
      </w:r>
      <w:r>
        <w:rPr>
          <w:rFonts w:hint="eastAsia"/>
          <w:color w:val="0D0D0D" w:themeColor="text1" w:themeTint="F2"/>
        </w:rPr>
        <w:t xml:space="preserve"> =</w:t>
      </w:r>
      <w:r>
        <w:rPr>
          <w:color w:val="0D0D0D" w:themeColor="text1" w:themeTint="F2"/>
        </w:rPr>
        <w:t xml:space="preserve"> 0</w:t>
      </w:r>
    </w:p>
    <w:p w14:paraId="3BF30D92" w14:textId="76640879" w:rsidR="00E952F1" w:rsidRDefault="00E952F1" w:rsidP="002C3838">
      <w:pPr>
        <w:ind w:left="499"/>
      </w:pPr>
      <w:r>
        <w:rPr>
          <w:rFonts w:hint="eastAsia"/>
        </w:rPr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，并且拥有金色回旋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（持有或扔出）：</w:t>
      </w:r>
    </w:p>
    <w:p w14:paraId="76A60A15" w14:textId="12CBEA05" w:rsidR="00E952F1" w:rsidRDefault="00E952F1" w:rsidP="002C3838">
      <w:pPr>
        <w:ind w:left="499"/>
      </w:pPr>
      <w:r>
        <w:tab/>
      </w:r>
      <w:r>
        <w:tab/>
      </w:r>
      <w:r>
        <w:rPr>
          <w:rFonts w:hint="eastAsia"/>
        </w:rPr>
        <w:t>则增益系数</w:t>
      </w:r>
      <w:r>
        <w:rPr>
          <w:rFonts w:hint="eastAsia"/>
        </w:rPr>
        <w:t xml:space="preserve"> =</w:t>
      </w:r>
      <w:r>
        <w:t xml:space="preserve"> 0.5</w:t>
      </w:r>
    </w:p>
    <w:p w14:paraId="33DD724C" w14:textId="77842B2D" w:rsidR="00E952F1" w:rsidRDefault="00E952F1" w:rsidP="002C3838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0C2FD793" w14:textId="2B3C6AD8" w:rsidR="00E952F1" w:rsidRDefault="00E952F1" w:rsidP="002C3838">
      <w:pPr>
        <w:ind w:left="499"/>
      </w:pPr>
      <w:r>
        <w:rPr>
          <w:rFonts w:hint="eastAsia"/>
        </w:rPr>
        <w:t>对于回旋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没有拥有者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游戏模式允许抢夺回旋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的其他情况：</w:t>
      </w:r>
    </w:p>
    <w:p w14:paraId="47DB9DE9" w14:textId="7E538AAC" w:rsidR="00E952F1" w:rsidRDefault="00E952F1" w:rsidP="002C3838">
      <w:pPr>
        <w:ind w:left="499"/>
      </w:pPr>
      <w:r>
        <w:tab/>
      </w:r>
      <w:r>
        <w:tab/>
      </w:r>
      <w:r>
        <w:rPr>
          <w:rFonts w:hint="eastAsia"/>
        </w:rPr>
        <w:t>增益系数</w:t>
      </w:r>
      <w:r>
        <w:rPr>
          <w:rFonts w:hint="eastAsia"/>
        </w:rPr>
        <w:t xml:space="preserve"> =</w:t>
      </w:r>
      <w:r>
        <w:t xml:space="preserve"> 3</w:t>
      </w:r>
    </w:p>
    <w:p w14:paraId="65FBD534" w14:textId="06F29FF5" w:rsidR="00E952F1" w:rsidRDefault="00E952F1" w:rsidP="002C3838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基础系数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增益系数</w:t>
      </w:r>
      <w:r>
        <w:rPr>
          <w:rFonts w:hint="eastAsia"/>
        </w:rPr>
        <w:t xml:space="preserve"> 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6653BBF7" w14:textId="11C02D21" w:rsidR="00E952F1" w:rsidRDefault="00E952F1" w:rsidP="002C3838">
      <w:pPr>
        <w:ind w:left="499"/>
      </w:pPr>
      <w:r>
        <w:rPr>
          <w:rFonts w:hint="eastAsia"/>
        </w:rPr>
        <w:lastRenderedPageBreak/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有拥有者且拥有者死亡：</w:t>
      </w:r>
    </w:p>
    <w:p w14:paraId="148FF8B3" w14:textId="5773D92C" w:rsidR="00E952F1" w:rsidRDefault="00E952F1" w:rsidP="002C3838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125F4A20" w14:textId="0C2C8E22" w:rsidR="00E952F1" w:rsidRDefault="00E952F1" w:rsidP="002C3838">
      <w:pPr>
        <w:ind w:left="499"/>
      </w:pPr>
      <w:r>
        <w:rPr>
          <w:rFonts w:hint="eastAsia"/>
        </w:rPr>
        <w:t>如果回旋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有拥有者且回旋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与角色是敌对状态：</w:t>
      </w:r>
    </w:p>
    <w:p w14:paraId="24555551" w14:textId="7504F09B" w:rsidR="00E952F1" w:rsidRDefault="00E952F1" w:rsidP="002C3838">
      <w:pPr>
        <w:ind w:left="499"/>
      </w:pPr>
      <w:r>
        <w:tab/>
      </w:r>
      <w:r>
        <w:tab/>
      </w: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0</w:t>
      </w:r>
    </w:p>
    <w:p w14:paraId="598F729A" w14:textId="3C224F2C" w:rsidR="00E952F1" w:rsidRDefault="009472DC" w:rsidP="000B5257">
      <w:pPr>
        <w:pStyle w:val="2"/>
      </w:pPr>
      <w:proofErr w:type="spellStart"/>
      <w:proofErr w:type="gramStart"/>
      <w:r w:rsidRPr="009472DC">
        <w:t>GetInterestOfThreat</w:t>
      </w:r>
      <w:proofErr w:type="spellEnd"/>
      <w:r w:rsidRPr="009472DC">
        <w:t>(</w:t>
      </w:r>
      <w:proofErr w:type="spellStart"/>
      <w:proofErr w:type="gramEnd"/>
      <w:r w:rsidRPr="009472DC">
        <w:t>GameObject</w:t>
      </w:r>
      <w:proofErr w:type="spellEnd"/>
      <w:r w:rsidRPr="009472DC">
        <w:t xml:space="preserve"> threat, </w:t>
      </w:r>
      <w:proofErr w:type="spellStart"/>
      <w:r w:rsidRPr="009472DC">
        <w:t>AI.ThreatType</w:t>
      </w:r>
      <w:proofErr w:type="spellEnd"/>
      <w:r w:rsidRPr="009472DC">
        <w:t xml:space="preserve"> </w:t>
      </w:r>
      <w:proofErr w:type="spellStart"/>
      <w:r w:rsidRPr="009472DC">
        <w:t>threatType</w:t>
      </w:r>
      <w:proofErr w:type="spellEnd"/>
      <w:r w:rsidRPr="009472DC">
        <w:t>)</w:t>
      </w:r>
    </w:p>
    <w:p w14:paraId="0B4415C4" w14:textId="74C4AAD2" w:rsidR="00B23B75" w:rsidRPr="000F700D" w:rsidRDefault="000F700D" w:rsidP="00B23B75">
      <w:pPr>
        <w:ind w:left="499"/>
        <w:rPr>
          <w:b/>
          <w:bCs/>
        </w:rPr>
      </w:pPr>
      <w:r w:rsidRPr="000F700D">
        <w:rPr>
          <w:rFonts w:hint="eastAsia"/>
          <w:b/>
          <w:bCs/>
          <w:color w:val="FF0000"/>
        </w:rPr>
        <w:t>以下是威胁目标为玩家的情况</w:t>
      </w:r>
    </w:p>
    <w:p w14:paraId="794A1DA2" w14:textId="1395011A" w:rsidR="000F700D" w:rsidRDefault="000F700D" w:rsidP="00B23B75">
      <w:pPr>
        <w:ind w:left="499"/>
      </w:pPr>
      <w:r>
        <w:rPr>
          <w:rFonts w:hint="eastAsia"/>
        </w:rPr>
        <w:t>如果威胁目标</w:t>
      </w:r>
      <w:r w:rsidR="00B111E8">
        <w:rPr>
          <w:rFonts w:hint="eastAsia"/>
        </w:rPr>
        <w:t>处于</w:t>
      </w:r>
      <w:r w:rsidR="003E4CA8">
        <w:rPr>
          <w:rFonts w:hint="eastAsia"/>
        </w:rPr>
        <w:t>解除武装</w:t>
      </w:r>
      <w:r w:rsidR="00B111E8">
        <w:rPr>
          <w:rFonts w:hint="eastAsia"/>
        </w:rPr>
        <w:t>状态或被冰冻状态：</w:t>
      </w:r>
    </w:p>
    <w:p w14:paraId="2A3821AC" w14:textId="103EA7C4" w:rsidR="00B111E8" w:rsidRDefault="00B111E8" w:rsidP="00B23B75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0</w:t>
      </w:r>
    </w:p>
    <w:p w14:paraId="4EB6B2E3" w14:textId="464CE994" w:rsidR="00B111E8" w:rsidRDefault="00B111E8" w:rsidP="00B23B75">
      <w:pPr>
        <w:ind w:left="499"/>
      </w:pPr>
      <w:r>
        <w:rPr>
          <w:rFonts w:hint="eastAsia"/>
        </w:rPr>
        <w:t>如果角色</w:t>
      </w:r>
      <w:r w:rsidR="006D6AAC">
        <w:rPr>
          <w:rFonts w:hint="eastAsia"/>
        </w:rPr>
        <w:t>处于</w:t>
      </w:r>
      <w:r w:rsidR="00925CF4">
        <w:rPr>
          <w:rFonts w:hint="eastAsia"/>
        </w:rPr>
        <w:t>解除武装</w:t>
      </w:r>
      <w:r>
        <w:rPr>
          <w:rFonts w:hint="eastAsia"/>
        </w:rPr>
        <w:t>状态：</w:t>
      </w:r>
    </w:p>
    <w:p w14:paraId="10113079" w14:textId="0FC94B41" w:rsidR="00B111E8" w:rsidRPr="00B23B75" w:rsidRDefault="00B111E8" w:rsidP="00B23B75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5.25</w:t>
      </w:r>
    </w:p>
    <w:p w14:paraId="1A063479" w14:textId="6F0284E9" w:rsidR="000B5257" w:rsidRDefault="00F75A66" w:rsidP="002C3838">
      <w:pPr>
        <w:ind w:left="499"/>
      </w:pPr>
      <w:r>
        <w:rPr>
          <w:rFonts w:hint="eastAsia"/>
        </w:rPr>
        <w:t>如果角色拥有回旋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：</w:t>
      </w:r>
    </w:p>
    <w:p w14:paraId="4EB1C020" w14:textId="19112ACA" w:rsidR="00F75A66" w:rsidRDefault="00F75A66" w:rsidP="002C3838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2</w:t>
      </w:r>
    </w:p>
    <w:p w14:paraId="42A344E6" w14:textId="312323FA" w:rsidR="00F75A66" w:rsidRDefault="00FD43B4" w:rsidP="002C3838">
      <w:pPr>
        <w:ind w:left="499"/>
      </w:pPr>
      <w:r>
        <w:rPr>
          <w:rFonts w:hint="eastAsia"/>
        </w:rPr>
        <w:t>如果威胁目标拥有的回旋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rPr>
          <w:rFonts w:hint="eastAsia"/>
        </w:rPr>
        <w:t xml:space="preserve"> </w:t>
      </w:r>
      <w:r>
        <w:rPr>
          <w:rFonts w:hint="eastAsia"/>
        </w:rPr>
        <w:t>角色的回旋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数量：</w:t>
      </w:r>
    </w:p>
    <w:p w14:paraId="2C280304" w14:textId="7F3E9506" w:rsidR="00FD43B4" w:rsidRDefault="00FD43B4" w:rsidP="002C3838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0.8</w:t>
      </w:r>
    </w:p>
    <w:p w14:paraId="1EE8092F" w14:textId="3BA20FDC" w:rsidR="00FD43B4" w:rsidRDefault="004868EE" w:rsidP="002C3838">
      <w:pPr>
        <w:ind w:left="499"/>
      </w:pPr>
      <w:r>
        <w:rPr>
          <w:rFonts w:hint="eastAsia"/>
        </w:rPr>
        <w:t>如果威胁目标拥有的回旋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角色的回旋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数量：</w:t>
      </w:r>
    </w:p>
    <w:p w14:paraId="5347440C" w14:textId="6B36BF70" w:rsidR="004868EE" w:rsidRDefault="004868EE" w:rsidP="002C3838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2E5B0B4C" w14:textId="558D9B33" w:rsidR="00DE563F" w:rsidRDefault="00EB10CA" w:rsidP="002C3838">
      <w:pPr>
        <w:ind w:left="499"/>
      </w:pPr>
      <w:r>
        <w:rPr>
          <w:rFonts w:hint="eastAsia"/>
        </w:rPr>
        <w:t>如果威胁目标处于着火状态并且角色不处于着火状态：</w:t>
      </w:r>
    </w:p>
    <w:p w14:paraId="3487D1B7" w14:textId="35B9825B" w:rsidR="00EB10CA" w:rsidRDefault="00EB10CA" w:rsidP="002C3838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=</w:t>
      </w:r>
      <w:r>
        <w:t xml:space="preserve"> 5</w:t>
      </w:r>
    </w:p>
    <w:p w14:paraId="28CAA72A" w14:textId="4B0721FA" w:rsidR="00EB10CA" w:rsidRDefault="00EB10CA" w:rsidP="002C3838">
      <w:pPr>
        <w:ind w:left="499"/>
      </w:pPr>
      <w:r>
        <w:rPr>
          <w:rFonts w:hint="eastAsia"/>
        </w:rPr>
        <w:t>其余情况：</w:t>
      </w:r>
    </w:p>
    <w:p w14:paraId="6BAF615D" w14:textId="7EB81EB1" w:rsidR="00EB10CA" w:rsidRDefault="00EB10CA" w:rsidP="002C3838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787E5A38" w14:textId="35871F8F" w:rsidR="00EB10CA" w:rsidRDefault="00752EE1" w:rsidP="00266961">
      <w:pPr>
        <w:ind w:left="499"/>
      </w:pP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=</w:t>
      </w:r>
      <w:r>
        <w:t xml:space="preserve"> 0.45 – 0.05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>)</w:t>
      </w:r>
    </w:p>
    <w:p w14:paraId="1BD2925C" w14:textId="0A95BE13" w:rsidR="00F32C53" w:rsidRDefault="00266961" w:rsidP="002C3838">
      <w:pPr>
        <w:ind w:left="499"/>
      </w:pPr>
      <w:r>
        <w:rPr>
          <w:rFonts w:hint="eastAsia"/>
        </w:rPr>
        <w:t>如果角色能够看见威胁目标：</w:t>
      </w:r>
    </w:p>
    <w:p w14:paraId="2DA99EE4" w14:textId="62BF9747" w:rsidR="00266961" w:rsidRDefault="00266961" w:rsidP="002C3838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 w14:paraId="6B1B61FF" w14:textId="6A9BC6D8" w:rsidR="00266961" w:rsidRDefault="00266961" w:rsidP="002C3838">
      <w:pPr>
        <w:ind w:left="499"/>
      </w:pPr>
      <w:r>
        <w:rPr>
          <w:rFonts w:hint="eastAsia"/>
        </w:rPr>
        <w:t>如果角色不能看见威胁目标：</w:t>
      </w:r>
    </w:p>
    <w:p w14:paraId="752849E5" w14:textId="20454578" w:rsidR="00266961" w:rsidRDefault="00266961" w:rsidP="002C3838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=</w:t>
      </w:r>
      <w:r>
        <w:t xml:space="preserve"> 0.5</w:t>
      </w:r>
    </w:p>
    <w:p w14:paraId="1C86DB46" w14:textId="7E65D9CB" w:rsidR="00266961" w:rsidRDefault="00C03CD5" w:rsidP="002C3838">
      <w:pPr>
        <w:ind w:left="499"/>
      </w:pPr>
      <w:r>
        <w:rPr>
          <w:rFonts w:hint="eastAsia"/>
        </w:rPr>
        <w:t>如果威胁目标在角色的直线视线内：</w:t>
      </w:r>
    </w:p>
    <w:p w14:paraId="1A1267A3" w14:textId="4946539B" w:rsidR="00C03CD5" w:rsidRDefault="00C03CD5" w:rsidP="002C3838">
      <w:pPr>
        <w:ind w:left="499"/>
      </w:pPr>
      <w:r>
        <w:lastRenderedPageBreak/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406428">
        <w:t>1</w:t>
      </w:r>
    </w:p>
    <w:p w14:paraId="2A0230E2" w14:textId="159EAABA" w:rsidR="00406428" w:rsidRDefault="00406428" w:rsidP="002C3838">
      <w:pPr>
        <w:ind w:left="499"/>
      </w:pPr>
      <w:r>
        <w:rPr>
          <w:rFonts w:hint="eastAsia"/>
        </w:rPr>
        <w:t>如果威胁目标不在角色的直线视线内：</w:t>
      </w:r>
    </w:p>
    <w:p w14:paraId="03086A54" w14:textId="3E378E41" w:rsidR="00406428" w:rsidRDefault="00406428" w:rsidP="002C3838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=</w:t>
      </w:r>
      <w:r>
        <w:t xml:space="preserve"> 0.6</w:t>
      </w:r>
    </w:p>
    <w:p w14:paraId="745925F5" w14:textId="1897BC9B" w:rsidR="00406428" w:rsidRDefault="00406428" w:rsidP="002C3838">
      <w:pPr>
        <w:ind w:left="499"/>
      </w:pPr>
      <w:r>
        <w:rPr>
          <w:rFonts w:hint="eastAsia"/>
        </w:rPr>
        <w:t>如果威胁目标正在瞄准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 xml:space="preserve"> cos</w:t>
      </w:r>
      <w:r>
        <w:t>(</w:t>
      </w:r>
      <w:r>
        <w:rPr>
          <w:rFonts w:hint="eastAsia"/>
        </w:rPr>
        <w:t>威胁目标正前方和角色夹角</w:t>
      </w:r>
      <w:r>
        <w:t>)</w:t>
      </w:r>
      <w:r w:rsidR="003A765E">
        <w:t xml:space="preserve"> &gt; 0.25</w:t>
      </w:r>
      <w:r w:rsidR="003A765E">
        <w:rPr>
          <w:rFonts w:hint="eastAsia"/>
        </w:rPr>
        <w:t>：</w:t>
      </w:r>
    </w:p>
    <w:p w14:paraId="102B44CD" w14:textId="3D6DF430" w:rsidR="003A765E" w:rsidRDefault="003A765E" w:rsidP="002C3838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=</w:t>
      </w:r>
      <w:r>
        <w:t xml:space="preserve"> 2</w:t>
      </w:r>
    </w:p>
    <w:p w14:paraId="3E3DA0BE" w14:textId="14F2A9E3" w:rsidR="003A765E" w:rsidRDefault="003A765E" w:rsidP="002C3838">
      <w:pPr>
        <w:ind w:left="499"/>
      </w:pPr>
      <w:r>
        <w:rPr>
          <w:rFonts w:hint="eastAsia"/>
        </w:rPr>
        <w:t>否则：</w:t>
      </w:r>
    </w:p>
    <w:p w14:paraId="3C6C3837" w14:textId="71A6F4F4" w:rsidR="003A765E" w:rsidRDefault="003A765E" w:rsidP="002C3838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 w:rsidR="001B301E">
        <w:rPr>
          <w:rFonts w:hint="eastAsia"/>
        </w:rPr>
        <w:t>=</w:t>
      </w:r>
      <w:r w:rsidR="001B301E">
        <w:t xml:space="preserve"> 1</w:t>
      </w:r>
    </w:p>
    <w:p w14:paraId="2D103166" w14:textId="4D76953D" w:rsidR="001B301E" w:rsidRPr="00F32C53" w:rsidRDefault="002C4C17" w:rsidP="002C3838">
      <w:pPr>
        <w:ind w:left="499"/>
      </w:pP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Max(</w:t>
      </w:r>
      <w:r>
        <w:t xml:space="preserve">1 – </w:t>
      </w:r>
      <w:r>
        <w:rPr>
          <w:rFonts w:hint="eastAsia"/>
        </w:rPr>
        <w:t>威胁目标和角色距离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场景大小</w:t>
      </w:r>
      <w:r>
        <w:rPr>
          <w:rFonts w:hint="eastAsia"/>
        </w:rPr>
        <w:t xml:space="preserve"> *</w:t>
      </w:r>
      <w:r>
        <w:t xml:space="preserve"> 2</w:t>
      </w:r>
      <w:r>
        <w:rPr>
          <w:rFonts w:hint="eastAsia"/>
        </w:rPr>
        <w:t>,</w:t>
      </w:r>
      <w:r>
        <w:t xml:space="preserve"> 0)</w:t>
      </w:r>
    </w:p>
    <w:p w14:paraId="49B91759" w14:textId="24B04DE0" w:rsidR="00A01292" w:rsidRDefault="00DC3A9E" w:rsidP="002C3838">
      <w:pPr>
        <w:ind w:left="499"/>
        <w:rPr>
          <w:color w:val="AA70FF"/>
        </w:rPr>
      </w:pP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nervousMod</w:t>
      </w:r>
      <w:proofErr w:type="spellEnd"/>
    </w:p>
    <w:p w14:paraId="1AA844AC" w14:textId="2A974350" w:rsidR="006866FC" w:rsidRDefault="006866FC" w:rsidP="002C3838">
      <w:pPr>
        <w:ind w:left="499"/>
        <w:rPr>
          <w:color w:val="AA70FF"/>
        </w:rPr>
      </w:pPr>
    </w:p>
    <w:p w14:paraId="07FE1242" w14:textId="41B833EA" w:rsidR="006866FC" w:rsidRDefault="006866FC" w:rsidP="002C3838">
      <w:pPr>
        <w:ind w:left="499"/>
        <w:rPr>
          <w:color w:val="AA70FF"/>
        </w:rPr>
      </w:pPr>
      <w:r w:rsidRPr="000F700D">
        <w:rPr>
          <w:rFonts w:hint="eastAsia"/>
          <w:b/>
          <w:bCs/>
          <w:color w:val="FF0000"/>
        </w:rPr>
        <w:t>以下是威胁目标为</w:t>
      </w:r>
      <w:r>
        <w:rPr>
          <w:rFonts w:hint="eastAsia"/>
          <w:b/>
          <w:bCs/>
          <w:color w:val="FF0000"/>
        </w:rPr>
        <w:t>回旋</w:t>
      </w:r>
      <w:proofErr w:type="gramStart"/>
      <w:r>
        <w:rPr>
          <w:rFonts w:hint="eastAsia"/>
          <w:b/>
          <w:bCs/>
          <w:color w:val="FF0000"/>
        </w:rPr>
        <w:t>镖</w:t>
      </w:r>
      <w:proofErr w:type="gramEnd"/>
      <w:r>
        <w:rPr>
          <w:rFonts w:hint="eastAsia"/>
          <w:b/>
          <w:bCs/>
          <w:color w:val="FF0000"/>
        </w:rPr>
        <w:t>(Explosive</w:t>
      </w:r>
      <w:r>
        <w:rPr>
          <w:b/>
          <w:bCs/>
          <w:color w:val="FF0000"/>
        </w:rPr>
        <w:t>)</w:t>
      </w:r>
      <w:r w:rsidRPr="000F700D">
        <w:rPr>
          <w:rFonts w:hint="eastAsia"/>
          <w:b/>
          <w:bCs/>
          <w:color w:val="FF0000"/>
        </w:rPr>
        <w:t>的情况</w:t>
      </w:r>
    </w:p>
    <w:p w14:paraId="1444B317" w14:textId="7A23821C" w:rsidR="006866FC" w:rsidRDefault="004802CA" w:rsidP="002C3838">
      <w:pPr>
        <w:ind w:left="499"/>
      </w:pPr>
      <w:r>
        <w:rPr>
          <w:rFonts w:hint="eastAsia"/>
        </w:rPr>
        <w:t>如果威胁目标在角色的直线视线内并且威胁目标与角色距离</w:t>
      </w:r>
      <w:r>
        <w:rPr>
          <w:rFonts w:hint="eastAsia"/>
        </w:rPr>
        <w:t xml:space="preserve"> &lt;</w:t>
      </w:r>
      <w:r>
        <w:t xml:space="preserve"> 17</w:t>
      </w:r>
      <w:r>
        <w:rPr>
          <w:rFonts w:hint="eastAsia"/>
        </w:rPr>
        <w:t>：</w:t>
      </w:r>
    </w:p>
    <w:p w14:paraId="3F437597" w14:textId="12C33E5B" w:rsidR="004802CA" w:rsidRDefault="004802CA" w:rsidP="002C3838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6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nervousMod</w:t>
      </w:r>
      <w:proofErr w:type="spellEnd"/>
    </w:p>
    <w:p w14:paraId="673BD650" w14:textId="773EDE61" w:rsidR="004802CA" w:rsidRDefault="004802CA" w:rsidP="002C3838">
      <w:pPr>
        <w:ind w:left="499"/>
      </w:pPr>
      <w:r w:rsidRPr="004802CA">
        <w:rPr>
          <w:rFonts w:hint="eastAsia"/>
          <w:color w:val="000000" w:themeColor="text1"/>
        </w:rPr>
        <w:t>其余情况：</w:t>
      </w:r>
    </w:p>
    <w:p w14:paraId="6C8FC7F5" w14:textId="5EDC83B4" w:rsidR="004802CA" w:rsidRDefault="004802CA" w:rsidP="004802CA">
      <w:pPr>
        <w:ind w:left="499"/>
        <w:rPr>
          <w:color w:val="AA70FF"/>
        </w:rPr>
      </w:pPr>
      <w:r>
        <w:tab/>
      </w:r>
      <w:r>
        <w:tab/>
      </w:r>
      <w:r>
        <w:rPr>
          <w:rFonts w:hint="eastAsia"/>
        </w:rPr>
        <w:t>威胁值</w:t>
      </w:r>
      <w:r>
        <w:rPr>
          <w:rFonts w:hint="eastAsia"/>
        </w:rPr>
        <w:t xml:space="preserve"> =</w:t>
      </w:r>
      <w:r>
        <w:t xml:space="preserve"> 1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nervousMod</w:t>
      </w:r>
      <w:proofErr w:type="spellEnd"/>
    </w:p>
    <w:p w14:paraId="4CB57731" w14:textId="58DC6AB3" w:rsidR="004802CA" w:rsidRDefault="004802CA" w:rsidP="004802CA">
      <w:pPr>
        <w:ind w:left="499"/>
        <w:rPr>
          <w:color w:val="000000" w:themeColor="text1"/>
        </w:rPr>
      </w:pPr>
    </w:p>
    <w:p w14:paraId="59ECC5C6" w14:textId="77453709" w:rsidR="00F20637" w:rsidRDefault="00C836BE" w:rsidP="004802CA">
      <w:pPr>
        <w:ind w:left="499"/>
        <w:rPr>
          <w:color w:val="000000" w:themeColor="text1"/>
        </w:rPr>
      </w:pPr>
      <w:r w:rsidRPr="000F700D">
        <w:rPr>
          <w:rFonts w:hint="eastAsia"/>
          <w:b/>
          <w:bCs/>
          <w:color w:val="FF0000"/>
        </w:rPr>
        <w:t>以下是威胁目标为</w:t>
      </w:r>
      <w:r>
        <w:rPr>
          <w:rFonts w:hint="eastAsia"/>
          <w:b/>
          <w:bCs/>
          <w:color w:val="FF0000"/>
        </w:rPr>
        <w:t>火焰</w:t>
      </w:r>
      <w:r w:rsidRPr="000F700D">
        <w:rPr>
          <w:rFonts w:hint="eastAsia"/>
          <w:b/>
          <w:bCs/>
          <w:color w:val="FF0000"/>
        </w:rPr>
        <w:t>的情况</w:t>
      </w:r>
    </w:p>
    <w:p w14:paraId="2CB2553D" w14:textId="31BF7736" w:rsidR="00F20637" w:rsidRDefault="003F0B8C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系数</w:t>
      </w:r>
      <w:r>
        <w:rPr>
          <w:color w:val="000000" w:themeColor="text1"/>
        </w:rPr>
        <w:t xml:space="preserve">8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Max(</w:t>
      </w:r>
      <w:r>
        <w:t xml:space="preserve">1 – </w:t>
      </w:r>
      <w:r>
        <w:rPr>
          <w:rFonts w:hint="eastAsia"/>
        </w:rPr>
        <w:t>威胁目标和角色距离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场景大小</w:t>
      </w:r>
      <w:r>
        <w:rPr>
          <w:rFonts w:hint="eastAsia"/>
        </w:rPr>
        <w:t xml:space="preserve"> *</w:t>
      </w:r>
      <w:r>
        <w:t xml:space="preserve"> 2</w:t>
      </w:r>
      <w:r>
        <w:rPr>
          <w:rFonts w:hint="eastAsia"/>
        </w:rPr>
        <w:t>,</w:t>
      </w:r>
      <w:r>
        <w:t xml:space="preserve"> 0</w:t>
      </w:r>
      <w:r>
        <w:rPr>
          <w:color w:val="000000" w:themeColor="text1"/>
        </w:rPr>
        <w:t>)</w:t>
      </w:r>
    </w:p>
    <w:p w14:paraId="194D299D" w14:textId="57EAC6FF" w:rsidR="003F0B8C" w:rsidRDefault="003F0B8C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&lt; 0.5</w:t>
      </w:r>
      <w:r>
        <w:rPr>
          <w:rFonts w:hint="eastAsia"/>
          <w:color w:val="000000" w:themeColor="text1"/>
        </w:rPr>
        <w:t>：</w:t>
      </w:r>
    </w:p>
    <w:p w14:paraId="64E11A0C" w14:textId="15F35971" w:rsidR="003F0B8C" w:rsidRDefault="003F0B8C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威胁值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0</w:t>
      </w:r>
    </w:p>
    <w:p w14:paraId="33BAF98D" w14:textId="5B032D56" w:rsidR="003F0B8C" w:rsidRDefault="003F0B8C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其余情况：</w:t>
      </w:r>
    </w:p>
    <w:p w14:paraId="23EF1988" w14:textId="5CDD7C6B" w:rsidR="003F0B8C" w:rsidRPr="003F0B8C" w:rsidRDefault="003F0B8C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威胁值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r>
        <w:t xml:space="preserve">0.5 – 0.5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>)</w:t>
      </w:r>
      <w:r>
        <w:rPr>
          <w:color w:val="000000" w:themeColor="text1"/>
        </w:rPr>
        <w:t>)</w:t>
      </w:r>
      <w:r w:rsidR="0071593E">
        <w:rPr>
          <w:color w:val="000000" w:themeColor="text1"/>
        </w:rPr>
        <w:t xml:space="preserve"> </w:t>
      </w:r>
      <w:r w:rsidR="0071593E">
        <w:rPr>
          <w:rFonts w:hint="eastAsia"/>
          <w:color w:val="000000" w:themeColor="text1"/>
        </w:rPr>
        <w:t>*</w:t>
      </w:r>
      <w:r w:rsidR="0071593E">
        <w:rPr>
          <w:color w:val="000000" w:themeColor="text1"/>
        </w:rPr>
        <w:t xml:space="preserve"> </w:t>
      </w:r>
      <w:proofErr w:type="spellStart"/>
      <w:r w:rsidR="0071593E">
        <w:rPr>
          <w:color w:val="AA70FF"/>
        </w:rPr>
        <w:t>nervousMod</w:t>
      </w:r>
      <w:proofErr w:type="spellEnd"/>
    </w:p>
    <w:p w14:paraId="576D63EA" w14:textId="4F3242BF" w:rsidR="00C836BE" w:rsidRDefault="0035514B" w:rsidP="0035514B">
      <w:pPr>
        <w:pStyle w:val="2"/>
      </w:pPr>
      <w:proofErr w:type="spellStart"/>
      <w:proofErr w:type="gramStart"/>
      <w:r w:rsidRPr="0035514B">
        <w:t>GetInterestOfVictim</w:t>
      </w:r>
      <w:proofErr w:type="spellEnd"/>
      <w:r w:rsidRPr="0035514B">
        <w:t>(</w:t>
      </w:r>
      <w:proofErr w:type="gramEnd"/>
      <w:r w:rsidRPr="0035514B">
        <w:t xml:space="preserve">Player </w:t>
      </w:r>
      <w:proofErr w:type="spellStart"/>
      <w:r w:rsidRPr="0035514B">
        <w:t>otherPlayer</w:t>
      </w:r>
      <w:proofErr w:type="spellEnd"/>
      <w:r w:rsidRPr="0035514B">
        <w:t>)</w:t>
      </w:r>
    </w:p>
    <w:p w14:paraId="5D67A6B3" w14:textId="7B2D6658" w:rsidR="00C836BE" w:rsidRDefault="00275BB0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</w:t>
      </w:r>
      <w:r w:rsidR="00400C8A">
        <w:rPr>
          <w:rFonts w:hint="eastAsia"/>
          <w:color w:val="000000" w:themeColor="text1"/>
        </w:rPr>
        <w:t>角色</w:t>
      </w:r>
      <w:r>
        <w:rPr>
          <w:rFonts w:hint="eastAsia"/>
          <w:color w:val="000000" w:themeColor="text1"/>
        </w:rPr>
        <w:t>处于解除武装状态：</w:t>
      </w:r>
    </w:p>
    <w:p w14:paraId="19519CAE" w14:textId="5D6396A2" w:rsidR="00275BB0" w:rsidRDefault="00275BB0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0</w:t>
      </w:r>
    </w:p>
    <w:p w14:paraId="5096B192" w14:textId="54FB6C7A" w:rsidR="00275BB0" w:rsidRDefault="00D37698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模式，如果攻击目标拥有金色回旋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：</w:t>
      </w:r>
    </w:p>
    <w:p w14:paraId="4C7D6C3F" w14:textId="131C44A7" w:rsidR="00D37698" w:rsidRDefault="00D37698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10</w:t>
      </w:r>
    </w:p>
    <w:p w14:paraId="3E826C0C" w14:textId="08B85A84" w:rsidR="006C27DD" w:rsidRDefault="005E5448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模式，如果角色拥有金色回旋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并且胜利条件为击杀：</w:t>
      </w:r>
    </w:p>
    <w:p w14:paraId="1EF824D4" w14:textId="18025B77" w:rsidR="005E5448" w:rsidRDefault="005E5448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2</w:t>
      </w:r>
    </w:p>
    <w:p w14:paraId="7DCE0393" w14:textId="7E33CBE3" w:rsidR="005E5448" w:rsidRDefault="005E5448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模式，如果角色不拥有金色回旋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：</w:t>
      </w:r>
    </w:p>
    <w:p w14:paraId="2421C3D2" w14:textId="4E4B9A36" w:rsidR="005E5448" w:rsidRDefault="005E5448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0.5</w:t>
      </w:r>
    </w:p>
    <w:p w14:paraId="4567DC57" w14:textId="707F4236" w:rsidR="005E5448" w:rsidRDefault="005E5448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对于其他游戏模式：</w:t>
      </w:r>
    </w:p>
    <w:p w14:paraId="5D1BFBA4" w14:textId="2D0ABE68" w:rsidR="005E5448" w:rsidRDefault="005E5448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10376F54" w14:textId="139FE7B6" w:rsidR="005E5448" w:rsidRDefault="009247B3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如果攻击目标处于解除武装状态：</w:t>
      </w:r>
    </w:p>
    <w:p w14:paraId="7888FC1E" w14:textId="0DD5362A" w:rsidR="009247B3" w:rsidRDefault="009247B3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1.2</w:t>
      </w:r>
    </w:p>
    <w:p w14:paraId="478BA01B" w14:textId="557C7314" w:rsidR="009247B3" w:rsidRDefault="009247B3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如果攻击目标拥有的回旋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数量小于或等于角色拥有的回旋</w:t>
      </w:r>
      <w:proofErr w:type="gramStart"/>
      <w:r>
        <w:rPr>
          <w:rFonts w:hint="eastAsia"/>
          <w:color w:val="000000" w:themeColor="text1"/>
        </w:rPr>
        <w:t>镖</w:t>
      </w:r>
      <w:proofErr w:type="gramEnd"/>
      <w:r>
        <w:rPr>
          <w:rFonts w:hint="eastAsia"/>
          <w:color w:val="000000" w:themeColor="text1"/>
        </w:rPr>
        <w:t>数量：</w:t>
      </w:r>
    </w:p>
    <w:p w14:paraId="2257B4A3" w14:textId="37E35964" w:rsidR="009247B3" w:rsidRDefault="009247B3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27E912BE" w14:textId="562250DF" w:rsidR="00F144B3" w:rsidRDefault="00F144B3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其余情况：</w:t>
      </w:r>
    </w:p>
    <w:p w14:paraId="7D856867" w14:textId="7E6BA08F" w:rsidR="00F144B3" w:rsidRDefault="00F144B3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0.8</w:t>
      </w:r>
    </w:p>
    <w:p w14:paraId="01FB8BC2" w14:textId="42507C04" w:rsidR="00F144B3" w:rsidRDefault="00A23F08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>
        <w:rPr>
          <w:rFonts w:hint="eastAsia"/>
        </w:rPr>
        <w:t>cos</w:t>
      </w:r>
      <w:r>
        <w:t>(</w:t>
      </w:r>
      <w:r>
        <w:rPr>
          <w:rFonts w:hint="eastAsia"/>
        </w:rPr>
        <w:t>威胁目标和角色正前方夹角</w:t>
      </w:r>
      <w:r>
        <w:t xml:space="preserve">) </w:t>
      </w:r>
      <w:r>
        <w:rPr>
          <w:rFonts w:hint="eastAsia"/>
        </w:rPr>
        <w:t>*</w:t>
      </w:r>
      <w:r>
        <w:t xml:space="preserve"> 0.2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,</w:t>
      </w:r>
      <w:r>
        <w:t xml:space="preserve"> 1</w:t>
      </w:r>
      <w:r>
        <w:rPr>
          <w:color w:val="000000" w:themeColor="text1"/>
        </w:rPr>
        <w:t>)</w:t>
      </w:r>
    </w:p>
    <w:p w14:paraId="0EF57FA1" w14:textId="55B820E4" w:rsidR="0047670D" w:rsidRDefault="0047670D" w:rsidP="0047670D">
      <w:pPr>
        <w:ind w:left="499"/>
      </w:pPr>
      <w:r>
        <w:rPr>
          <w:rFonts w:hint="eastAsia"/>
        </w:rPr>
        <w:t>如果</w:t>
      </w:r>
      <w:r w:rsidR="00663CB2">
        <w:rPr>
          <w:rFonts w:hint="eastAsia"/>
        </w:rPr>
        <w:t>攻击</w:t>
      </w:r>
      <w:r>
        <w:rPr>
          <w:rFonts w:hint="eastAsia"/>
        </w:rPr>
        <w:t>目标在角色的直线视线内：</w:t>
      </w:r>
    </w:p>
    <w:p w14:paraId="7B2E0173" w14:textId="3C29A9C5" w:rsidR="0047670D" w:rsidRDefault="0047670D" w:rsidP="0047670D">
      <w:pPr>
        <w:ind w:left="499"/>
      </w:pPr>
      <w:r>
        <w:tab/>
      </w:r>
      <w:r>
        <w:tab/>
      </w:r>
      <w:r>
        <w:rPr>
          <w:rFonts w:hint="eastAsia"/>
        </w:rPr>
        <w:t>系数</w:t>
      </w:r>
      <w:r>
        <w:t xml:space="preserve">4 </w:t>
      </w:r>
      <w:r>
        <w:rPr>
          <w:rFonts w:hint="eastAsia"/>
        </w:rPr>
        <w:t>=</w:t>
      </w:r>
      <w:r>
        <w:t xml:space="preserve"> 1.1</w:t>
      </w:r>
    </w:p>
    <w:p w14:paraId="2EFAA14C" w14:textId="404174A4" w:rsidR="0047670D" w:rsidRDefault="0047670D" w:rsidP="0047670D">
      <w:pPr>
        <w:ind w:left="499"/>
      </w:pPr>
      <w:r>
        <w:rPr>
          <w:rFonts w:hint="eastAsia"/>
        </w:rPr>
        <w:t>如果</w:t>
      </w:r>
      <w:r w:rsidR="00663CB2">
        <w:rPr>
          <w:rFonts w:hint="eastAsia"/>
        </w:rPr>
        <w:t>攻击</w:t>
      </w:r>
      <w:r>
        <w:rPr>
          <w:rFonts w:hint="eastAsia"/>
        </w:rPr>
        <w:t>目标不在角色的直线视线内：</w:t>
      </w:r>
    </w:p>
    <w:p w14:paraId="24B26C30" w14:textId="2C7C94DC" w:rsidR="00CD095C" w:rsidRDefault="0047670D" w:rsidP="0047670D">
      <w:pPr>
        <w:ind w:left="499"/>
        <w:rPr>
          <w:color w:val="000000" w:themeColor="text1"/>
        </w:rPr>
      </w:pPr>
      <w:r>
        <w:tab/>
      </w:r>
      <w:r>
        <w:tab/>
      </w:r>
      <w:r>
        <w:rPr>
          <w:rFonts w:hint="eastAsia"/>
        </w:rPr>
        <w:t>系数</w:t>
      </w:r>
      <w:r>
        <w:t xml:space="preserve">4 </w:t>
      </w:r>
      <w:r>
        <w:rPr>
          <w:rFonts w:hint="eastAsia"/>
        </w:rPr>
        <w:t>=</w:t>
      </w:r>
      <w:r>
        <w:t xml:space="preserve"> 1</w:t>
      </w:r>
    </w:p>
    <w:p w14:paraId="247AB567" w14:textId="311893B4" w:rsidR="00AA7FAA" w:rsidRDefault="00663CB2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如果能够看见攻击目标：</w:t>
      </w:r>
    </w:p>
    <w:p w14:paraId="056BD72C" w14:textId="408303CD" w:rsidR="00663CB2" w:rsidRDefault="00663CB2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7D359DEB" w14:textId="0BE77253" w:rsidR="009C744F" w:rsidRDefault="009C744F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如果不能看见攻击目标：</w:t>
      </w:r>
    </w:p>
    <w:p w14:paraId="49199F50" w14:textId="1C72CE82" w:rsidR="009C744F" w:rsidRDefault="009C744F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0.25</w:t>
      </w:r>
    </w:p>
    <w:p w14:paraId="7B6921B2" w14:textId="677747E6" w:rsidR="009C744F" w:rsidRDefault="007718F2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 w:rsidR="00592F29"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 w:rsidR="00592F29">
        <w:rPr>
          <w:rFonts w:hint="eastAsia"/>
          <w:color w:val="000000" w:themeColor="text1"/>
        </w:rPr>
        <w:t>Max</w:t>
      </w:r>
      <w:r w:rsidR="00592F29">
        <w:rPr>
          <w:color w:val="000000" w:themeColor="text1"/>
        </w:rPr>
        <w:t xml:space="preserve">(1.5 – </w:t>
      </w:r>
      <w:r w:rsidR="00592F29">
        <w:rPr>
          <w:rFonts w:hint="eastAsia"/>
          <w:color w:val="000000" w:themeColor="text1"/>
        </w:rPr>
        <w:t>攻击目标与角色距离</w:t>
      </w:r>
      <w:r w:rsidR="00592F29">
        <w:rPr>
          <w:rFonts w:hint="eastAsia"/>
          <w:color w:val="000000" w:themeColor="text1"/>
        </w:rPr>
        <w:t>/</w:t>
      </w:r>
      <w:r w:rsidR="00592F29">
        <w:rPr>
          <w:rFonts w:hint="eastAsia"/>
          <w:color w:val="000000" w:themeColor="text1"/>
        </w:rPr>
        <w:t>场景大小</w:t>
      </w:r>
      <w:r w:rsidR="00592F29">
        <w:rPr>
          <w:rFonts w:hint="eastAsia"/>
          <w:color w:val="000000" w:themeColor="text1"/>
        </w:rPr>
        <w:t>,</w:t>
      </w:r>
      <w:r w:rsidR="00592F29">
        <w:rPr>
          <w:color w:val="000000" w:themeColor="text1"/>
        </w:rPr>
        <w:t xml:space="preserve"> 0)</w:t>
      </w:r>
      <w:r w:rsidR="008457EB">
        <w:rPr>
          <w:rFonts w:hint="eastAsia"/>
          <w:color w:val="000000" w:themeColor="text1"/>
        </w:rPr>
        <w:t>,</w:t>
      </w:r>
      <w:r w:rsidR="008457EB">
        <w:rPr>
          <w:color w:val="000000" w:themeColor="text1"/>
        </w:rPr>
        <w:t xml:space="preserve"> 2</w:t>
      </w:r>
      <w:r>
        <w:rPr>
          <w:color w:val="000000" w:themeColor="text1"/>
        </w:rPr>
        <w:t>)</w:t>
      </w:r>
    </w:p>
    <w:p w14:paraId="6894D80D" w14:textId="5DA10DF0" w:rsidR="00AA7FAA" w:rsidRDefault="005B304E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如果攻击目标被冰冻：</w:t>
      </w:r>
    </w:p>
    <w:p w14:paraId="06A09E90" w14:textId="0E5B8E98" w:rsidR="005B304E" w:rsidRDefault="005B304E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1.3</w:t>
      </w:r>
    </w:p>
    <w:p w14:paraId="697A115E" w14:textId="20BDDE10" w:rsidR="005B304E" w:rsidRDefault="005B304E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如果攻击目标不被冰冻：</w:t>
      </w:r>
    </w:p>
    <w:p w14:paraId="2EFCC79B" w14:textId="01C65944" w:rsidR="005B304E" w:rsidRDefault="005B304E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315B4398" w14:textId="253BE3D2" w:rsidR="005B304E" w:rsidRDefault="008743B2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如果攻击目标是领先玩家：</w:t>
      </w:r>
    </w:p>
    <w:p w14:paraId="059FBE44" w14:textId="4018C528" w:rsidR="008743B2" w:rsidRDefault="008743B2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2.5 </w:t>
      </w:r>
      <w:r>
        <w:rPr>
          <w:rFonts w:hint="eastAsia"/>
          <w:color w:val="000000" w:themeColor="text1"/>
        </w:rPr>
        <w:t>-</w:t>
      </w:r>
      <w:r w:rsidR="00DD478C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Min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剩余胜利分数</w:t>
      </w:r>
      <w:r>
        <w:rPr>
          <w:rFonts w:hint="eastAsia"/>
          <w:color w:val="000000" w:themeColor="text1"/>
        </w:rPr>
        <w:t xml:space="preserve"> *</w:t>
      </w:r>
      <w:r>
        <w:rPr>
          <w:color w:val="000000" w:themeColor="text1"/>
        </w:rPr>
        <w:t xml:space="preserve"> 0.2, 1.25)</w:t>
      </w:r>
    </w:p>
    <w:p w14:paraId="11505FB5" w14:textId="2B3401A6" w:rsidR="00DD478C" w:rsidRDefault="00DD478C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如果攻击目标不是领先玩家：</w:t>
      </w:r>
    </w:p>
    <w:p w14:paraId="052FF488" w14:textId="2745B309" w:rsidR="00DD478C" w:rsidRDefault="00DD478C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系数</w:t>
      </w:r>
      <w:r>
        <w:rPr>
          <w:color w:val="000000" w:themeColor="text1"/>
        </w:rPr>
        <w:t xml:space="preserve">8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1</w:t>
      </w:r>
    </w:p>
    <w:p w14:paraId="37F23550" w14:textId="23FC4383" w:rsidR="00DD478C" w:rsidRPr="008743B2" w:rsidRDefault="00D716D3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攻击值</w:t>
      </w:r>
      <w:r>
        <w:rPr>
          <w:rFonts w:hint="eastAsia"/>
          <w:color w:val="000000" w:themeColor="text1"/>
        </w:rPr>
        <w:t xml:space="preserve"> =</w:t>
      </w:r>
      <w:r>
        <w:rPr>
          <w:color w:val="000000" w:themeColor="text1"/>
        </w:rP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系数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aggressionMod</w:t>
      </w:r>
      <w:proofErr w:type="spellEnd"/>
    </w:p>
    <w:p w14:paraId="1284A1A5" w14:textId="23671767" w:rsidR="00654C53" w:rsidRDefault="00245387" w:rsidP="00245387">
      <w:pPr>
        <w:pStyle w:val="2"/>
      </w:pPr>
      <w:proofErr w:type="spellStart"/>
      <w:proofErr w:type="gramStart"/>
      <w:r w:rsidRPr="00245387">
        <w:t>GetRandomReactionTime</w:t>
      </w:r>
      <w:proofErr w:type="spellEnd"/>
      <w:r w:rsidRPr="00245387">
        <w:t>(</w:t>
      </w:r>
      <w:proofErr w:type="gramEnd"/>
      <w:r w:rsidRPr="00245387">
        <w:t>)</w:t>
      </w:r>
    </w:p>
    <w:p w14:paraId="1C21C2AE" w14:textId="1C308477" w:rsidR="00654C53" w:rsidRDefault="00654C53" w:rsidP="004802CA">
      <w:pPr>
        <w:ind w:left="499"/>
        <w:rPr>
          <w:color w:val="000000" w:themeColor="text1"/>
        </w:rPr>
      </w:pPr>
    </w:p>
    <w:p w14:paraId="0C568853" w14:textId="784CCEF1" w:rsidR="007E276C" w:rsidRDefault="007E276C" w:rsidP="007E276C">
      <w:pPr>
        <w:pStyle w:val="2"/>
      </w:pPr>
      <w:proofErr w:type="spellStart"/>
      <w:proofErr w:type="gramStart"/>
      <w:r w:rsidRPr="007E276C">
        <w:t>HoldButtonDown</w:t>
      </w:r>
      <w:proofErr w:type="spellEnd"/>
      <w:r w:rsidRPr="007E276C">
        <w:t>(</w:t>
      </w:r>
      <w:proofErr w:type="spellStart"/>
      <w:proofErr w:type="gramEnd"/>
      <w:r w:rsidRPr="007E276C">
        <w:t>PlayerAI.ButtonType</w:t>
      </w:r>
      <w:proofErr w:type="spellEnd"/>
      <w:r w:rsidRPr="007E276C">
        <w:t xml:space="preserve"> </w:t>
      </w:r>
      <w:proofErr w:type="spellStart"/>
      <w:r w:rsidRPr="007E276C">
        <w:t>buttonType</w:t>
      </w:r>
      <w:proofErr w:type="spellEnd"/>
      <w:r w:rsidRPr="007E276C">
        <w:t>, float duration)</w:t>
      </w:r>
    </w:p>
    <w:p w14:paraId="35ABFB66" w14:textId="21D837AC" w:rsidR="007E276C" w:rsidRDefault="007E276C" w:rsidP="007E276C">
      <w:pPr>
        <w:ind w:left="499"/>
      </w:pPr>
    </w:p>
    <w:p w14:paraId="7EDC7D20" w14:textId="6653F505" w:rsidR="007E276C" w:rsidRPr="007E276C" w:rsidRDefault="00B328A2" w:rsidP="00B328A2">
      <w:pPr>
        <w:pStyle w:val="2"/>
      </w:pPr>
      <w:proofErr w:type="spellStart"/>
      <w:r w:rsidRPr="00B328A2">
        <w:t>Idle_</w:t>
      </w:r>
      <w:proofErr w:type="gramStart"/>
      <w:r w:rsidRPr="00B328A2">
        <w:t>Enter</w:t>
      </w:r>
      <w:proofErr w:type="spellEnd"/>
      <w:r w:rsidRPr="00B328A2">
        <w:t>(</w:t>
      </w:r>
      <w:proofErr w:type="gramEnd"/>
      <w:r w:rsidRPr="00B328A2">
        <w:t>)</w:t>
      </w:r>
    </w:p>
    <w:p w14:paraId="35C9648D" w14:textId="0A233571" w:rsidR="00245387" w:rsidRDefault="00245387" w:rsidP="004802CA">
      <w:pPr>
        <w:ind w:left="499"/>
        <w:rPr>
          <w:color w:val="000000" w:themeColor="text1"/>
        </w:rPr>
      </w:pPr>
    </w:p>
    <w:p w14:paraId="03C5D6B8" w14:textId="75CF1358" w:rsidR="00245387" w:rsidRDefault="00B328A2" w:rsidP="00B328A2">
      <w:pPr>
        <w:pStyle w:val="2"/>
      </w:pPr>
      <w:proofErr w:type="spellStart"/>
      <w:r w:rsidRPr="00B328A2">
        <w:t>Idle_</w:t>
      </w:r>
      <w:proofErr w:type="gramStart"/>
      <w:r w:rsidRPr="00B328A2">
        <w:t>Update</w:t>
      </w:r>
      <w:proofErr w:type="spellEnd"/>
      <w:r w:rsidRPr="00B328A2">
        <w:t>(</w:t>
      </w:r>
      <w:proofErr w:type="gramEnd"/>
      <w:r w:rsidRPr="00B328A2">
        <w:t>)</w:t>
      </w:r>
    </w:p>
    <w:p w14:paraId="20DF2192" w14:textId="77777777" w:rsidR="00245387" w:rsidRPr="00C836BE" w:rsidRDefault="00245387" w:rsidP="004802CA">
      <w:pPr>
        <w:ind w:left="499"/>
        <w:rPr>
          <w:color w:val="000000" w:themeColor="text1"/>
        </w:rPr>
      </w:pPr>
    </w:p>
    <w:p w14:paraId="61785530" w14:textId="5AE54806" w:rsidR="00F20637" w:rsidRDefault="00B91AC7" w:rsidP="00B91AC7">
      <w:pPr>
        <w:pStyle w:val="2"/>
      </w:pPr>
      <w:proofErr w:type="gramStart"/>
      <w:r w:rsidRPr="00B91AC7">
        <w:t>Init(</w:t>
      </w:r>
      <w:proofErr w:type="gramEnd"/>
      <w:r w:rsidRPr="00B91AC7">
        <w:t>)</w:t>
      </w:r>
    </w:p>
    <w:p w14:paraId="5FA3F3E5" w14:textId="7BEF709D" w:rsidR="00B91AC7" w:rsidRDefault="00B91AC7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初始化。</w:t>
      </w:r>
    </w:p>
    <w:p w14:paraId="2BC026FB" w14:textId="271E8982" w:rsidR="00B91AC7" w:rsidRDefault="00B91AC7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执行</w:t>
      </w:r>
      <w:proofErr w:type="spellStart"/>
      <w:r>
        <w:rPr>
          <w:color w:val="FF8000"/>
        </w:rPr>
        <w:t>RandomiseInterestMods</w:t>
      </w:r>
      <w:proofErr w:type="spellEnd"/>
      <w:r>
        <w:rPr>
          <w:color w:val="DCDCDC"/>
        </w:rPr>
        <w:t>()</w:t>
      </w:r>
    </w:p>
    <w:p w14:paraId="6E230700" w14:textId="4706F6FC" w:rsidR="00B91AC7" w:rsidRDefault="00B91AC7" w:rsidP="004802CA">
      <w:pPr>
        <w:ind w:left="499"/>
        <w:rPr>
          <w:color w:val="000000" w:themeColor="text1"/>
        </w:rPr>
      </w:pPr>
      <w:proofErr w:type="spellStart"/>
      <w:r>
        <w:rPr>
          <w:color w:val="AA70FF"/>
        </w:rPr>
        <w:t>aggressionMod</w:t>
      </w:r>
      <w:proofErr w:type="spellEnd"/>
      <w:r>
        <w:rPr>
          <w:color w:val="DCDCDC"/>
        </w:rPr>
        <w:t> </w:t>
      </w:r>
      <w:r w:rsidRPr="00B91AC7">
        <w:rPr>
          <w:rFonts w:hint="eastAsia"/>
          <w:color w:val="000000" w:themeColor="text1"/>
        </w:rPr>
        <w:t>=</w:t>
      </w:r>
      <w:r w:rsidRPr="00B91AC7">
        <w:rPr>
          <w:color w:val="000000" w:themeColor="text1"/>
        </w:rPr>
        <w:t xml:space="preserve"> 0</w:t>
      </w:r>
    </w:p>
    <w:p w14:paraId="6C2593E0" w14:textId="1F0F69BA" w:rsidR="00B91AC7" w:rsidRDefault="00986D8F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状态机初始化为</w:t>
      </w:r>
      <w:r>
        <w:rPr>
          <w:color w:val="BD63C5"/>
        </w:rPr>
        <w:t>Wandering</w:t>
      </w:r>
      <w:r w:rsidRPr="00986D8F">
        <w:rPr>
          <w:rFonts w:hint="eastAsia"/>
          <w:color w:val="000000" w:themeColor="text1"/>
        </w:rPr>
        <w:t>状态</w:t>
      </w:r>
      <w:r>
        <w:rPr>
          <w:rFonts w:hint="eastAsia"/>
          <w:color w:val="BD63C5"/>
        </w:rPr>
        <w:t>。</w:t>
      </w:r>
    </w:p>
    <w:p w14:paraId="3705C9D3" w14:textId="023A2952" w:rsidR="00B91AC7" w:rsidRDefault="00771F41" w:rsidP="004802CA">
      <w:pPr>
        <w:ind w:left="499"/>
        <w:rPr>
          <w:color w:val="000000" w:themeColor="text1"/>
        </w:rPr>
      </w:pPr>
      <w:proofErr w:type="spellStart"/>
      <w:r>
        <w:rPr>
          <w:color w:val="AA70FF"/>
        </w:rPr>
        <w:t>unsafeDashAttempts</w:t>
      </w:r>
      <w:proofErr w:type="spellEnd"/>
      <w:r>
        <w:rPr>
          <w:color w:val="AA70FF"/>
        </w:rPr>
        <w:t xml:space="preserve"> </w:t>
      </w:r>
      <w:r w:rsidRPr="00771F41">
        <w:rPr>
          <w:rFonts w:hint="eastAsia"/>
          <w:color w:val="000000" w:themeColor="text1"/>
        </w:rPr>
        <w:t>=</w:t>
      </w:r>
      <w:r w:rsidRPr="00771F41">
        <w:rPr>
          <w:color w:val="000000" w:themeColor="text1"/>
        </w:rPr>
        <w:t xml:space="preserve"> 0</w:t>
      </w:r>
      <w:r w:rsidR="00620040">
        <w:rPr>
          <w:rFonts w:hint="eastAsia"/>
          <w:color w:val="000000" w:themeColor="text1"/>
        </w:rPr>
        <w:t>（如果这个值大于</w:t>
      </w:r>
      <w:r w:rsidR="00620040">
        <w:rPr>
          <w:rFonts w:hint="eastAsia"/>
          <w:color w:val="000000" w:themeColor="text1"/>
        </w:rPr>
        <w:t>7</w:t>
      </w:r>
      <w:r w:rsidR="00620040">
        <w:rPr>
          <w:rFonts w:hint="eastAsia"/>
          <w:color w:val="000000" w:themeColor="text1"/>
        </w:rPr>
        <w:t>，就执行</w:t>
      </w:r>
      <w:proofErr w:type="spellStart"/>
      <w:r w:rsidR="00620040">
        <w:rPr>
          <w:color w:val="FF8000"/>
        </w:rPr>
        <w:t>FindSafePlaceToDash</w:t>
      </w:r>
      <w:proofErr w:type="spellEnd"/>
      <w:r w:rsidR="00620040">
        <w:rPr>
          <w:color w:val="DCDCDC"/>
        </w:rPr>
        <w:t>()</w:t>
      </w:r>
      <w:r w:rsidR="00620040">
        <w:rPr>
          <w:rFonts w:hint="eastAsia"/>
          <w:color w:val="000000" w:themeColor="text1"/>
        </w:rPr>
        <w:t>）</w:t>
      </w:r>
    </w:p>
    <w:p w14:paraId="0C4FCF63" w14:textId="0E0DA266" w:rsidR="009C7C9A" w:rsidRDefault="009173F2" w:rsidP="009173F2">
      <w:pPr>
        <w:pStyle w:val="2"/>
      </w:pPr>
      <w:proofErr w:type="spellStart"/>
      <w:proofErr w:type="gramStart"/>
      <w:r w:rsidRPr="009173F2">
        <w:t>IsPositionOnTheHill</w:t>
      </w:r>
      <w:proofErr w:type="spellEnd"/>
      <w:r w:rsidRPr="009173F2">
        <w:t>(</w:t>
      </w:r>
      <w:proofErr w:type="gramEnd"/>
      <w:r w:rsidRPr="009173F2">
        <w:t>Vector3 pos)</w:t>
      </w:r>
    </w:p>
    <w:p w14:paraId="120542D0" w14:textId="4DCBE720" w:rsidR="009C7C9A" w:rsidRDefault="009C7C9A" w:rsidP="004802CA">
      <w:pPr>
        <w:ind w:left="499"/>
      </w:pPr>
    </w:p>
    <w:p w14:paraId="466E3E37" w14:textId="5BE5F1B2" w:rsidR="009C7C9A" w:rsidRDefault="009173F2" w:rsidP="009173F2">
      <w:pPr>
        <w:pStyle w:val="2"/>
      </w:pPr>
      <w:proofErr w:type="spellStart"/>
      <w:proofErr w:type="gramStart"/>
      <w:r w:rsidRPr="009173F2">
        <w:t>OnPathComplete</w:t>
      </w:r>
      <w:proofErr w:type="spellEnd"/>
      <w:r w:rsidRPr="009173F2">
        <w:t>(</w:t>
      </w:r>
      <w:proofErr w:type="gramEnd"/>
      <w:r w:rsidRPr="009173F2">
        <w:t>Path p)</w:t>
      </w:r>
    </w:p>
    <w:p w14:paraId="03C867A8" w14:textId="3A3D5240" w:rsidR="009C7C9A" w:rsidRDefault="009C7C9A" w:rsidP="004802CA">
      <w:pPr>
        <w:ind w:left="499"/>
      </w:pPr>
    </w:p>
    <w:p w14:paraId="5D894042" w14:textId="11611FC5" w:rsidR="009C7C9A" w:rsidRDefault="009173F2" w:rsidP="009173F2">
      <w:pPr>
        <w:pStyle w:val="2"/>
      </w:pPr>
      <w:proofErr w:type="spellStart"/>
      <w:proofErr w:type="gramStart"/>
      <w:r w:rsidRPr="009173F2">
        <w:t>PushButtonDown</w:t>
      </w:r>
      <w:proofErr w:type="spellEnd"/>
      <w:r w:rsidRPr="009173F2">
        <w:t>(</w:t>
      </w:r>
      <w:proofErr w:type="spellStart"/>
      <w:proofErr w:type="gramEnd"/>
      <w:r w:rsidRPr="009173F2">
        <w:t>PlayerAI.ButtonType</w:t>
      </w:r>
      <w:proofErr w:type="spellEnd"/>
      <w:r w:rsidRPr="009173F2">
        <w:t xml:space="preserve"> </w:t>
      </w:r>
      <w:proofErr w:type="spellStart"/>
      <w:r w:rsidRPr="009173F2">
        <w:t>buttonType</w:t>
      </w:r>
      <w:proofErr w:type="spellEnd"/>
      <w:r w:rsidRPr="009173F2">
        <w:t>)</w:t>
      </w:r>
    </w:p>
    <w:p w14:paraId="12D96AE1" w14:textId="39E5F4DB" w:rsidR="009173F2" w:rsidRDefault="009173F2" w:rsidP="004802CA">
      <w:pPr>
        <w:ind w:left="499"/>
      </w:pPr>
    </w:p>
    <w:p w14:paraId="45EF5B76" w14:textId="18B4887E" w:rsidR="009173F2" w:rsidRDefault="00692D13" w:rsidP="00692D13">
      <w:pPr>
        <w:pStyle w:val="2"/>
      </w:pPr>
      <w:proofErr w:type="spellStart"/>
      <w:proofErr w:type="gramStart"/>
      <w:r w:rsidRPr="00692D13">
        <w:lastRenderedPageBreak/>
        <w:t>PushControllerTowardsNextWaypoint</w:t>
      </w:r>
      <w:proofErr w:type="spellEnd"/>
      <w:r w:rsidRPr="00692D13">
        <w:t>(</w:t>
      </w:r>
      <w:proofErr w:type="gramEnd"/>
      <w:r w:rsidRPr="00692D13">
        <w:t>)</w:t>
      </w:r>
    </w:p>
    <w:p w14:paraId="36B212AC" w14:textId="68831531" w:rsidR="009173F2" w:rsidRDefault="009173F2" w:rsidP="004802CA">
      <w:pPr>
        <w:ind w:left="499"/>
      </w:pPr>
    </w:p>
    <w:p w14:paraId="07D0E84C" w14:textId="46C03B9C" w:rsidR="009173F2" w:rsidRDefault="00FA0BEF" w:rsidP="00FA0BEF">
      <w:pPr>
        <w:pStyle w:val="2"/>
      </w:pPr>
      <w:proofErr w:type="spellStart"/>
      <w:proofErr w:type="gramStart"/>
      <w:r w:rsidRPr="00FA0BEF">
        <w:t>RandomiseInterestMods</w:t>
      </w:r>
      <w:proofErr w:type="spellEnd"/>
      <w:r w:rsidRPr="00FA0BEF">
        <w:t>(</w:t>
      </w:r>
      <w:proofErr w:type="gramEnd"/>
      <w:r w:rsidRPr="00FA0BEF">
        <w:t>)</w:t>
      </w:r>
    </w:p>
    <w:p w14:paraId="4F1BAC28" w14:textId="7DBAA99D" w:rsidR="00692D13" w:rsidRDefault="00FA0BEF" w:rsidP="004802CA">
      <w:pPr>
        <w:ind w:left="499"/>
      </w:pPr>
      <w:r>
        <w:rPr>
          <w:rFonts w:hint="eastAsia"/>
        </w:rPr>
        <w:t>调整</w:t>
      </w:r>
      <w:r w:rsidR="00390CA5">
        <w:rPr>
          <w:rFonts w:hint="eastAsia"/>
        </w:rPr>
        <w:t>兴趣</w:t>
      </w:r>
      <w:proofErr w:type="gramStart"/>
      <w:r w:rsidR="00390CA5">
        <w:rPr>
          <w:rFonts w:hint="eastAsia"/>
        </w:rPr>
        <w:t>值相关</w:t>
      </w:r>
      <w:proofErr w:type="gramEnd"/>
      <w:r w:rsidR="00390CA5">
        <w:rPr>
          <w:rFonts w:hint="eastAsia"/>
        </w:rPr>
        <w:t>的各个参数：</w:t>
      </w:r>
    </w:p>
    <w:p w14:paraId="1F4BA90F" w14:textId="607A558B" w:rsidR="00692D13" w:rsidRDefault="00390CA5" w:rsidP="004802CA">
      <w:pPr>
        <w:ind w:left="499"/>
      </w:pPr>
      <w:proofErr w:type="spellStart"/>
      <w:r>
        <w:rPr>
          <w:color w:val="AA70FF"/>
        </w:rPr>
        <w:t>ambientInterestMod</w:t>
      </w:r>
      <w:proofErr w:type="spellEnd"/>
      <w:r w:rsidRPr="00390CA5">
        <w:rPr>
          <w:rFonts w:hint="eastAsia"/>
          <w:color w:val="000000" w:themeColor="text1"/>
        </w:rPr>
        <w:t>：环境兴趣值</w:t>
      </w:r>
    </w:p>
    <w:p w14:paraId="3179B9F0" w14:textId="0ABFCC38" w:rsidR="00692D13" w:rsidRPr="00390CA5" w:rsidRDefault="00390CA5" w:rsidP="00390CA5">
      <w:pPr>
        <w:ind w:left="499"/>
        <w:rPr>
          <w:color w:val="AA70FF"/>
        </w:rPr>
      </w:pPr>
      <w:proofErr w:type="spellStart"/>
      <w:r>
        <w:rPr>
          <w:color w:val="AA70FF"/>
        </w:rPr>
        <w:t>greedyMod</w:t>
      </w:r>
      <w:proofErr w:type="spellEnd"/>
      <w:r w:rsidRPr="005C330D">
        <w:rPr>
          <w:rFonts w:hint="eastAsia"/>
          <w:color w:val="000000" w:themeColor="text1"/>
        </w:rPr>
        <w:t>：对应期待值</w:t>
      </w:r>
    </w:p>
    <w:p w14:paraId="74C0F133" w14:textId="7BBF6BDD" w:rsidR="00692D13" w:rsidRDefault="00390CA5" w:rsidP="004802CA">
      <w:pPr>
        <w:ind w:left="499"/>
      </w:pPr>
      <w:proofErr w:type="spellStart"/>
      <w:r>
        <w:rPr>
          <w:color w:val="AA70FF"/>
        </w:rPr>
        <w:t>nervousMod</w:t>
      </w:r>
      <w:proofErr w:type="spellEnd"/>
      <w:r w:rsidRPr="005C330D">
        <w:rPr>
          <w:rFonts w:hint="eastAsia"/>
          <w:color w:val="000000" w:themeColor="text1"/>
        </w:rPr>
        <w:t>：对应威胁值</w:t>
      </w:r>
    </w:p>
    <w:p w14:paraId="45FA0900" w14:textId="42BF7E07" w:rsidR="00390CA5" w:rsidRDefault="00390CA5" w:rsidP="004802CA">
      <w:pPr>
        <w:ind w:left="499"/>
      </w:pPr>
      <w:proofErr w:type="spellStart"/>
      <w:r>
        <w:rPr>
          <w:color w:val="AA70FF"/>
        </w:rPr>
        <w:t>aggressionMod</w:t>
      </w:r>
      <w:proofErr w:type="spellEnd"/>
      <w:r w:rsidRPr="005C330D">
        <w:rPr>
          <w:rFonts w:hint="eastAsia"/>
          <w:color w:val="000000" w:themeColor="text1"/>
        </w:rPr>
        <w:t>：对应攻击值</w:t>
      </w:r>
    </w:p>
    <w:p w14:paraId="15DEE87B" w14:textId="41527CC0" w:rsidR="00390CA5" w:rsidRDefault="00436F0E" w:rsidP="004802CA">
      <w:pPr>
        <w:ind w:left="499"/>
      </w:pPr>
      <w:r>
        <w:rPr>
          <w:rFonts w:hint="eastAsia"/>
        </w:rPr>
        <w:t>针对不同难度，设定不同的</w:t>
      </w:r>
      <w:proofErr w:type="spellStart"/>
      <w:r>
        <w:rPr>
          <w:color w:val="AA70FF"/>
        </w:rPr>
        <w:t>ambientInterestMod</w:t>
      </w:r>
      <w:proofErr w:type="spellEnd"/>
      <w:r w:rsidRPr="00436F0E">
        <w:rPr>
          <w:rFonts w:hint="eastAsia"/>
          <w:color w:val="000000" w:themeColor="text1"/>
        </w:rPr>
        <w:t>：</w:t>
      </w:r>
    </w:p>
    <w:p w14:paraId="6CA2F712" w14:textId="1013EFAC" w:rsidR="00390CA5" w:rsidRDefault="00436F0E" w:rsidP="004802CA">
      <w:pPr>
        <w:ind w:left="499"/>
      </w:pPr>
      <w:r>
        <w:tab/>
      </w:r>
      <w:r>
        <w:tab/>
      </w:r>
      <w:r>
        <w:rPr>
          <w:rFonts w:hint="eastAsia"/>
        </w:rPr>
        <w:t>简单：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1, 2)</w:t>
      </w:r>
    </w:p>
    <w:p w14:paraId="4613A46C" w14:textId="67DE4CA9" w:rsidR="00436F0E" w:rsidRDefault="00436F0E" w:rsidP="004802CA">
      <w:pPr>
        <w:ind w:left="499"/>
      </w:pPr>
      <w:r>
        <w:tab/>
      </w:r>
      <w:r>
        <w:tab/>
      </w:r>
      <w:r>
        <w:rPr>
          <w:rFonts w:hint="eastAsia"/>
        </w:rPr>
        <w:t>中等：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0.9, 1.5)</w:t>
      </w:r>
    </w:p>
    <w:p w14:paraId="562FCB8E" w14:textId="7822F4EC" w:rsidR="00436F0E" w:rsidRDefault="00436F0E" w:rsidP="004802CA">
      <w:pPr>
        <w:ind w:left="499"/>
      </w:pPr>
      <w:r>
        <w:tab/>
      </w:r>
      <w:r>
        <w:tab/>
      </w:r>
      <w:r>
        <w:rPr>
          <w:rFonts w:hint="eastAsia"/>
        </w:rPr>
        <w:t>困难：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0.8, 1.2)</w:t>
      </w:r>
    </w:p>
    <w:p w14:paraId="701B0C20" w14:textId="61F80D9E" w:rsidR="00436F0E" w:rsidRDefault="00436F0E" w:rsidP="004802CA">
      <w:pPr>
        <w:ind w:left="499"/>
      </w:pPr>
      <w:r>
        <w:tab/>
      </w:r>
      <w:r>
        <w:tab/>
      </w:r>
      <w:r>
        <w:rPr>
          <w:rFonts w:hint="eastAsia"/>
        </w:rPr>
        <w:t>变态难度：</w:t>
      </w:r>
      <w:proofErr w:type="gramStart"/>
      <w:r>
        <w:rPr>
          <w:rFonts w:hint="eastAsia"/>
        </w:rPr>
        <w:t>random</w:t>
      </w:r>
      <w:r>
        <w:t>(</w:t>
      </w:r>
      <w:proofErr w:type="gramEnd"/>
      <w:r>
        <w:t>0.6, 1)</w:t>
      </w:r>
    </w:p>
    <w:p w14:paraId="042F4590" w14:textId="49C6D0A9" w:rsidR="00436F0E" w:rsidRDefault="00734C05" w:rsidP="004802CA">
      <w:pPr>
        <w:ind w:left="499"/>
        <w:rPr>
          <w:color w:val="000000" w:themeColor="text1"/>
        </w:rPr>
      </w:pPr>
      <w:r>
        <w:rPr>
          <w:rFonts w:hint="eastAsia"/>
        </w:rPr>
        <w:t>初始</w:t>
      </w:r>
      <w:proofErr w:type="spellStart"/>
      <w:r>
        <w:rPr>
          <w:color w:val="AA70FF"/>
        </w:rPr>
        <w:t>aggressionMod</w:t>
      </w:r>
      <w:proofErr w:type="spellEnd"/>
      <w:r>
        <w:rPr>
          <w:color w:val="AA70FF"/>
        </w:rPr>
        <w:t xml:space="preserve"> </w:t>
      </w:r>
      <w:r w:rsidRPr="00734C05">
        <w:rPr>
          <w:rFonts w:hint="eastAsia"/>
          <w:color w:val="000000" w:themeColor="text1"/>
        </w:rPr>
        <w:t>=</w:t>
      </w:r>
      <w:r w:rsidRPr="00734C05">
        <w:rPr>
          <w:color w:val="000000" w:themeColor="text1"/>
        </w:rPr>
        <w:t xml:space="preserve"> </w:t>
      </w:r>
      <w:r w:rsidRPr="00734C05">
        <w:rPr>
          <w:rFonts w:hint="eastAsia"/>
          <w:color w:val="000000" w:themeColor="text1"/>
        </w:rPr>
        <w:t>random(</w:t>
      </w:r>
      <w:r w:rsidRPr="00734C05">
        <w:rPr>
          <w:color w:val="000000" w:themeColor="text1"/>
        </w:rPr>
        <w:t>0.6, 1)</w:t>
      </w:r>
    </w:p>
    <w:p w14:paraId="6B3FAD32" w14:textId="5A75E355" w:rsidR="00775A69" w:rsidRDefault="009E383C" w:rsidP="004802CA">
      <w:pPr>
        <w:ind w:left="499"/>
        <w:rPr>
          <w:color w:val="000000" w:themeColor="text1"/>
        </w:rPr>
      </w:pPr>
      <w:r>
        <w:rPr>
          <w:rFonts w:hint="eastAsia"/>
        </w:rPr>
        <w:t>如果难度</w:t>
      </w:r>
      <w:r w:rsidR="00576671">
        <w:rPr>
          <w:rFonts w:hint="eastAsia"/>
        </w:rPr>
        <w:t>大于中等难度：</w:t>
      </w:r>
      <w:proofErr w:type="spellStart"/>
      <w:r w:rsidR="00576671">
        <w:rPr>
          <w:color w:val="AA70FF"/>
        </w:rPr>
        <w:t>aggressionMod</w:t>
      </w:r>
      <w:proofErr w:type="spellEnd"/>
      <w:r w:rsidR="00576671">
        <w:rPr>
          <w:color w:val="AA70FF"/>
        </w:rPr>
        <w:t xml:space="preserve"> </w:t>
      </w:r>
      <w:r w:rsidR="00576671" w:rsidRPr="00576671">
        <w:rPr>
          <w:rFonts w:hint="eastAsia"/>
          <w:color w:val="000000" w:themeColor="text1"/>
        </w:rPr>
        <w:t>增加</w:t>
      </w:r>
      <w:r w:rsidR="00576671" w:rsidRPr="00576671">
        <w:rPr>
          <w:rFonts w:hint="eastAsia"/>
          <w:color w:val="000000" w:themeColor="text1"/>
        </w:rPr>
        <w:t>0</w:t>
      </w:r>
      <w:r w:rsidR="00576671" w:rsidRPr="00576671">
        <w:rPr>
          <w:color w:val="000000" w:themeColor="text1"/>
        </w:rPr>
        <w:t>.3</w:t>
      </w:r>
      <w:r w:rsidR="006E3205">
        <w:rPr>
          <w:rFonts w:hint="eastAsia"/>
          <w:color w:val="000000" w:themeColor="text1"/>
        </w:rPr>
        <w:t>。</w:t>
      </w:r>
    </w:p>
    <w:p w14:paraId="779F18F4" w14:textId="54D1E44B" w:rsidR="000F7EB9" w:rsidRDefault="00711093" w:rsidP="004802CA">
      <w:pPr>
        <w:ind w:left="499"/>
      </w:pPr>
      <w:r>
        <w:rPr>
          <w:rFonts w:hint="eastAsia"/>
        </w:rPr>
        <w:t>如果胜利条件时击杀并且角色拥有金色回旋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</w:t>
      </w:r>
    </w:p>
    <w:p w14:paraId="132FF667" w14:textId="10F018AA" w:rsidR="00711093" w:rsidRDefault="00711093" w:rsidP="004802CA">
      <w:pPr>
        <w:ind w:left="499"/>
        <w:rPr>
          <w:color w:val="AA70FF"/>
        </w:rPr>
      </w:pPr>
      <w:r>
        <w:tab/>
      </w:r>
      <w:r>
        <w:tab/>
      </w:r>
      <w:proofErr w:type="spellStart"/>
      <w:r>
        <w:rPr>
          <w:color w:val="AA70FF"/>
        </w:rPr>
        <w:t>aggressionMod</w:t>
      </w:r>
      <w:proofErr w:type="spellEnd"/>
      <w:r>
        <w:rPr>
          <w:color w:val="AA70FF"/>
        </w:rPr>
        <w:t xml:space="preserve">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proofErr w:type="spellStart"/>
      <w:r>
        <w:rPr>
          <w:color w:val="AA70FF"/>
        </w:rPr>
        <w:t>aggressionMod</w:t>
      </w:r>
      <w:proofErr w:type="spellEnd"/>
      <w:r>
        <w:rPr>
          <w:color w:val="AA70FF"/>
        </w:rPr>
        <w:t xml:space="preserve"> </w:t>
      </w:r>
      <w:r w:rsidRPr="005B3648">
        <w:rPr>
          <w:rFonts w:hint="eastAsia"/>
          <w:color w:val="000000" w:themeColor="text1"/>
        </w:rPr>
        <w:t>*</w:t>
      </w:r>
      <w:r w:rsidRPr="005B3648">
        <w:rPr>
          <w:color w:val="000000" w:themeColor="text1"/>
        </w:rPr>
        <w:t xml:space="preserve"> </w:t>
      </w:r>
      <w:proofErr w:type="gramStart"/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proofErr w:type="gramEnd"/>
      <w:r w:rsidRPr="005B3648">
        <w:rPr>
          <w:color w:val="000000" w:themeColor="text1"/>
        </w:rPr>
        <w:t>1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2)</w:t>
      </w:r>
    </w:p>
    <w:p w14:paraId="65EEEEAC" w14:textId="1F57B815" w:rsidR="00711093" w:rsidRDefault="00711093" w:rsidP="004802CA">
      <w:pPr>
        <w:ind w:left="499"/>
        <w:rPr>
          <w:color w:val="AA70FF"/>
        </w:rPr>
      </w:pPr>
      <w:r w:rsidRPr="005B3648">
        <w:rPr>
          <w:rFonts w:hint="eastAsia"/>
          <w:color w:val="000000" w:themeColor="text1"/>
        </w:rPr>
        <w:t>如果胜利条件是存活并且角色拥有金色回旋</w:t>
      </w:r>
      <w:proofErr w:type="gramStart"/>
      <w:r w:rsidRPr="005B3648">
        <w:rPr>
          <w:rFonts w:hint="eastAsia"/>
          <w:color w:val="000000" w:themeColor="text1"/>
        </w:rPr>
        <w:t>镖</w:t>
      </w:r>
      <w:proofErr w:type="gramEnd"/>
      <w:r w:rsidRPr="005B3648">
        <w:rPr>
          <w:rFonts w:hint="eastAsia"/>
          <w:color w:val="000000" w:themeColor="text1"/>
        </w:rPr>
        <w:t>：</w:t>
      </w:r>
    </w:p>
    <w:p w14:paraId="033DC869" w14:textId="2B6D1C5D" w:rsidR="00711093" w:rsidRDefault="00711093" w:rsidP="004802CA">
      <w:pPr>
        <w:ind w:left="499"/>
      </w:pPr>
      <w:r>
        <w:rPr>
          <w:color w:val="AA70FF"/>
        </w:rPr>
        <w:tab/>
      </w:r>
      <w:r>
        <w:rPr>
          <w:color w:val="AA70FF"/>
        </w:rP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proofErr w:type="gramStart"/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proofErr w:type="gramEnd"/>
      <w:r w:rsidRPr="005B3648">
        <w:rPr>
          <w:color w:val="000000" w:themeColor="text1"/>
        </w:rPr>
        <w:t>1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2)</w:t>
      </w:r>
    </w:p>
    <w:p w14:paraId="24CC7AEB" w14:textId="31668708" w:rsidR="00390CA5" w:rsidRDefault="00996D66" w:rsidP="004802CA">
      <w:pPr>
        <w:ind w:left="499"/>
      </w:pPr>
      <w:r>
        <w:rPr>
          <w:rFonts w:hint="eastAsia"/>
        </w:rPr>
        <w:t>其余情况：</w:t>
      </w:r>
    </w:p>
    <w:p w14:paraId="45570C6E" w14:textId="32264C58" w:rsidR="00996D66" w:rsidRDefault="00996D66" w:rsidP="004802CA">
      <w:pPr>
        <w:ind w:left="499"/>
      </w:pPr>
      <w:r>
        <w:tab/>
      </w:r>
      <w: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proofErr w:type="gramStart"/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proofErr w:type="gramEnd"/>
      <w:r>
        <w:rPr>
          <w:color w:val="000000" w:themeColor="text1"/>
        </w:rPr>
        <w:t>0.8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</w:t>
      </w:r>
      <w:r>
        <w:rPr>
          <w:color w:val="000000" w:themeColor="text1"/>
        </w:rPr>
        <w:t>1.</w:t>
      </w:r>
      <w:r w:rsidRPr="005B3648">
        <w:rPr>
          <w:color w:val="000000" w:themeColor="text1"/>
        </w:rPr>
        <w:t>2)</w:t>
      </w:r>
    </w:p>
    <w:p w14:paraId="7DDD09BA" w14:textId="41EA3607" w:rsidR="00390CA5" w:rsidRDefault="007064AE" w:rsidP="004802CA">
      <w:pPr>
        <w:ind w:left="499"/>
      </w:pPr>
      <w:r>
        <w:rPr>
          <w:rFonts w:hint="eastAsia"/>
        </w:rPr>
        <w:t>如果是简单难度：</w:t>
      </w:r>
    </w:p>
    <w:p w14:paraId="51276FED" w14:textId="2B22FADB" w:rsidR="007064AE" w:rsidRDefault="007064AE" w:rsidP="004802CA">
      <w:pPr>
        <w:ind w:left="499"/>
        <w:rPr>
          <w:color w:val="000000" w:themeColor="text1"/>
        </w:rPr>
      </w:pPr>
      <w:r>
        <w:tab/>
      </w:r>
      <w: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 w:rsidRPr="00576671">
        <w:rPr>
          <w:rFonts w:hint="eastAsia"/>
          <w:color w:val="000000" w:themeColor="text1"/>
        </w:rPr>
        <w:t>增加</w:t>
      </w:r>
      <w:r w:rsidRPr="00576671">
        <w:rPr>
          <w:rFonts w:hint="eastAsia"/>
          <w:color w:val="000000" w:themeColor="text1"/>
        </w:rPr>
        <w:t>0</w:t>
      </w:r>
      <w:r w:rsidRPr="00576671">
        <w:rPr>
          <w:color w:val="000000" w:themeColor="text1"/>
        </w:rPr>
        <w:t>.3</w:t>
      </w:r>
      <w:r>
        <w:rPr>
          <w:rFonts w:hint="eastAsia"/>
          <w:color w:val="000000" w:themeColor="text1"/>
        </w:rPr>
        <w:t>。</w:t>
      </w:r>
    </w:p>
    <w:p w14:paraId="77FE7B39" w14:textId="714CC95E" w:rsidR="00F24D4C" w:rsidRDefault="00F24D4C" w:rsidP="004802CA">
      <w:pPr>
        <w:ind w:left="499"/>
        <w:rPr>
          <w:color w:val="000000" w:themeColor="text1"/>
        </w:rPr>
      </w:pPr>
      <w:r w:rsidRPr="00F24D4C">
        <w:rPr>
          <w:rFonts w:hint="eastAsia"/>
          <w:color w:val="000000" w:themeColor="text1"/>
        </w:rPr>
        <w:t>如果玩家</w:t>
      </w:r>
      <w:r>
        <w:rPr>
          <w:rFonts w:hint="eastAsia"/>
          <w:color w:val="000000" w:themeColor="text1"/>
        </w:rPr>
        <w:t>拥有控制反向技能：</w:t>
      </w:r>
    </w:p>
    <w:p w14:paraId="29D60E17" w14:textId="7477DD5B" w:rsidR="00F24D4C" w:rsidRDefault="00F24D4C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 w:rsidRPr="007C06BD">
        <w:rPr>
          <w:rFonts w:hint="eastAsia"/>
          <w:color w:val="000000" w:themeColor="text1"/>
        </w:rPr>
        <w:t>=</w:t>
      </w:r>
      <w:r>
        <w:rPr>
          <w:color w:val="AA70FF"/>
        </w:rPr>
        <w:t xml:space="preserve"> </w:t>
      </w:r>
      <w:proofErr w:type="spellStart"/>
      <w:r>
        <w:rPr>
          <w:color w:val="AA70FF"/>
        </w:rPr>
        <w:t>nervousMod</w:t>
      </w:r>
      <w:proofErr w:type="spellEnd"/>
      <w:r w:rsidRPr="00F24D4C">
        <w:rPr>
          <w:color w:val="000000" w:themeColor="text1"/>
        </w:rPr>
        <w:t xml:space="preserve"> </w:t>
      </w:r>
      <w:r w:rsidRPr="00F24D4C">
        <w:rPr>
          <w:rFonts w:hint="eastAsia"/>
          <w:color w:val="000000" w:themeColor="text1"/>
        </w:rPr>
        <w:t>*</w:t>
      </w:r>
      <w:r w:rsidRPr="00F24D4C">
        <w:rPr>
          <w:color w:val="000000" w:themeColor="text1"/>
        </w:rPr>
        <w:t xml:space="preserve"> 1.5</w:t>
      </w:r>
    </w:p>
    <w:p w14:paraId="3573D2A3" w14:textId="65BC3F64" w:rsidR="009D4942" w:rsidRDefault="009D4942" w:rsidP="009D4942">
      <w:pPr>
        <w:ind w:left="1219" w:firstLine="221"/>
      </w:pPr>
      <w:proofErr w:type="spellStart"/>
      <w:r>
        <w:rPr>
          <w:color w:val="AA70FF"/>
        </w:rPr>
        <w:t>ambientInterestMod</w:t>
      </w:r>
      <w:proofErr w:type="spellEnd"/>
      <w:r w:rsidRPr="009D4942">
        <w:rPr>
          <w:color w:val="000000" w:themeColor="text1"/>
        </w:rPr>
        <w:t> =</w:t>
      </w:r>
      <w:r>
        <w:rPr>
          <w:color w:val="DCDCDC"/>
        </w:rPr>
        <w:t> </w:t>
      </w:r>
      <w:proofErr w:type="spellStart"/>
      <w:proofErr w:type="gramStart"/>
      <w:r>
        <w:rPr>
          <w:color w:val="AA70FF"/>
        </w:rPr>
        <w:t>ambientInterestMod</w:t>
      </w:r>
      <w:proofErr w:type="spellEnd"/>
      <w:r>
        <w:rPr>
          <w:color w:val="B5CEA8"/>
        </w:rPr>
        <w:t xml:space="preserve"> </w:t>
      </w:r>
      <w:r w:rsidRPr="009D4942">
        <w:rPr>
          <w:color w:val="000000" w:themeColor="text1"/>
        </w:rPr>
        <w:t xml:space="preserve"> </w:t>
      </w:r>
      <w:r w:rsidRPr="009D4942">
        <w:rPr>
          <w:rFonts w:hint="eastAsia"/>
          <w:color w:val="000000" w:themeColor="text1"/>
        </w:rPr>
        <w:t>*</w:t>
      </w:r>
      <w:proofErr w:type="gramEnd"/>
      <w:r w:rsidRPr="009D4942">
        <w:rPr>
          <w:color w:val="000000" w:themeColor="text1"/>
        </w:rPr>
        <w:t xml:space="preserve"> 5</w:t>
      </w:r>
    </w:p>
    <w:p w14:paraId="075FA8D3" w14:textId="6BC213C4" w:rsidR="005F131F" w:rsidRDefault="005F131F" w:rsidP="004802CA">
      <w:pPr>
        <w:ind w:left="499"/>
        <w:rPr>
          <w:color w:val="BD63C5"/>
        </w:rPr>
      </w:pPr>
      <w:r w:rsidRPr="00461AD4">
        <w:rPr>
          <w:rFonts w:hint="eastAsia"/>
          <w:color w:val="000000" w:themeColor="text1"/>
        </w:rPr>
        <w:t>如果玩家处于</w:t>
      </w:r>
      <w:r>
        <w:rPr>
          <w:color w:val="BD63C5"/>
        </w:rPr>
        <w:t>Retrieving</w:t>
      </w:r>
      <w:r w:rsidRPr="00461AD4">
        <w:rPr>
          <w:rFonts w:hint="eastAsia"/>
          <w:color w:val="000000" w:themeColor="text1"/>
        </w:rPr>
        <w:t>状态：</w:t>
      </w:r>
    </w:p>
    <w:p w14:paraId="4DBFC993" w14:textId="4FD729FE" w:rsidR="005F131F" w:rsidRDefault="005F131F" w:rsidP="002C35B6">
      <w:pPr>
        <w:ind w:left="499"/>
        <w:rPr>
          <w:color w:val="AA70FF"/>
        </w:rPr>
      </w:pPr>
      <w:r>
        <w:rPr>
          <w:color w:val="AA70FF"/>
        </w:rPr>
        <w:lastRenderedPageBreak/>
        <w:tab/>
      </w:r>
      <w:r>
        <w:rPr>
          <w:color w:val="AA70FF"/>
        </w:rPr>
        <w:tab/>
      </w:r>
      <w:proofErr w:type="spellStart"/>
      <w:r>
        <w:rPr>
          <w:color w:val="AA70FF"/>
        </w:rPr>
        <w:t>nervousMod</w:t>
      </w:r>
      <w:proofErr w:type="spellEnd"/>
      <w:r>
        <w:rPr>
          <w:color w:val="AA70FF"/>
        </w:rPr>
        <w:t xml:space="preserve"> </w:t>
      </w:r>
      <w:r w:rsidRPr="007C06BD">
        <w:rPr>
          <w:rFonts w:hint="eastAsia"/>
          <w:color w:val="000000" w:themeColor="text1"/>
        </w:rPr>
        <w:t>=</w:t>
      </w:r>
      <w:r>
        <w:rPr>
          <w:color w:val="AA70FF"/>
        </w:rPr>
        <w:t xml:space="preserve"> </w:t>
      </w:r>
      <w:proofErr w:type="spellStart"/>
      <w:r>
        <w:rPr>
          <w:color w:val="AA70FF"/>
        </w:rPr>
        <w:t>nervousMod</w:t>
      </w:r>
      <w:proofErr w:type="spellEnd"/>
      <w:r w:rsidRPr="00F24D4C">
        <w:rPr>
          <w:color w:val="000000" w:themeColor="text1"/>
        </w:rPr>
        <w:t xml:space="preserve"> </w:t>
      </w:r>
      <w:r w:rsidRPr="00F24D4C">
        <w:rPr>
          <w:rFonts w:hint="eastAsia"/>
          <w:color w:val="000000" w:themeColor="text1"/>
        </w:rPr>
        <w:t>*</w:t>
      </w:r>
      <w:r w:rsidRPr="00F24D4C">
        <w:rPr>
          <w:color w:val="000000" w:themeColor="text1"/>
        </w:rPr>
        <w:t xml:space="preserve"> 1.</w:t>
      </w:r>
      <w:r>
        <w:rPr>
          <w:color w:val="000000" w:themeColor="text1"/>
        </w:rPr>
        <w:t>25</w:t>
      </w:r>
    </w:p>
    <w:p w14:paraId="7E268E0A" w14:textId="7BDC4E96" w:rsidR="009173F2" w:rsidRDefault="005F4B93" w:rsidP="004802CA">
      <w:pPr>
        <w:ind w:left="499"/>
      </w:pPr>
      <w:proofErr w:type="spellStart"/>
      <w:r>
        <w:rPr>
          <w:color w:val="AA70FF"/>
        </w:rPr>
        <w:t>greedyMod</w:t>
      </w:r>
      <w:proofErr w:type="spellEnd"/>
      <w:r>
        <w:rPr>
          <w:rFonts w:hint="eastAsia"/>
          <w:color w:val="AA70FF"/>
        </w:rPr>
        <w:t>初始值</w:t>
      </w:r>
      <w:r>
        <w:rPr>
          <w:rFonts w:hint="eastAsia"/>
          <w:color w:val="AA70FF"/>
        </w:rPr>
        <w:t xml:space="preserve"> </w:t>
      </w:r>
      <w:r w:rsidRPr="005F4B93"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r w:rsidRPr="005B3648">
        <w:rPr>
          <w:rFonts w:hint="eastAsia"/>
          <w:color w:val="000000" w:themeColor="text1"/>
        </w:rPr>
        <w:t>random</w:t>
      </w:r>
      <w:r w:rsidRPr="005B3648">
        <w:rPr>
          <w:color w:val="000000" w:themeColor="text1"/>
        </w:rPr>
        <w:t>(</w:t>
      </w:r>
      <w:r>
        <w:rPr>
          <w:color w:val="000000" w:themeColor="text1"/>
        </w:rPr>
        <w:t>0.8</w:t>
      </w:r>
      <w:r w:rsidRPr="005B3648">
        <w:rPr>
          <w:rFonts w:hint="eastAsia"/>
          <w:color w:val="000000" w:themeColor="text1"/>
        </w:rPr>
        <w:t>,</w:t>
      </w:r>
      <w:r w:rsidRPr="005B3648">
        <w:rPr>
          <w:color w:val="000000" w:themeColor="text1"/>
        </w:rPr>
        <w:t xml:space="preserve"> </w:t>
      </w:r>
      <w:r>
        <w:rPr>
          <w:color w:val="000000" w:themeColor="text1"/>
        </w:rPr>
        <w:t>1.</w:t>
      </w:r>
      <w:r w:rsidRPr="005B3648">
        <w:rPr>
          <w:color w:val="000000" w:themeColor="text1"/>
        </w:rPr>
        <w:t>2)</w:t>
      </w:r>
    </w:p>
    <w:p w14:paraId="08A9240C" w14:textId="5665B970" w:rsidR="009173F2" w:rsidRDefault="008A224B" w:rsidP="00786858">
      <w:pPr>
        <w:pStyle w:val="2"/>
      </w:pPr>
      <w:proofErr w:type="spellStart"/>
      <w:proofErr w:type="gramStart"/>
      <w:r w:rsidRPr="008A224B">
        <w:t>ReleaseButtonUp</w:t>
      </w:r>
      <w:proofErr w:type="spellEnd"/>
      <w:r w:rsidRPr="008A224B">
        <w:t>(</w:t>
      </w:r>
      <w:proofErr w:type="spellStart"/>
      <w:proofErr w:type="gramEnd"/>
      <w:r w:rsidRPr="008A224B">
        <w:t>PlayerAI.ButtonType</w:t>
      </w:r>
      <w:proofErr w:type="spellEnd"/>
      <w:r w:rsidRPr="008A224B">
        <w:t xml:space="preserve"> </w:t>
      </w:r>
      <w:proofErr w:type="spellStart"/>
      <w:r w:rsidRPr="008A224B">
        <w:t>buttonType</w:t>
      </w:r>
      <w:proofErr w:type="spellEnd"/>
      <w:r w:rsidRPr="008A224B">
        <w:t>)</w:t>
      </w:r>
    </w:p>
    <w:p w14:paraId="42547CDA" w14:textId="77777777" w:rsidR="00390CA5" w:rsidRDefault="00390CA5" w:rsidP="004802CA">
      <w:pPr>
        <w:ind w:left="499"/>
      </w:pPr>
    </w:p>
    <w:p w14:paraId="20DCD133" w14:textId="653DC20F" w:rsidR="009173F2" w:rsidRDefault="008A224B" w:rsidP="008A224B">
      <w:pPr>
        <w:pStyle w:val="2"/>
      </w:pPr>
      <w:proofErr w:type="spellStart"/>
      <w:proofErr w:type="gramStart"/>
      <w:r w:rsidRPr="008A224B">
        <w:t>RemoveComponent</w:t>
      </w:r>
      <w:proofErr w:type="spellEnd"/>
      <w:r w:rsidRPr="008A224B">
        <w:t>(</w:t>
      </w:r>
      <w:proofErr w:type="gramEnd"/>
      <w:r w:rsidRPr="008A224B">
        <w:t>)</w:t>
      </w:r>
    </w:p>
    <w:p w14:paraId="55271C64" w14:textId="5879023E" w:rsidR="008A224B" w:rsidRDefault="008A224B" w:rsidP="004802CA">
      <w:pPr>
        <w:ind w:left="499"/>
      </w:pPr>
    </w:p>
    <w:p w14:paraId="3557DD2A" w14:textId="0301F70F" w:rsidR="008A224B" w:rsidRDefault="001B3322" w:rsidP="001B3322">
      <w:pPr>
        <w:pStyle w:val="2"/>
      </w:pPr>
      <w:proofErr w:type="spellStart"/>
      <w:r w:rsidRPr="001B3322">
        <w:t>Retrieving_</w:t>
      </w:r>
      <w:proofErr w:type="gramStart"/>
      <w:r w:rsidRPr="001B3322">
        <w:t>Enter</w:t>
      </w:r>
      <w:proofErr w:type="spellEnd"/>
      <w:r w:rsidRPr="001B3322">
        <w:t>(</w:t>
      </w:r>
      <w:proofErr w:type="gramEnd"/>
      <w:r w:rsidRPr="001B3322">
        <w:t>)</w:t>
      </w:r>
    </w:p>
    <w:p w14:paraId="62C12454" w14:textId="269B8E9F" w:rsidR="00C5739D" w:rsidRDefault="00C5739D" w:rsidP="004802CA">
      <w:pPr>
        <w:ind w:left="499"/>
      </w:pPr>
    </w:p>
    <w:p w14:paraId="38BB3703" w14:textId="3B9DC622" w:rsidR="00C5739D" w:rsidRDefault="001B3322" w:rsidP="001B3322">
      <w:pPr>
        <w:pStyle w:val="2"/>
      </w:pPr>
      <w:proofErr w:type="spellStart"/>
      <w:r w:rsidRPr="001B3322">
        <w:t>Retrieving_</w:t>
      </w:r>
      <w:proofErr w:type="gramStart"/>
      <w:r w:rsidRPr="001B3322">
        <w:t>Update</w:t>
      </w:r>
      <w:proofErr w:type="spellEnd"/>
      <w:r w:rsidRPr="001B3322">
        <w:t>(</w:t>
      </w:r>
      <w:proofErr w:type="gramEnd"/>
      <w:r w:rsidRPr="001B3322">
        <w:t>)</w:t>
      </w:r>
    </w:p>
    <w:p w14:paraId="4184225B" w14:textId="0526E18B" w:rsidR="001B3322" w:rsidRDefault="001B3322" w:rsidP="004802CA">
      <w:pPr>
        <w:ind w:left="499"/>
      </w:pPr>
    </w:p>
    <w:p w14:paraId="3FA734DD" w14:textId="26820CFB" w:rsidR="001B3322" w:rsidRDefault="001E50F6" w:rsidP="001B3322">
      <w:pPr>
        <w:pStyle w:val="2"/>
      </w:pPr>
      <w:proofErr w:type="spellStart"/>
      <w:proofErr w:type="gramStart"/>
      <w:r w:rsidRPr="001E50F6">
        <w:t>ScanPointsOfInterest</w:t>
      </w:r>
      <w:proofErr w:type="spellEnd"/>
      <w:r w:rsidRPr="001E50F6">
        <w:t>(</w:t>
      </w:r>
      <w:proofErr w:type="gramEnd"/>
      <w:r w:rsidRPr="001E50F6">
        <w:t>)</w:t>
      </w:r>
    </w:p>
    <w:p w14:paraId="7F402F4E" w14:textId="011FDD55" w:rsidR="00F513C3" w:rsidRDefault="00F513C3" w:rsidP="00EE6F16">
      <w:pPr>
        <w:ind w:left="499"/>
      </w:pPr>
      <w:r>
        <w:rPr>
          <w:rFonts w:hint="eastAsia"/>
        </w:rPr>
        <w:t>对于场景中的每个玩家</w:t>
      </w:r>
      <w:r w:rsidR="00EE6F16">
        <w:rPr>
          <w:rFonts w:hint="eastAsia"/>
        </w:rPr>
        <w:t>，如果处于存活状态并且是关系敌对：</w:t>
      </w:r>
    </w:p>
    <w:p w14:paraId="058D3049" w14:textId="70155147" w:rsidR="00EE6F16" w:rsidRDefault="00EE6F16" w:rsidP="004802CA">
      <w:pPr>
        <w:ind w:left="499"/>
      </w:pPr>
      <w:r>
        <w:tab/>
      </w:r>
      <w:r>
        <w:tab/>
      </w:r>
      <w:r>
        <w:rPr>
          <w:rFonts w:hint="eastAsia"/>
        </w:rPr>
        <w:t>则设定为攻击目标</w:t>
      </w:r>
    </w:p>
    <w:p w14:paraId="7CDC1437" w14:textId="153E5041" w:rsidR="00EE6F16" w:rsidRDefault="00EE6F16" w:rsidP="004802CA">
      <w:pPr>
        <w:ind w:left="499"/>
      </w:pPr>
      <w:r>
        <w:tab/>
      </w:r>
      <w:r>
        <w:tab/>
      </w:r>
      <w:r>
        <w:rPr>
          <w:rFonts w:hint="eastAsia"/>
        </w:rPr>
        <w:t>且设定为威胁目标</w:t>
      </w:r>
    </w:p>
    <w:p w14:paraId="261DA8D7" w14:textId="77777777" w:rsidR="00E70C5D" w:rsidRDefault="00E70C5D" w:rsidP="004802CA">
      <w:pPr>
        <w:ind w:left="499"/>
      </w:pPr>
      <w:r>
        <w:rPr>
          <w:rFonts w:hint="eastAsia"/>
        </w:rPr>
        <w:t>对于场景中每个激活状态的回旋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，</w:t>
      </w:r>
    </w:p>
    <w:p w14:paraId="129999E5" w14:textId="0D4EE115" w:rsidR="00EE6F16" w:rsidRDefault="00E70C5D" w:rsidP="004802CA">
      <w:pPr>
        <w:ind w:left="499"/>
      </w:pPr>
      <w:r>
        <w:rPr>
          <w:rFonts w:hint="eastAsia"/>
        </w:rPr>
        <w:t>如果处于掉落状态：</w:t>
      </w:r>
    </w:p>
    <w:p w14:paraId="249E4EA5" w14:textId="4CDE7582" w:rsidR="00E70C5D" w:rsidRDefault="00E70C5D" w:rsidP="004802CA">
      <w:pPr>
        <w:ind w:left="499"/>
      </w:pPr>
      <w:r>
        <w:tab/>
      </w:r>
      <w:r>
        <w:tab/>
      </w:r>
      <w:r>
        <w:rPr>
          <w:rFonts w:hint="eastAsia"/>
        </w:rPr>
        <w:t>则设定为期望目标。</w:t>
      </w:r>
    </w:p>
    <w:p w14:paraId="3575D528" w14:textId="347C15EE" w:rsidR="00C5739D" w:rsidRDefault="00E70C5D" w:rsidP="004802CA">
      <w:pPr>
        <w:ind w:left="499"/>
      </w:pPr>
      <w:r>
        <w:rPr>
          <w:rFonts w:hint="eastAsia"/>
        </w:rPr>
        <w:t>如果处于有伤害状态或多回旋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状态：</w:t>
      </w:r>
    </w:p>
    <w:p w14:paraId="17620B61" w14:textId="5CB54A8A" w:rsidR="00E70C5D" w:rsidRDefault="00E70C5D" w:rsidP="004802CA">
      <w:pPr>
        <w:ind w:left="499"/>
      </w:pPr>
      <w:r>
        <w:tab/>
      </w:r>
      <w:r>
        <w:tab/>
      </w:r>
      <w:r>
        <w:rPr>
          <w:rFonts w:hint="eastAsia"/>
        </w:rPr>
        <w:t>则设定为威胁目标</w:t>
      </w:r>
    </w:p>
    <w:p w14:paraId="31F96C98" w14:textId="641D8454" w:rsidR="00E70C5D" w:rsidRDefault="00E70C5D" w:rsidP="004802CA">
      <w:pPr>
        <w:ind w:left="499"/>
      </w:pPr>
      <w:r>
        <w:rPr>
          <w:rFonts w:hint="eastAsia"/>
        </w:rPr>
        <w:t>对于场景中每个技能道具，</w:t>
      </w:r>
    </w:p>
    <w:p w14:paraId="5B6A6BA9" w14:textId="102067A2" w:rsidR="00E70C5D" w:rsidRDefault="00E70C5D" w:rsidP="004802CA">
      <w:pPr>
        <w:ind w:left="499"/>
      </w:pPr>
      <w:r>
        <w:tab/>
      </w:r>
      <w:r>
        <w:tab/>
      </w:r>
      <w:r>
        <w:rPr>
          <w:rFonts w:hint="eastAsia"/>
        </w:rPr>
        <w:t>设定为期望目标。</w:t>
      </w:r>
    </w:p>
    <w:p w14:paraId="6AF92EA4" w14:textId="6AEA30DB" w:rsidR="008A224B" w:rsidRDefault="00024420" w:rsidP="00024420">
      <w:pPr>
        <w:pStyle w:val="2"/>
      </w:pPr>
      <w:proofErr w:type="spellStart"/>
      <w:proofErr w:type="gramStart"/>
      <w:r w:rsidRPr="00024420">
        <w:t>SetDifficulty</w:t>
      </w:r>
      <w:proofErr w:type="spellEnd"/>
      <w:r w:rsidRPr="00024420">
        <w:t>(</w:t>
      </w:r>
      <w:proofErr w:type="gramEnd"/>
      <w:r w:rsidRPr="00024420">
        <w:t>)</w:t>
      </w:r>
    </w:p>
    <w:p w14:paraId="01BACA5C" w14:textId="78941346" w:rsidR="009173F2" w:rsidRDefault="00774F9A" w:rsidP="004802CA">
      <w:pPr>
        <w:ind w:left="499"/>
      </w:pPr>
      <w:r>
        <w:rPr>
          <w:rFonts w:hint="eastAsia"/>
        </w:rPr>
        <w:t>设定难度参数</w:t>
      </w:r>
    </w:p>
    <w:p w14:paraId="63B44DED" w14:textId="73960E6D" w:rsidR="00774F9A" w:rsidRDefault="00774F9A" w:rsidP="004802CA">
      <w:pPr>
        <w:ind w:left="499"/>
        <w:rPr>
          <w:color w:val="AA70FF"/>
        </w:rPr>
      </w:pPr>
      <w:proofErr w:type="spellStart"/>
      <w:r>
        <w:rPr>
          <w:color w:val="AA70FF"/>
        </w:rPr>
        <w:t>reactionTimes</w:t>
      </w:r>
      <w:proofErr w:type="spellEnd"/>
      <w:r w:rsidR="00DA21BF" w:rsidRPr="00D3284B">
        <w:rPr>
          <w:rFonts w:hint="eastAsia"/>
          <w:color w:val="000000" w:themeColor="text1"/>
        </w:rPr>
        <w:t>：数组，有三个参数</w:t>
      </w:r>
      <w:r w:rsidR="00227E93">
        <w:rPr>
          <w:rFonts w:hint="eastAsia"/>
          <w:color w:val="000000" w:themeColor="text1"/>
        </w:rPr>
        <w:t>，在三个参数中随机选择一个，乘以与出生时间相关的系数，生成反应时间</w:t>
      </w:r>
      <w:proofErr w:type="spellStart"/>
      <w:r w:rsidR="0050474B">
        <w:rPr>
          <w:color w:val="FF8000"/>
        </w:rPr>
        <w:t>GetRandomReactionTime</w:t>
      </w:r>
      <w:proofErr w:type="spellEnd"/>
      <w:r w:rsidR="0050474B">
        <w:rPr>
          <w:color w:val="DCDCDC"/>
        </w:rPr>
        <w:t>()</w:t>
      </w:r>
      <w:r w:rsidR="002A58A6">
        <w:rPr>
          <w:rFonts w:hint="eastAsia"/>
          <w:color w:val="000000" w:themeColor="text1"/>
        </w:rPr>
        <w:t>。</w:t>
      </w:r>
      <w:r w:rsidR="007B45BB">
        <w:rPr>
          <w:rFonts w:hint="eastAsia"/>
          <w:color w:val="000000" w:themeColor="text1"/>
        </w:rPr>
        <w:t>在</w:t>
      </w:r>
      <w:r w:rsidR="007B45BB">
        <w:rPr>
          <w:rFonts w:hint="eastAsia"/>
          <w:color w:val="000000" w:themeColor="text1"/>
        </w:rPr>
        <w:t>A</w:t>
      </w:r>
      <w:r w:rsidR="007B45BB">
        <w:rPr>
          <w:color w:val="000000" w:themeColor="text1"/>
        </w:rPr>
        <w:t>I</w:t>
      </w:r>
      <w:r w:rsidR="007B45BB">
        <w:rPr>
          <w:rFonts w:hint="eastAsia"/>
          <w:color w:val="000000" w:themeColor="text1"/>
        </w:rPr>
        <w:t>类中，</w:t>
      </w:r>
      <w:proofErr w:type="spellStart"/>
      <w:r w:rsidR="007B45BB">
        <w:rPr>
          <w:color w:val="AA70FF"/>
        </w:rPr>
        <w:t>scanDelay</w:t>
      </w:r>
      <w:proofErr w:type="spellEnd"/>
      <w:r w:rsidR="007B45BB" w:rsidRPr="007B45BB">
        <w:rPr>
          <w:rFonts w:hint="eastAsia"/>
          <w:color w:val="000000" w:themeColor="text1"/>
        </w:rPr>
        <w:t>和</w:t>
      </w:r>
      <w:proofErr w:type="spellStart"/>
      <w:r w:rsidR="007B45BB">
        <w:rPr>
          <w:color w:val="AA70FF"/>
        </w:rPr>
        <w:t>actionDelay</w:t>
      </w:r>
      <w:proofErr w:type="spellEnd"/>
      <w:r w:rsidR="007B45BB" w:rsidRPr="00C5410D">
        <w:rPr>
          <w:rFonts w:hint="eastAsia"/>
          <w:color w:val="000000" w:themeColor="text1"/>
        </w:rPr>
        <w:t>都通过这个方式生成。</w:t>
      </w:r>
    </w:p>
    <w:p w14:paraId="21E8B3AF" w14:textId="27A2746F" w:rsidR="00774F9A" w:rsidRDefault="00774F9A" w:rsidP="004802CA">
      <w:pPr>
        <w:ind w:left="499"/>
        <w:rPr>
          <w:color w:val="AA70FF"/>
        </w:rPr>
      </w:pPr>
      <w:proofErr w:type="spellStart"/>
      <w:r>
        <w:rPr>
          <w:color w:val="AA70FF"/>
        </w:rPr>
        <w:lastRenderedPageBreak/>
        <w:t>inputDelay</w:t>
      </w:r>
      <w:proofErr w:type="spellEnd"/>
      <w:r w:rsidR="00DA21BF" w:rsidRPr="00D3284B">
        <w:rPr>
          <w:rFonts w:hint="eastAsia"/>
          <w:color w:val="000000" w:themeColor="text1"/>
        </w:rPr>
        <w:t>：</w:t>
      </w:r>
      <w:r w:rsidR="00E877ED">
        <w:rPr>
          <w:rFonts w:hint="eastAsia"/>
          <w:color w:val="000000" w:themeColor="text1"/>
        </w:rPr>
        <w:t>A</w:t>
      </w:r>
      <w:r w:rsidR="00E877ED">
        <w:rPr>
          <w:color w:val="000000" w:themeColor="text1"/>
        </w:rPr>
        <w:t>I</w:t>
      </w:r>
      <w:r w:rsidR="00E877ED">
        <w:rPr>
          <w:rFonts w:hint="eastAsia"/>
          <w:color w:val="000000" w:themeColor="text1"/>
        </w:rPr>
        <w:t>点击按钮的延迟时间</w:t>
      </w:r>
      <w:r w:rsidR="00D0184E">
        <w:rPr>
          <w:rFonts w:hint="eastAsia"/>
          <w:color w:val="000000" w:themeColor="text1"/>
        </w:rPr>
        <w:t>。</w:t>
      </w:r>
    </w:p>
    <w:p w14:paraId="3086F9AE" w14:textId="0B3ECA92" w:rsidR="00774F9A" w:rsidRDefault="00774F9A" w:rsidP="004802CA">
      <w:pPr>
        <w:ind w:left="499"/>
        <w:rPr>
          <w:color w:val="000000" w:themeColor="text1"/>
        </w:rPr>
      </w:pPr>
      <w:proofErr w:type="spellStart"/>
      <w:r>
        <w:rPr>
          <w:color w:val="AA70FF"/>
        </w:rPr>
        <w:t>gettingBearingsDuration</w:t>
      </w:r>
      <w:proofErr w:type="spellEnd"/>
      <w:r w:rsidR="00DA21BF" w:rsidRPr="00D3284B">
        <w:rPr>
          <w:rFonts w:hint="eastAsia"/>
          <w:color w:val="000000" w:themeColor="text1"/>
        </w:rPr>
        <w:t>：</w:t>
      </w:r>
      <w:r w:rsidR="008552AA">
        <w:rPr>
          <w:rFonts w:hint="eastAsia"/>
          <w:color w:val="000000" w:themeColor="text1"/>
        </w:rPr>
        <w:t>出生时间设定值</w:t>
      </w:r>
      <w:r w:rsidR="001626EA">
        <w:rPr>
          <w:rFonts w:hint="eastAsia"/>
          <w:color w:val="000000" w:themeColor="text1"/>
        </w:rPr>
        <w:t>，难度越高，数值越小。</w:t>
      </w:r>
    </w:p>
    <w:p w14:paraId="02EDF4A5" w14:textId="1F27082E" w:rsidR="009D67D8" w:rsidRDefault="009D67D8" w:rsidP="004802CA">
      <w:pPr>
        <w:ind w:left="499"/>
        <w:rPr>
          <w:color w:val="AA70FF"/>
        </w:rPr>
      </w:pPr>
      <w:proofErr w:type="spellStart"/>
      <w:r>
        <w:rPr>
          <w:color w:val="AA70FF"/>
        </w:rPr>
        <w:t>gettingBearingsTimer</w:t>
      </w:r>
      <w:proofErr w:type="spellEnd"/>
      <w:r w:rsidRPr="009D67D8">
        <w:rPr>
          <w:rFonts w:hint="eastAsia"/>
          <w:color w:val="000000" w:themeColor="text1"/>
        </w:rPr>
        <w:t>：出生时间计时器</w:t>
      </w:r>
      <w:r w:rsidR="003449A7">
        <w:rPr>
          <w:rFonts w:hint="eastAsia"/>
          <w:color w:val="000000" w:themeColor="text1"/>
        </w:rPr>
        <w:t>，在</w:t>
      </w:r>
      <w:proofErr w:type="spellStart"/>
      <w:r w:rsidR="003449A7">
        <w:rPr>
          <w:color w:val="FF8000"/>
        </w:rPr>
        <w:t>UpdateBehaviour</w:t>
      </w:r>
      <w:proofErr w:type="spellEnd"/>
      <w:r w:rsidR="003449A7">
        <w:rPr>
          <w:color w:val="DCDCDC"/>
        </w:rPr>
        <w:t>()</w:t>
      </w:r>
      <w:r w:rsidR="003449A7" w:rsidRPr="003449A7">
        <w:rPr>
          <w:rFonts w:hint="eastAsia"/>
          <w:color w:val="000000" w:themeColor="text1"/>
        </w:rPr>
        <w:t>中</w:t>
      </w:r>
      <w:r w:rsidR="003449A7">
        <w:rPr>
          <w:rFonts w:hint="eastAsia"/>
          <w:color w:val="000000" w:themeColor="text1"/>
        </w:rPr>
        <w:t>递减。</w:t>
      </w:r>
    </w:p>
    <w:p w14:paraId="0AE18237" w14:textId="7E9F1B23" w:rsidR="00FA6A49" w:rsidRPr="00591609" w:rsidRDefault="00FA6A49" w:rsidP="00591609">
      <w:pPr>
        <w:ind w:left="499"/>
        <w:rPr>
          <w:color w:val="AA70FF"/>
        </w:rPr>
      </w:pPr>
      <w:proofErr w:type="spellStart"/>
      <w:r>
        <w:rPr>
          <w:color w:val="AA70FF"/>
        </w:rPr>
        <w:t>gettingBearingsSpeed</w:t>
      </w:r>
      <w:proofErr w:type="spellEnd"/>
      <w:r w:rsidRPr="00D3284B">
        <w:rPr>
          <w:rFonts w:hint="eastAsia"/>
          <w:color w:val="000000" w:themeColor="text1"/>
        </w:rPr>
        <w:t>：</w:t>
      </w:r>
      <w:r w:rsidR="00A75C70">
        <w:rPr>
          <w:rFonts w:hint="eastAsia"/>
          <w:color w:val="000000" w:themeColor="text1"/>
        </w:rPr>
        <w:t>出生时间内的移动速度系数，</w:t>
      </w:r>
      <w:r w:rsidR="00A75C70">
        <w:rPr>
          <w:rFonts w:hint="eastAsia"/>
          <w:color w:val="000000" w:themeColor="text1"/>
        </w:rPr>
        <w:t>5</w:t>
      </w:r>
      <w:r w:rsidR="00A75C70">
        <w:rPr>
          <w:color w:val="000000" w:themeColor="text1"/>
        </w:rPr>
        <w:t>0</w:t>
      </w:r>
      <w:r w:rsidR="00A75C70">
        <w:rPr>
          <w:rFonts w:hint="eastAsia"/>
          <w:color w:val="000000" w:themeColor="text1"/>
        </w:rPr>
        <w:t>%</w:t>
      </w:r>
      <w:r w:rsidR="00A75C70">
        <w:rPr>
          <w:rFonts w:hint="eastAsia"/>
          <w:color w:val="000000" w:themeColor="text1"/>
        </w:rPr>
        <w:t>概率</w:t>
      </w:r>
      <w:r w:rsidR="00A75C70">
        <w:rPr>
          <w:rFonts w:hint="eastAsia"/>
          <w:color w:val="000000" w:themeColor="text1"/>
        </w:rPr>
        <w:t>=</w:t>
      </w:r>
      <w:r w:rsidR="00A75C70">
        <w:rPr>
          <w:color w:val="000000" w:themeColor="text1"/>
        </w:rPr>
        <w:t>1</w:t>
      </w:r>
      <w:r w:rsidR="00A75C70">
        <w:rPr>
          <w:rFonts w:hint="eastAsia"/>
          <w:color w:val="000000" w:themeColor="text1"/>
        </w:rPr>
        <w:t>,</w:t>
      </w:r>
      <w:r w:rsidR="00811C18">
        <w:rPr>
          <w:color w:val="000000" w:themeColor="text1"/>
        </w:rPr>
        <w:t xml:space="preserve"> </w:t>
      </w:r>
      <w:r w:rsidR="00456F4E">
        <w:rPr>
          <w:color w:val="000000" w:themeColor="text1"/>
        </w:rPr>
        <w:t xml:space="preserve"> </w:t>
      </w:r>
      <w:r w:rsidR="00A75C70">
        <w:rPr>
          <w:color w:val="000000" w:themeColor="text1"/>
        </w:rPr>
        <w:t>50</w:t>
      </w:r>
      <w:r w:rsidR="00A75C70">
        <w:rPr>
          <w:rFonts w:hint="eastAsia"/>
          <w:color w:val="000000" w:themeColor="text1"/>
        </w:rPr>
        <w:t>%</w:t>
      </w:r>
      <w:r w:rsidR="00A75C70">
        <w:rPr>
          <w:rFonts w:hint="eastAsia"/>
          <w:color w:val="000000" w:themeColor="text1"/>
        </w:rPr>
        <w:t>概率</w:t>
      </w:r>
      <w:r w:rsidR="000D1F2D">
        <w:rPr>
          <w:rFonts w:hint="eastAsia"/>
          <w:color w:val="000000" w:themeColor="text1"/>
        </w:rPr>
        <w:t>=</w:t>
      </w:r>
      <w:r w:rsidR="00A75C70">
        <w:rPr>
          <w:color w:val="000000" w:themeColor="text1"/>
        </w:rPr>
        <w:t>0.05</w:t>
      </w:r>
      <w:r w:rsidR="00A75C70">
        <w:rPr>
          <w:rFonts w:hint="eastAsia"/>
          <w:color w:val="000000" w:themeColor="text1"/>
        </w:rPr>
        <w:t>。</w:t>
      </w:r>
    </w:p>
    <w:p w14:paraId="5C8D9D61" w14:textId="5E060045" w:rsidR="009173F2" w:rsidRDefault="00024420" w:rsidP="00024420">
      <w:pPr>
        <w:pStyle w:val="2"/>
      </w:pPr>
      <w:proofErr w:type="spellStart"/>
      <w:proofErr w:type="gramStart"/>
      <w:r w:rsidRPr="00024420">
        <w:t>SetRandomTargetPos</w:t>
      </w:r>
      <w:proofErr w:type="spellEnd"/>
      <w:r w:rsidRPr="00024420">
        <w:t>(</w:t>
      </w:r>
      <w:proofErr w:type="gramEnd"/>
      <w:r w:rsidRPr="00024420">
        <w:t>)</w:t>
      </w:r>
    </w:p>
    <w:p w14:paraId="6A0022D1" w14:textId="3A1877AE" w:rsidR="00024420" w:rsidRDefault="000C03EA" w:rsidP="004802CA">
      <w:pPr>
        <w:ind w:left="499"/>
      </w:pPr>
      <w:r>
        <w:rPr>
          <w:rFonts w:hint="eastAsia"/>
        </w:rPr>
        <w:t>执行父类中的同名函数</w:t>
      </w:r>
      <w:r w:rsidR="006B1DB1">
        <w:rPr>
          <w:rFonts w:hint="eastAsia"/>
        </w:rPr>
        <w:t>。</w:t>
      </w:r>
    </w:p>
    <w:p w14:paraId="3BEBC96F" w14:textId="7BFE67EB" w:rsidR="00024420" w:rsidRDefault="00024420" w:rsidP="00024420">
      <w:pPr>
        <w:pStyle w:val="2"/>
      </w:pPr>
      <w:proofErr w:type="spellStart"/>
      <w:proofErr w:type="gramStart"/>
      <w:r w:rsidRPr="00024420">
        <w:t>StopHoldingThrow</w:t>
      </w:r>
      <w:proofErr w:type="spellEnd"/>
      <w:r w:rsidRPr="00024420">
        <w:t>(</w:t>
      </w:r>
      <w:proofErr w:type="gramEnd"/>
      <w:r w:rsidRPr="00024420">
        <w:t>)</w:t>
      </w:r>
    </w:p>
    <w:p w14:paraId="69E82EC0" w14:textId="0B566075" w:rsidR="00024420" w:rsidRDefault="00024420" w:rsidP="004802CA">
      <w:pPr>
        <w:ind w:left="499"/>
      </w:pPr>
    </w:p>
    <w:p w14:paraId="0BBF20C7" w14:textId="6092754E" w:rsidR="00024420" w:rsidRDefault="00024420" w:rsidP="00024420">
      <w:pPr>
        <w:pStyle w:val="2"/>
      </w:pPr>
      <w:proofErr w:type="spellStart"/>
      <w:proofErr w:type="gramStart"/>
      <w:r w:rsidRPr="00024420">
        <w:t>TakeAction</w:t>
      </w:r>
      <w:proofErr w:type="spellEnd"/>
      <w:r w:rsidRPr="00024420">
        <w:t>(</w:t>
      </w:r>
      <w:proofErr w:type="gramEnd"/>
      <w:r w:rsidRPr="00024420">
        <w:t>)</w:t>
      </w:r>
    </w:p>
    <w:p w14:paraId="7F694CF2" w14:textId="5DF20AFA" w:rsidR="00024420" w:rsidRDefault="00FD16BA" w:rsidP="004802CA">
      <w:pPr>
        <w:ind w:left="499"/>
        <w:rPr>
          <w:color w:val="000000" w:themeColor="text1"/>
        </w:rPr>
      </w:pPr>
      <w:proofErr w:type="gramStart"/>
      <w:r>
        <w:rPr>
          <w:rFonts w:hint="eastAsia"/>
        </w:rPr>
        <w:t>在父类的</w:t>
      </w:r>
      <w:proofErr w:type="spellStart"/>
      <w:proofErr w:type="gramEnd"/>
      <w:r>
        <w:rPr>
          <w:color w:val="FF8000"/>
        </w:rPr>
        <w:t>UpdateBehaviour</w:t>
      </w:r>
      <w:proofErr w:type="spellEnd"/>
      <w:r>
        <w:rPr>
          <w:color w:val="DCDCDC"/>
        </w:rPr>
        <w:t>()</w:t>
      </w:r>
      <w:r w:rsidRPr="00FD16BA">
        <w:rPr>
          <w:rFonts w:hint="eastAsia"/>
          <w:color w:val="000000" w:themeColor="text1"/>
        </w:rPr>
        <w:t>函数中</w:t>
      </w:r>
      <w:r w:rsidR="00462A35">
        <w:rPr>
          <w:rFonts w:hint="eastAsia"/>
          <w:color w:val="000000" w:themeColor="text1"/>
        </w:rPr>
        <w:t>每隔</w:t>
      </w:r>
      <w:proofErr w:type="spellStart"/>
      <w:r w:rsidR="00462A35">
        <w:rPr>
          <w:color w:val="AA70FF"/>
        </w:rPr>
        <w:t>actionDelay</w:t>
      </w:r>
      <w:proofErr w:type="spellEnd"/>
      <w:r w:rsidR="00462A35" w:rsidRPr="00EF7CA9">
        <w:rPr>
          <w:rFonts w:hint="eastAsia"/>
          <w:color w:val="000000" w:themeColor="text1"/>
        </w:rPr>
        <w:t>时间</w:t>
      </w:r>
      <w:r>
        <w:rPr>
          <w:rFonts w:hint="eastAsia"/>
          <w:color w:val="000000" w:themeColor="text1"/>
        </w:rPr>
        <w:t>调用</w:t>
      </w:r>
      <w:r w:rsidR="00EF7CA9">
        <w:rPr>
          <w:rFonts w:hint="eastAsia"/>
          <w:color w:val="000000" w:themeColor="text1"/>
        </w:rPr>
        <w:t>一次</w:t>
      </w:r>
      <w:proofErr w:type="spellStart"/>
      <w:r>
        <w:rPr>
          <w:color w:val="FF8000"/>
        </w:rPr>
        <w:t>TakeAction</w:t>
      </w:r>
      <w:proofErr w:type="spellEnd"/>
      <w:r>
        <w:rPr>
          <w:color w:val="DCDCDC"/>
        </w:rPr>
        <w:t>()</w:t>
      </w:r>
      <w:r w:rsidRPr="00FD16BA">
        <w:rPr>
          <w:rFonts w:hint="eastAsia"/>
          <w:color w:val="000000" w:themeColor="text1"/>
        </w:rPr>
        <w:t>函数</w:t>
      </w:r>
      <w:r w:rsidR="00D52376">
        <w:rPr>
          <w:rFonts w:hint="eastAsia"/>
          <w:color w:val="000000" w:themeColor="text1"/>
        </w:rPr>
        <w:t>。</w:t>
      </w:r>
    </w:p>
    <w:p w14:paraId="299BFB94" w14:textId="3230C143" w:rsidR="00DF584B" w:rsidRDefault="00DF584B" w:rsidP="004802CA">
      <w:pPr>
        <w:ind w:left="499"/>
      </w:pPr>
      <w:r>
        <w:rPr>
          <w:rFonts w:hint="eastAsia"/>
        </w:rPr>
        <w:t>如果是简单难度，则有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的概率不执行任何操作。</w:t>
      </w:r>
    </w:p>
    <w:p w14:paraId="1372F09F" w14:textId="7FB35A21" w:rsidR="00432BB6" w:rsidRDefault="00432BB6" w:rsidP="004802CA">
      <w:pPr>
        <w:ind w:left="499"/>
      </w:pPr>
      <w:r>
        <w:rPr>
          <w:rFonts w:hint="eastAsia"/>
        </w:rPr>
        <w:t>如果</w:t>
      </w:r>
      <w:r w:rsidR="00C11371">
        <w:rPr>
          <w:rFonts w:hint="eastAsia"/>
        </w:rPr>
        <w:t>玩家处于冰冻状态，并且难度大于简单难度，则有</w:t>
      </w:r>
      <w:r w:rsidR="00C11371">
        <w:rPr>
          <w:rFonts w:hint="eastAsia"/>
        </w:rPr>
        <w:t>6</w:t>
      </w:r>
      <w:r w:rsidR="00C11371">
        <w:t>6</w:t>
      </w:r>
      <w:r w:rsidR="00C11371">
        <w:rPr>
          <w:rFonts w:hint="eastAsia"/>
        </w:rPr>
        <w:t>%</w:t>
      </w:r>
      <w:r w:rsidR="00C11371">
        <w:rPr>
          <w:rFonts w:hint="eastAsia"/>
        </w:rPr>
        <w:t>概率执行攻击操作。</w:t>
      </w:r>
    </w:p>
    <w:p w14:paraId="1E958E51" w14:textId="156303B8" w:rsidR="00F40009" w:rsidRDefault="00F40009" w:rsidP="004802CA">
      <w:pPr>
        <w:ind w:left="499"/>
        <w:rPr>
          <w:color w:val="DCDCDC"/>
        </w:rPr>
      </w:pPr>
      <w:r>
        <w:rPr>
          <w:rFonts w:hint="eastAsia"/>
        </w:rPr>
        <w:t>判定</w:t>
      </w:r>
      <w:proofErr w:type="spellStart"/>
      <w:r>
        <w:rPr>
          <w:color w:val="FF8000"/>
        </w:rPr>
        <w:t>BestObjectToBlock</w:t>
      </w:r>
      <w:proofErr w:type="spellEnd"/>
      <w:r>
        <w:rPr>
          <w:color w:val="DCDCDC"/>
        </w:rPr>
        <w:t>()</w:t>
      </w:r>
      <w:r w:rsidR="002D2D69">
        <w:rPr>
          <w:rFonts w:hint="eastAsia"/>
          <w:color w:val="DCDCDC"/>
        </w:rPr>
        <w:t>，</w:t>
      </w:r>
      <w:r w:rsidR="002D2D69" w:rsidRPr="002D2D69">
        <w:rPr>
          <w:rFonts w:hint="eastAsia"/>
          <w:color w:val="000000" w:themeColor="text1"/>
        </w:rPr>
        <w:t>按难度有不同概率执行</w:t>
      </w:r>
      <w:r w:rsidR="002D2D69" w:rsidRPr="002D2D69">
        <w:rPr>
          <w:rFonts w:hint="eastAsia"/>
          <w:color w:val="000000" w:themeColor="text1"/>
        </w:rPr>
        <w:t>Block</w:t>
      </w:r>
      <w:r w:rsidR="002D2D69" w:rsidRPr="002D2D69">
        <w:rPr>
          <w:rFonts w:hint="eastAsia"/>
          <w:color w:val="000000" w:themeColor="text1"/>
        </w:rPr>
        <w:t>行为：</w:t>
      </w:r>
    </w:p>
    <w:p w14:paraId="12926F88" w14:textId="3DFDCAB2" w:rsidR="002D2D69" w:rsidRDefault="002D2D69" w:rsidP="004802CA">
      <w:pPr>
        <w:ind w:left="499"/>
        <w:rPr>
          <w:color w:val="000000" w:themeColor="text1"/>
        </w:rPr>
      </w:pPr>
      <w:r>
        <w:rPr>
          <w:color w:val="DCDCDC"/>
        </w:rPr>
        <w:tab/>
      </w:r>
      <w:r>
        <w:rPr>
          <w:color w:val="DCDCDC"/>
        </w:rPr>
        <w:tab/>
      </w:r>
      <w:r w:rsidR="0043008A" w:rsidRPr="0043008A">
        <w:rPr>
          <w:rFonts w:hint="eastAsia"/>
          <w:color w:val="000000" w:themeColor="text1"/>
        </w:rPr>
        <w:t>简单难度</w:t>
      </w:r>
      <w:r w:rsidR="0043008A">
        <w:rPr>
          <w:rFonts w:hint="eastAsia"/>
          <w:color w:val="000000" w:themeColor="text1"/>
        </w:rPr>
        <w:t>，</w:t>
      </w:r>
      <w:r w:rsidR="0043008A">
        <w:rPr>
          <w:rFonts w:hint="eastAsia"/>
          <w:color w:val="000000" w:themeColor="text1"/>
        </w:rPr>
        <w:t>2</w:t>
      </w:r>
      <w:r w:rsidR="0043008A">
        <w:rPr>
          <w:color w:val="000000" w:themeColor="text1"/>
        </w:rPr>
        <w:t>0</w:t>
      </w:r>
      <w:r w:rsidR="0043008A">
        <w:rPr>
          <w:rFonts w:hint="eastAsia"/>
          <w:color w:val="000000" w:themeColor="text1"/>
        </w:rPr>
        <w:t>%</w:t>
      </w:r>
      <w:r w:rsidR="0043008A">
        <w:rPr>
          <w:rFonts w:hint="eastAsia"/>
          <w:color w:val="000000" w:themeColor="text1"/>
        </w:rPr>
        <w:t>；</w:t>
      </w:r>
    </w:p>
    <w:p w14:paraId="4C55EEA6" w14:textId="2E521F29" w:rsidR="0043008A" w:rsidRDefault="0043008A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中等难度，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%</w:t>
      </w:r>
      <w:r>
        <w:rPr>
          <w:rFonts w:hint="eastAsia"/>
          <w:color w:val="000000" w:themeColor="text1"/>
        </w:rPr>
        <w:t>；</w:t>
      </w:r>
    </w:p>
    <w:p w14:paraId="1F823FF0" w14:textId="0C08F360" w:rsidR="0043008A" w:rsidRDefault="0043008A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困难难度，</w:t>
      </w: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%</w:t>
      </w:r>
      <w:r>
        <w:rPr>
          <w:rFonts w:hint="eastAsia"/>
          <w:color w:val="000000" w:themeColor="text1"/>
        </w:rPr>
        <w:t>；</w:t>
      </w:r>
    </w:p>
    <w:p w14:paraId="4E6D5123" w14:textId="21EBA3A4" w:rsidR="0043008A" w:rsidRDefault="0043008A" w:rsidP="004802CA">
      <w:pPr>
        <w:ind w:left="49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F8726C">
        <w:rPr>
          <w:rFonts w:hint="eastAsia"/>
          <w:color w:val="000000" w:themeColor="text1"/>
        </w:rPr>
        <w:t>变态难度，</w:t>
      </w:r>
      <w:r w:rsidR="00F8726C">
        <w:rPr>
          <w:rFonts w:hint="eastAsia"/>
          <w:color w:val="000000" w:themeColor="text1"/>
        </w:rPr>
        <w:t>9</w:t>
      </w:r>
      <w:r w:rsidR="00F8726C">
        <w:rPr>
          <w:color w:val="000000" w:themeColor="text1"/>
        </w:rPr>
        <w:t>0</w:t>
      </w:r>
      <w:r w:rsidR="00F8726C">
        <w:rPr>
          <w:rFonts w:hint="eastAsia"/>
          <w:color w:val="000000" w:themeColor="text1"/>
        </w:rPr>
        <w:t>%</w:t>
      </w:r>
      <w:r w:rsidR="00F8726C">
        <w:rPr>
          <w:rFonts w:hint="eastAsia"/>
          <w:color w:val="000000" w:themeColor="text1"/>
        </w:rPr>
        <w:t>。</w:t>
      </w:r>
    </w:p>
    <w:p w14:paraId="67F17D74" w14:textId="4E75C7F7" w:rsidR="00F8726C" w:rsidRDefault="000E61C8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判定</w:t>
      </w:r>
      <w:proofErr w:type="spellStart"/>
      <w:r>
        <w:rPr>
          <w:color w:val="FF8000"/>
        </w:rPr>
        <w:t>BestObjectToAttack</w:t>
      </w:r>
      <w:proofErr w:type="spellEnd"/>
      <w:r>
        <w:rPr>
          <w:color w:val="DCDCDC"/>
        </w:rPr>
        <w:t>()</w:t>
      </w:r>
      <w:r w:rsidRPr="000E61C8">
        <w:rPr>
          <w:rFonts w:hint="eastAsia"/>
          <w:color w:val="000000" w:themeColor="text1"/>
        </w:rPr>
        <w:t>，按难度有不同概率执行</w:t>
      </w:r>
      <w:r w:rsidRPr="000E61C8">
        <w:rPr>
          <w:rFonts w:hint="eastAsia"/>
          <w:color w:val="000000" w:themeColor="text1"/>
        </w:rPr>
        <w:t>Attack</w:t>
      </w:r>
      <w:r w:rsidRPr="000E61C8">
        <w:rPr>
          <w:rFonts w:hint="eastAsia"/>
          <w:color w:val="000000" w:themeColor="text1"/>
        </w:rPr>
        <w:t>行为：</w:t>
      </w:r>
    </w:p>
    <w:p w14:paraId="5C581920" w14:textId="77777777" w:rsidR="00BA7C3D" w:rsidRPr="00D14530" w:rsidRDefault="00BA7C3D" w:rsidP="00BA7C3D">
      <w:pPr>
        <w:ind w:left="1219" w:firstLine="221"/>
        <w:rPr>
          <w:color w:val="000000" w:themeColor="text1"/>
        </w:rPr>
      </w:pPr>
      <w:r w:rsidRPr="00D14530">
        <w:rPr>
          <w:rFonts w:hint="eastAsia"/>
          <w:color w:val="000000" w:themeColor="text1"/>
        </w:rPr>
        <w:t>简单难度：</w:t>
      </w:r>
      <w:r>
        <w:rPr>
          <w:rFonts w:hint="eastAsia"/>
          <w:color w:val="000000" w:themeColor="text1"/>
        </w:rPr>
        <w:t>0%</w:t>
      </w:r>
      <w:r>
        <w:rPr>
          <w:rFonts w:hint="eastAsia"/>
          <w:color w:val="000000" w:themeColor="text1"/>
        </w:rPr>
        <w:t>；</w:t>
      </w:r>
    </w:p>
    <w:p w14:paraId="3AC8D4D7" w14:textId="77777777" w:rsidR="00BA7C3D" w:rsidRPr="00D14530" w:rsidRDefault="00BA7C3D" w:rsidP="00BA7C3D">
      <w:pPr>
        <w:ind w:left="499"/>
        <w:rPr>
          <w:rFonts w:hint="eastAsia"/>
          <w:color w:val="000000" w:themeColor="text1"/>
        </w:rPr>
      </w:pPr>
      <w:r w:rsidRPr="00D14530">
        <w:rPr>
          <w:color w:val="000000" w:themeColor="text1"/>
        </w:rPr>
        <w:tab/>
      </w:r>
      <w:r w:rsidRPr="00D14530">
        <w:rPr>
          <w:color w:val="000000" w:themeColor="text1"/>
        </w:rPr>
        <w:tab/>
      </w:r>
      <w:r>
        <w:rPr>
          <w:rFonts w:hint="eastAsia"/>
          <w:color w:val="000000" w:themeColor="text1"/>
        </w:rPr>
        <w:t>中等难度：</w:t>
      </w: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%</w:t>
      </w:r>
      <w:r>
        <w:rPr>
          <w:rFonts w:hint="eastAsia"/>
          <w:color w:val="000000" w:themeColor="text1"/>
        </w:rPr>
        <w:t>；</w:t>
      </w:r>
    </w:p>
    <w:p w14:paraId="178538C2" w14:textId="459A0B61" w:rsidR="00BA7C3D" w:rsidRDefault="00BA7C3D" w:rsidP="00BA7C3D">
      <w:pPr>
        <w:ind w:left="1219" w:firstLine="221"/>
        <w:rPr>
          <w:color w:val="000000" w:themeColor="text1"/>
        </w:rPr>
      </w:pPr>
      <w:r w:rsidRPr="00D14530">
        <w:rPr>
          <w:rFonts w:hint="eastAsia"/>
          <w:color w:val="000000" w:themeColor="text1"/>
        </w:rPr>
        <w:t>困难难度</w:t>
      </w:r>
      <w:r>
        <w:rPr>
          <w:rFonts w:hint="eastAsia"/>
          <w:color w:val="000000" w:themeColor="text1"/>
        </w:rPr>
        <w:t>及以上</w:t>
      </w:r>
      <w:r w:rsidRPr="00D14530">
        <w:rPr>
          <w:rFonts w:hint="eastAsia"/>
          <w:color w:val="000000" w:themeColor="text1"/>
        </w:rPr>
        <w:t>，</w:t>
      </w:r>
      <w:r w:rsidRPr="00D14530">
        <w:rPr>
          <w:rFonts w:hint="eastAsia"/>
          <w:color w:val="000000" w:themeColor="text1"/>
        </w:rPr>
        <w:t>9</w:t>
      </w:r>
      <w:r w:rsidRPr="00D14530">
        <w:rPr>
          <w:color w:val="000000" w:themeColor="text1"/>
        </w:rPr>
        <w:t>0</w:t>
      </w:r>
      <w:r w:rsidRPr="00D14530">
        <w:rPr>
          <w:rFonts w:hint="eastAsia"/>
          <w:color w:val="000000" w:themeColor="text1"/>
        </w:rPr>
        <w:t>%</w:t>
      </w:r>
      <w:r>
        <w:rPr>
          <w:rFonts w:hint="eastAsia"/>
          <w:color w:val="000000" w:themeColor="text1"/>
        </w:rPr>
        <w:t>。</w:t>
      </w:r>
    </w:p>
    <w:p w14:paraId="71731011" w14:textId="4BC3B7D2" w:rsidR="00BA7C3D" w:rsidRDefault="00233037" w:rsidP="008F7371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判定</w:t>
      </w:r>
      <w:proofErr w:type="spellStart"/>
      <w:r>
        <w:rPr>
          <w:color w:val="FF8000"/>
        </w:rPr>
        <w:t>BestObjectToThrowAt</w:t>
      </w:r>
      <w:proofErr w:type="spellEnd"/>
      <w:r>
        <w:rPr>
          <w:color w:val="DCDCDC"/>
        </w:rPr>
        <w:t>()</w:t>
      </w:r>
      <w:r>
        <w:rPr>
          <w:rFonts w:hint="eastAsia"/>
          <w:color w:val="DCDCDC"/>
        </w:rPr>
        <w:t>，</w:t>
      </w:r>
      <w:r w:rsidR="00F52AD1" w:rsidRPr="00F52AD1">
        <w:rPr>
          <w:rFonts w:hint="eastAsia"/>
          <w:color w:val="000000" w:themeColor="text1"/>
        </w:rPr>
        <w:t>如果玩家处于</w:t>
      </w:r>
      <w:r w:rsidR="00F52AD1" w:rsidRPr="00F52AD1">
        <w:rPr>
          <w:rFonts w:hint="eastAsia"/>
          <w:color w:val="000000" w:themeColor="text1"/>
        </w:rPr>
        <w:t>Attacking</w:t>
      </w:r>
      <w:r w:rsidR="00F52AD1" w:rsidRPr="00F52AD1">
        <w:rPr>
          <w:rFonts w:hint="eastAsia"/>
          <w:color w:val="000000" w:themeColor="text1"/>
        </w:rPr>
        <w:t>状态，有</w:t>
      </w:r>
      <w:r w:rsidR="00F52AD1" w:rsidRPr="00F52AD1">
        <w:rPr>
          <w:rFonts w:hint="eastAsia"/>
          <w:color w:val="000000" w:themeColor="text1"/>
        </w:rPr>
        <w:t>7</w:t>
      </w:r>
      <w:r w:rsidR="00F52AD1" w:rsidRPr="00F52AD1">
        <w:rPr>
          <w:color w:val="000000" w:themeColor="text1"/>
        </w:rPr>
        <w:t>5</w:t>
      </w:r>
      <w:r w:rsidR="00F52AD1" w:rsidRPr="00F52AD1">
        <w:rPr>
          <w:rFonts w:hint="eastAsia"/>
          <w:color w:val="000000" w:themeColor="text1"/>
        </w:rPr>
        <w:t>%</w:t>
      </w:r>
      <w:r w:rsidR="00F52AD1" w:rsidRPr="00F52AD1">
        <w:rPr>
          <w:rFonts w:hint="eastAsia"/>
          <w:color w:val="000000" w:themeColor="text1"/>
        </w:rPr>
        <w:t>概率执行</w:t>
      </w:r>
      <w:r w:rsidR="00F52AD1" w:rsidRPr="00F52AD1">
        <w:rPr>
          <w:rFonts w:hint="eastAsia"/>
          <w:color w:val="000000" w:themeColor="text1"/>
        </w:rPr>
        <w:t>Throw</w:t>
      </w:r>
      <w:r w:rsidR="00F52AD1" w:rsidRPr="00F52AD1">
        <w:rPr>
          <w:rFonts w:hint="eastAsia"/>
          <w:color w:val="000000" w:themeColor="text1"/>
        </w:rPr>
        <w:t>行为。</w:t>
      </w:r>
      <w:r w:rsidR="00F52AD1">
        <w:rPr>
          <w:rFonts w:hint="eastAsia"/>
          <w:color w:val="000000" w:themeColor="text1"/>
        </w:rPr>
        <w:t>如果玩家拥有的回旋</w:t>
      </w:r>
      <w:proofErr w:type="gramStart"/>
      <w:r w:rsidR="00F52AD1">
        <w:rPr>
          <w:rFonts w:hint="eastAsia"/>
          <w:color w:val="000000" w:themeColor="text1"/>
        </w:rPr>
        <w:t>镖</w:t>
      </w:r>
      <w:proofErr w:type="gramEnd"/>
      <w:r w:rsidR="00F52AD1">
        <w:rPr>
          <w:rFonts w:hint="eastAsia"/>
          <w:color w:val="000000" w:themeColor="text1"/>
        </w:rPr>
        <w:t>数量大于</w:t>
      </w:r>
      <w:r w:rsidR="00F52AD1">
        <w:rPr>
          <w:rFonts w:hint="eastAsia"/>
          <w:color w:val="000000" w:themeColor="text1"/>
        </w:rPr>
        <w:t>1</w:t>
      </w:r>
      <w:r w:rsidR="00F52AD1">
        <w:rPr>
          <w:rFonts w:hint="eastAsia"/>
          <w:color w:val="000000" w:themeColor="text1"/>
        </w:rPr>
        <w:t>，</w:t>
      </w:r>
      <w:proofErr w:type="spellStart"/>
      <w:r w:rsidR="00F52AD1">
        <w:rPr>
          <w:rFonts w:hint="eastAsia"/>
          <w:color w:val="000000" w:themeColor="text1"/>
        </w:rPr>
        <w:t>actionDelay</w:t>
      </w:r>
      <w:proofErr w:type="spellEnd"/>
      <w:r w:rsidR="00F52AD1">
        <w:rPr>
          <w:rFonts w:hint="eastAsia"/>
          <w:color w:val="000000" w:themeColor="text1"/>
        </w:rPr>
        <w:t>翻倍。</w:t>
      </w:r>
    </w:p>
    <w:p w14:paraId="5F93E47E" w14:textId="47B1A065" w:rsidR="00A453A3" w:rsidRPr="002E5910" w:rsidRDefault="00EE1777" w:rsidP="00A453A3">
      <w:pPr>
        <w:ind w:left="49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后面有一大段代码，</w:t>
      </w:r>
      <w:r w:rsidR="004E40EA">
        <w:rPr>
          <w:rFonts w:hint="eastAsia"/>
          <w:color w:val="000000" w:themeColor="text1"/>
        </w:rPr>
        <w:t>判定是否</w:t>
      </w:r>
      <w:r w:rsidR="004E40EA">
        <w:rPr>
          <w:rFonts w:hint="eastAsia"/>
          <w:color w:val="000000" w:themeColor="text1"/>
        </w:rPr>
        <w:t>Dash</w:t>
      </w:r>
      <w:r>
        <w:rPr>
          <w:rFonts w:hint="eastAsia"/>
          <w:color w:val="000000" w:themeColor="text1"/>
        </w:rPr>
        <w:t>，看不太懂啊</w:t>
      </w:r>
      <w:r w:rsidR="004E40EA">
        <w:rPr>
          <w:rFonts w:hint="eastAsia"/>
          <w:color w:val="000000" w:themeColor="text1"/>
        </w:rPr>
        <w:t>。</w:t>
      </w:r>
    </w:p>
    <w:p w14:paraId="6434DA3D" w14:textId="4757AE5F" w:rsidR="009173F2" w:rsidRDefault="00024420" w:rsidP="00024420">
      <w:pPr>
        <w:pStyle w:val="2"/>
      </w:pPr>
      <w:proofErr w:type="spellStart"/>
      <w:proofErr w:type="gramStart"/>
      <w:r w:rsidRPr="00024420">
        <w:t>TargetLocationAfterThrow</w:t>
      </w:r>
      <w:proofErr w:type="spellEnd"/>
      <w:r w:rsidRPr="00024420">
        <w:t>(</w:t>
      </w:r>
      <w:proofErr w:type="spellStart"/>
      <w:proofErr w:type="gramEnd"/>
      <w:r w:rsidRPr="00024420">
        <w:t>GameObject</w:t>
      </w:r>
      <w:proofErr w:type="spellEnd"/>
      <w:r w:rsidRPr="00024420">
        <w:t xml:space="preserve"> go)</w:t>
      </w:r>
    </w:p>
    <w:p w14:paraId="26F73178" w14:textId="3EB8DA1E" w:rsidR="00024420" w:rsidRDefault="00D25F51" w:rsidP="004802CA">
      <w:pPr>
        <w:ind w:left="499"/>
      </w:pPr>
      <w:r>
        <w:rPr>
          <w:rFonts w:hint="eastAsia"/>
        </w:rPr>
        <w:t>对投掷目标进行预判：偏移量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目标速度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飞行时间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系数</w:t>
      </w:r>
    </w:p>
    <w:p w14:paraId="54947F46" w14:textId="4E092BB0" w:rsidR="00D25F51" w:rsidRDefault="00D25F51" w:rsidP="004802CA">
      <w:pPr>
        <w:ind w:left="499"/>
      </w:pPr>
      <w:r>
        <w:rPr>
          <w:rFonts w:hint="eastAsia"/>
        </w:rPr>
        <w:lastRenderedPageBreak/>
        <w:t>系数随着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难度变化：</w:t>
      </w:r>
    </w:p>
    <w:p w14:paraId="50DDE583" w14:textId="7DD8FB80" w:rsidR="00D25F51" w:rsidRDefault="00D25F51" w:rsidP="004802CA">
      <w:pPr>
        <w:ind w:left="499"/>
      </w:pPr>
      <w:r>
        <w:tab/>
      </w:r>
      <w:r>
        <w:tab/>
      </w:r>
      <w:r>
        <w:rPr>
          <w:rFonts w:hint="eastAsia"/>
        </w:rPr>
        <w:t>简单难度，系数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；</w:t>
      </w:r>
    </w:p>
    <w:p w14:paraId="083559BC" w14:textId="233BA556" w:rsidR="00D25F51" w:rsidRDefault="00D25F51" w:rsidP="004802CA">
      <w:pPr>
        <w:ind w:left="499"/>
      </w:pPr>
      <w:r>
        <w:tab/>
      </w:r>
      <w:r>
        <w:tab/>
      </w:r>
      <w:r>
        <w:rPr>
          <w:rFonts w:hint="eastAsia"/>
        </w:rPr>
        <w:t>中等难度，系数</w:t>
      </w:r>
      <w:r>
        <w:rPr>
          <w:rFonts w:hint="eastAsia"/>
        </w:rPr>
        <w:t>=</w:t>
      </w:r>
      <w:r>
        <w:t>0.47</w:t>
      </w:r>
    </w:p>
    <w:p w14:paraId="4242913C" w14:textId="450CA3EB" w:rsidR="00D25F51" w:rsidRDefault="00D25F51" w:rsidP="004802CA">
      <w:pPr>
        <w:ind w:left="499"/>
        <w:rPr>
          <w:rFonts w:hint="eastAsia"/>
        </w:rPr>
      </w:pPr>
      <w:r>
        <w:tab/>
      </w:r>
      <w:r>
        <w:tab/>
      </w:r>
      <w:r>
        <w:rPr>
          <w:rFonts w:hint="eastAsia"/>
        </w:rPr>
        <w:t>困难难度，系数</w:t>
      </w:r>
      <w:r>
        <w:rPr>
          <w:rFonts w:hint="eastAsia"/>
        </w:rPr>
        <w:t>=</w:t>
      </w:r>
      <w:r>
        <w:t>0.9</w:t>
      </w:r>
    </w:p>
    <w:p w14:paraId="2AC7A0D3" w14:textId="53F1D371" w:rsidR="00024420" w:rsidRDefault="00024420" w:rsidP="00024420">
      <w:pPr>
        <w:pStyle w:val="2"/>
      </w:pPr>
      <w:proofErr w:type="gramStart"/>
      <w:r w:rsidRPr="00024420">
        <w:t>Throw(</w:t>
      </w:r>
      <w:proofErr w:type="spellStart"/>
      <w:proofErr w:type="gramEnd"/>
      <w:r w:rsidRPr="00024420">
        <w:t>GameObject</w:t>
      </w:r>
      <w:proofErr w:type="spellEnd"/>
      <w:r w:rsidRPr="00024420">
        <w:t xml:space="preserve"> go)</w:t>
      </w:r>
    </w:p>
    <w:p w14:paraId="082185CA" w14:textId="091640B9" w:rsidR="00024420" w:rsidRDefault="00024420" w:rsidP="004802CA">
      <w:pPr>
        <w:ind w:left="499"/>
      </w:pPr>
    </w:p>
    <w:p w14:paraId="35BD9E5F" w14:textId="43575F63" w:rsidR="00024420" w:rsidRDefault="00257FE2" w:rsidP="00024420">
      <w:pPr>
        <w:pStyle w:val="2"/>
      </w:pPr>
      <w:proofErr w:type="spellStart"/>
      <w:proofErr w:type="gramStart"/>
      <w:r w:rsidRPr="00257FE2">
        <w:t>TryToAttack</w:t>
      </w:r>
      <w:proofErr w:type="spellEnd"/>
      <w:r w:rsidRPr="00257FE2">
        <w:t>(</w:t>
      </w:r>
      <w:proofErr w:type="gramEnd"/>
      <w:r w:rsidRPr="00257FE2">
        <w:t>)</w:t>
      </w:r>
    </w:p>
    <w:p w14:paraId="0B46542A" w14:textId="77777777" w:rsidR="00024420" w:rsidRDefault="00024420" w:rsidP="004802CA">
      <w:pPr>
        <w:ind w:left="499"/>
      </w:pPr>
    </w:p>
    <w:p w14:paraId="6764DFF3" w14:textId="4263287B" w:rsidR="00024420" w:rsidRDefault="00F91D2C" w:rsidP="00F91D2C">
      <w:pPr>
        <w:pStyle w:val="2"/>
      </w:pPr>
      <w:proofErr w:type="spellStart"/>
      <w:proofErr w:type="gramStart"/>
      <w:r w:rsidRPr="00F91D2C">
        <w:t>TryToHitSwitch</w:t>
      </w:r>
      <w:proofErr w:type="spellEnd"/>
      <w:r w:rsidRPr="00F91D2C">
        <w:t>(</w:t>
      </w:r>
      <w:proofErr w:type="gramEnd"/>
      <w:r w:rsidRPr="00F91D2C">
        <w:t>)</w:t>
      </w:r>
    </w:p>
    <w:p w14:paraId="0085CEE2" w14:textId="285E54EC" w:rsidR="00F91D2C" w:rsidRDefault="00F91D2C" w:rsidP="004802CA">
      <w:pPr>
        <w:ind w:left="499"/>
      </w:pPr>
    </w:p>
    <w:p w14:paraId="45ECAAA4" w14:textId="788DACDE" w:rsidR="00F91D2C" w:rsidRDefault="00F91D2C" w:rsidP="00F91D2C">
      <w:pPr>
        <w:pStyle w:val="2"/>
      </w:pPr>
      <w:proofErr w:type="spellStart"/>
      <w:proofErr w:type="gramStart"/>
      <w:r w:rsidRPr="00F91D2C">
        <w:t>UpdateBehaviour</w:t>
      </w:r>
      <w:proofErr w:type="spellEnd"/>
      <w:r w:rsidRPr="00F91D2C">
        <w:t>(</w:t>
      </w:r>
      <w:proofErr w:type="gramEnd"/>
      <w:r w:rsidRPr="00F91D2C">
        <w:t>)</w:t>
      </w:r>
    </w:p>
    <w:p w14:paraId="457F62A3" w14:textId="23A97280" w:rsidR="00F91D2C" w:rsidRDefault="00720FD9" w:rsidP="004802CA">
      <w:pPr>
        <w:ind w:left="499"/>
      </w:pPr>
      <w:r>
        <w:rPr>
          <w:rFonts w:hint="eastAsia"/>
        </w:rPr>
        <w:t>对于在收回回旋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的玩家，如果</w:t>
      </w:r>
      <w:proofErr w:type="gramStart"/>
      <w:r>
        <w:rPr>
          <w:rFonts w:hint="eastAsia"/>
        </w:rPr>
        <w:t>正在长按收回</w:t>
      </w:r>
      <w:proofErr w:type="gramEnd"/>
      <w:r>
        <w:rPr>
          <w:rFonts w:hint="eastAsia"/>
        </w:rPr>
        <w:t>键且收回受阻，则停止长按，重新扫描兴趣点，考虑切换状态机。</w:t>
      </w:r>
    </w:p>
    <w:p w14:paraId="369A6813" w14:textId="267649B5" w:rsidR="00720FD9" w:rsidRDefault="00477C43" w:rsidP="004802CA">
      <w:pPr>
        <w:ind w:left="499"/>
        <w:rPr>
          <w:color w:val="000000" w:themeColor="text1"/>
        </w:rPr>
      </w:pPr>
      <w:r>
        <w:rPr>
          <w:rFonts w:hint="eastAsia"/>
        </w:rPr>
        <w:t>如果玩家在警戒线范围内，</w:t>
      </w:r>
      <w:proofErr w:type="spellStart"/>
      <w:r>
        <w:rPr>
          <w:color w:val="AA70FF"/>
        </w:rPr>
        <w:t>ambientInterestLevel</w:t>
      </w:r>
      <w:proofErr w:type="spellEnd"/>
      <w:r>
        <w:rPr>
          <w:color w:val="AA70FF"/>
        </w:rPr>
        <w:t xml:space="preserve"> </w:t>
      </w:r>
      <w:r>
        <w:rPr>
          <w:rFonts w:hint="eastAsia"/>
          <w:color w:val="AA70FF"/>
        </w:rPr>
        <w:t>=</w:t>
      </w:r>
      <w:r>
        <w:rPr>
          <w:color w:val="AA70FF"/>
        </w:rPr>
        <w:t xml:space="preserve"> </w:t>
      </w:r>
      <w:proofErr w:type="spellStart"/>
      <w:r>
        <w:rPr>
          <w:color w:val="AA70FF"/>
        </w:rPr>
        <w:t>ambientInterestMod</w:t>
      </w:r>
      <w:proofErr w:type="spellEnd"/>
      <w:r>
        <w:rPr>
          <w:color w:val="AA70FF"/>
        </w:rPr>
        <w:t xml:space="preserve"> </w:t>
      </w:r>
      <w:r w:rsidRPr="00477C43">
        <w:rPr>
          <w:rFonts w:hint="eastAsia"/>
          <w:color w:val="000000" w:themeColor="text1"/>
        </w:rPr>
        <w:t>*</w:t>
      </w:r>
      <w:r w:rsidRPr="00477C43">
        <w:rPr>
          <w:color w:val="000000" w:themeColor="text1"/>
        </w:rPr>
        <w:t xml:space="preserve"> 0.7</w:t>
      </w:r>
      <w:r>
        <w:rPr>
          <w:rFonts w:hint="eastAsia"/>
          <w:color w:val="000000" w:themeColor="text1"/>
        </w:rPr>
        <w:t>，否则</w:t>
      </w:r>
      <w:proofErr w:type="spellStart"/>
      <w:r>
        <w:rPr>
          <w:color w:val="AA70FF"/>
        </w:rPr>
        <w:t>ambientInterestLevel</w:t>
      </w:r>
      <w:proofErr w:type="spellEnd"/>
      <w:r>
        <w:rPr>
          <w:color w:val="DCDCDC"/>
        </w:rPr>
        <w:t> </w:t>
      </w:r>
      <w:r>
        <w:rPr>
          <w:color w:val="B4B4B4"/>
        </w:rPr>
        <w:t>=</w:t>
      </w:r>
      <w:r>
        <w:rPr>
          <w:color w:val="DCDCDC"/>
        </w:rPr>
        <w:t> </w:t>
      </w:r>
      <w:r w:rsidRPr="00477C43">
        <w:rPr>
          <w:color w:val="000000" w:themeColor="text1"/>
        </w:rPr>
        <w:t>2.75f *</w:t>
      </w:r>
      <w:r>
        <w:rPr>
          <w:color w:val="DCDCDC"/>
        </w:rPr>
        <w:t> </w:t>
      </w:r>
      <w:proofErr w:type="spellStart"/>
      <w:r>
        <w:rPr>
          <w:color w:val="569CD6"/>
        </w:rPr>
        <w:t>this</w:t>
      </w:r>
      <w:r>
        <w:rPr>
          <w:color w:val="B4B4B4"/>
        </w:rPr>
        <w:t>.</w:t>
      </w:r>
      <w:r>
        <w:rPr>
          <w:color w:val="AA70FF"/>
        </w:rPr>
        <w:t>ambientInterestMod</w:t>
      </w:r>
      <w:proofErr w:type="spellEnd"/>
      <w:r>
        <w:rPr>
          <w:rFonts w:hint="eastAsia"/>
          <w:color w:val="AA70FF"/>
        </w:rPr>
        <w:t>，</w:t>
      </w:r>
      <w:r w:rsidRPr="00477C43">
        <w:rPr>
          <w:rFonts w:hint="eastAsia"/>
          <w:color w:val="000000" w:themeColor="text1"/>
        </w:rPr>
        <w:t>且</w:t>
      </w:r>
      <w:proofErr w:type="spellStart"/>
      <w:r>
        <w:rPr>
          <w:color w:val="AA70FF"/>
        </w:rPr>
        <w:t>nervousMod</w:t>
      </w:r>
      <w:proofErr w:type="spellEnd"/>
      <w:r>
        <w:rPr>
          <w:color w:val="DCDCDC"/>
        </w:rPr>
        <w:t> </w:t>
      </w:r>
      <w:r w:rsidRPr="00477C43">
        <w:rPr>
          <w:color w:val="000000" w:themeColor="text1"/>
        </w:rPr>
        <w:t>= 0.5f</w:t>
      </w:r>
      <w:r>
        <w:rPr>
          <w:rFonts w:hint="eastAsia"/>
          <w:color w:val="000000" w:themeColor="text1"/>
        </w:rPr>
        <w:t>。</w:t>
      </w:r>
    </w:p>
    <w:p w14:paraId="22F66831" w14:textId="2A36E937" w:rsidR="00282477" w:rsidRDefault="00282477" w:rsidP="004802CA">
      <w:pPr>
        <w:ind w:left="499"/>
        <w:rPr>
          <w:color w:val="000000" w:themeColor="text1"/>
        </w:rPr>
      </w:pPr>
      <w:r>
        <w:rPr>
          <w:rFonts w:hint="eastAsia"/>
          <w:color w:val="000000" w:themeColor="text1"/>
        </w:rPr>
        <w:t>对于正在瞄准</w:t>
      </w:r>
      <w:r w:rsidR="00F3292A">
        <w:rPr>
          <w:rFonts w:hint="eastAsia"/>
          <w:color w:val="000000" w:themeColor="text1"/>
        </w:rPr>
        <w:t>并且能够看到</w:t>
      </w:r>
      <w:r w:rsidR="00117694">
        <w:rPr>
          <w:rFonts w:hint="eastAsia"/>
          <w:color w:val="000000" w:themeColor="text1"/>
        </w:rPr>
        <w:t>攻击目标（</w:t>
      </w:r>
      <w:proofErr w:type="spellStart"/>
      <w:r w:rsidR="00117694">
        <w:rPr>
          <w:color w:val="AA70FF"/>
        </w:rPr>
        <w:t>victimTarget</w:t>
      </w:r>
      <w:proofErr w:type="spellEnd"/>
      <w:r w:rsidR="00117694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的玩家</w:t>
      </w:r>
      <w:r w:rsidR="00F3292A">
        <w:rPr>
          <w:rFonts w:hint="eastAsia"/>
          <w:color w:val="000000" w:themeColor="text1"/>
        </w:rPr>
        <w:t>，</w:t>
      </w:r>
      <w:r w:rsidR="00117694">
        <w:rPr>
          <w:rFonts w:hint="eastAsia"/>
          <w:color w:val="000000" w:themeColor="text1"/>
        </w:rPr>
        <w:t>如果威胁目标（</w:t>
      </w:r>
      <w:proofErr w:type="spellStart"/>
      <w:r w:rsidR="00117694">
        <w:rPr>
          <w:color w:val="AA70FF"/>
        </w:rPr>
        <w:t>threatTarget</w:t>
      </w:r>
      <w:proofErr w:type="spellEnd"/>
      <w:r w:rsidR="00117694">
        <w:rPr>
          <w:rFonts w:hint="eastAsia"/>
          <w:color w:val="000000" w:themeColor="text1"/>
        </w:rPr>
        <w:t>）太近，就停止长按。</w:t>
      </w:r>
    </w:p>
    <w:p w14:paraId="179DAB70" w14:textId="3BFE0073" w:rsidR="00117694" w:rsidRDefault="002047FA" w:rsidP="004802CA">
      <w:pPr>
        <w:ind w:left="499"/>
        <w:rPr>
          <w:color w:val="000000" w:themeColor="text1"/>
        </w:rPr>
      </w:pPr>
      <w:proofErr w:type="gramStart"/>
      <w:r>
        <w:rPr>
          <w:rFonts w:hint="eastAsia"/>
        </w:rPr>
        <w:t>执行父类的</w:t>
      </w:r>
      <w:proofErr w:type="spellStart"/>
      <w:proofErr w:type="gramEnd"/>
      <w:r>
        <w:rPr>
          <w:color w:val="FF8000"/>
        </w:rPr>
        <w:t>UpdateBehaviour</w:t>
      </w:r>
      <w:proofErr w:type="spellEnd"/>
      <w:r>
        <w:rPr>
          <w:color w:val="DCDCDC"/>
        </w:rPr>
        <w:t>()</w:t>
      </w:r>
      <w:r w:rsidRPr="002047FA">
        <w:rPr>
          <w:rFonts w:hint="eastAsia"/>
          <w:color w:val="000000" w:themeColor="text1"/>
        </w:rPr>
        <w:t>。</w:t>
      </w:r>
    </w:p>
    <w:p w14:paraId="1A64214F" w14:textId="67507379" w:rsidR="002047FA" w:rsidRDefault="00A604A8" w:rsidP="004802CA">
      <w:pPr>
        <w:ind w:left="499"/>
        <w:rPr>
          <w:color w:val="000000" w:themeColor="text1"/>
        </w:rPr>
      </w:pPr>
      <w:r>
        <w:rPr>
          <w:rFonts w:hint="eastAsia"/>
        </w:rPr>
        <w:t>更新</w:t>
      </w:r>
      <w:proofErr w:type="spellStart"/>
      <w:r>
        <w:rPr>
          <w:color w:val="AA70FF"/>
        </w:rPr>
        <w:t>playerInput</w:t>
      </w:r>
      <w:r>
        <w:rPr>
          <w:color w:val="B4B4B4"/>
        </w:rPr>
        <w:t>.</w:t>
      </w:r>
      <w:r>
        <w:rPr>
          <w:color w:val="AA70FF"/>
        </w:rPr>
        <w:t>inputMove</w:t>
      </w:r>
      <w:proofErr w:type="spellEnd"/>
      <w:r w:rsidRPr="00A604A8">
        <w:rPr>
          <w:rFonts w:hint="eastAsia"/>
          <w:color w:val="000000" w:themeColor="text1"/>
        </w:rPr>
        <w:t>参数</w:t>
      </w:r>
      <w:r>
        <w:rPr>
          <w:rFonts w:hint="eastAsia"/>
          <w:color w:val="000000" w:themeColor="text1"/>
        </w:rPr>
        <w:t>。</w:t>
      </w:r>
    </w:p>
    <w:p w14:paraId="146AE4AB" w14:textId="2D79F862" w:rsidR="00BB749C" w:rsidRDefault="00B46A10" w:rsidP="004802CA">
      <w:pPr>
        <w:ind w:left="499"/>
        <w:rPr>
          <w:color w:val="000000" w:themeColor="text1"/>
        </w:rPr>
      </w:pPr>
      <w:r>
        <w:rPr>
          <w:rFonts w:hint="eastAsia"/>
        </w:rPr>
        <w:t>如果玩家拥有回旋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的数量大于</w:t>
      </w:r>
      <w:r>
        <w:rPr>
          <w:rFonts w:hint="eastAsia"/>
        </w:rPr>
        <w:t>0</w:t>
      </w:r>
      <w:r>
        <w:rPr>
          <w:rFonts w:hint="eastAsia"/>
        </w:rPr>
        <w:t>或者处于变态模式，且</w:t>
      </w:r>
      <w:proofErr w:type="spellStart"/>
      <w:r>
        <w:rPr>
          <w:color w:val="AA70FF"/>
        </w:rPr>
        <w:t>actionTimer</w:t>
      </w:r>
      <w:proofErr w:type="spellEnd"/>
      <w:r>
        <w:rPr>
          <w:color w:val="DCDCDC"/>
        </w:rPr>
        <w:t> </w:t>
      </w:r>
      <w:r>
        <w:rPr>
          <w:color w:val="B4B4B4"/>
        </w:rPr>
        <w:t>&gt;</w:t>
      </w:r>
      <w:r>
        <w:rPr>
          <w:color w:val="DCDCDC"/>
        </w:rPr>
        <w:t> </w:t>
      </w:r>
      <w:r>
        <w:rPr>
          <w:color w:val="AA70FF"/>
        </w:rPr>
        <w:t xml:space="preserve"> </w:t>
      </w:r>
      <w:proofErr w:type="spellStart"/>
      <w:r>
        <w:rPr>
          <w:color w:val="AA70FF"/>
        </w:rPr>
        <w:t>actionDelay</w:t>
      </w:r>
      <w:proofErr w:type="spellEnd"/>
      <w:r>
        <w:rPr>
          <w:color w:val="DCDCDC"/>
        </w:rPr>
        <w:t> </w:t>
      </w:r>
      <w:r>
        <w:rPr>
          <w:color w:val="B4B4B4"/>
        </w:rPr>
        <w:t>*</w:t>
      </w:r>
      <w:r w:rsidRPr="00B46A10">
        <w:rPr>
          <w:color w:val="000000" w:themeColor="text1"/>
        </w:rPr>
        <w:t> 0.5</w:t>
      </w:r>
      <w:r>
        <w:rPr>
          <w:rFonts w:hint="eastAsia"/>
          <w:color w:val="000000" w:themeColor="text1"/>
        </w:rPr>
        <w:t>，</w:t>
      </w:r>
      <w:r w:rsidR="00212BE0">
        <w:rPr>
          <w:rFonts w:hint="eastAsia"/>
          <w:color w:val="000000" w:themeColor="text1"/>
        </w:rPr>
        <w:t>则根据难度</w:t>
      </w:r>
      <w:r w:rsidR="00280B33">
        <w:rPr>
          <w:rFonts w:hint="eastAsia"/>
          <w:color w:val="000000" w:themeColor="text1"/>
        </w:rPr>
        <w:t>判断概率</w:t>
      </w:r>
      <w:r w:rsidR="00212BE0">
        <w:rPr>
          <w:rFonts w:hint="eastAsia"/>
          <w:color w:val="000000" w:themeColor="text1"/>
        </w:rPr>
        <w:t>，</w:t>
      </w:r>
      <w:r w:rsidR="00212BE0">
        <w:rPr>
          <w:rFonts w:hint="eastAsia"/>
          <w:color w:val="000000" w:themeColor="text1"/>
        </w:rPr>
        <w:t xml:space="preserve"> </w:t>
      </w:r>
      <w:r w:rsidR="00212BE0">
        <w:rPr>
          <w:rFonts w:hint="eastAsia"/>
          <w:color w:val="000000" w:themeColor="text1"/>
        </w:rPr>
        <w:t>针对场景里的每个玩家（除了自己）进行检测：</w:t>
      </w:r>
    </w:p>
    <w:p w14:paraId="75A64B51" w14:textId="48D426AB" w:rsidR="00212BE0" w:rsidRDefault="00212BE0" w:rsidP="004802CA">
      <w:pPr>
        <w:ind w:left="499"/>
        <w:rPr>
          <w:color w:val="000000" w:themeColor="text1"/>
        </w:rPr>
      </w:pPr>
      <w:r>
        <w:tab/>
      </w:r>
      <w:r>
        <w:rPr>
          <w:rFonts w:hint="eastAsia"/>
        </w:rPr>
        <w:t>如果</w:t>
      </w:r>
      <w:r w:rsidR="00A2234C">
        <w:rPr>
          <w:rFonts w:hint="eastAsia"/>
        </w:rPr>
        <w:t>场景中其他玩家与玩家距离小于</w:t>
      </w:r>
      <w:proofErr w:type="spellStart"/>
      <w:r w:rsidR="00A2234C">
        <w:rPr>
          <w:color w:val="569CD6"/>
        </w:rPr>
        <w:t>this</w:t>
      </w:r>
      <w:r w:rsidR="00A2234C">
        <w:rPr>
          <w:color w:val="B4B4B4"/>
        </w:rPr>
        <w:t>.</w:t>
      </w:r>
      <w:r w:rsidR="00A2234C">
        <w:rPr>
          <w:color w:val="AA70FF"/>
        </w:rPr>
        <w:t>player</w:t>
      </w:r>
      <w:r w:rsidR="00A2234C">
        <w:rPr>
          <w:color w:val="B4B4B4"/>
        </w:rPr>
        <w:t>.</w:t>
      </w:r>
      <w:r w:rsidR="00A2234C">
        <w:rPr>
          <w:color w:val="AA70FF"/>
        </w:rPr>
        <w:t>physicsColliderRadius</w:t>
      </w:r>
      <w:proofErr w:type="spellEnd"/>
      <w:r w:rsidR="00A2234C">
        <w:rPr>
          <w:color w:val="DCDCDC"/>
        </w:rPr>
        <w:t> </w:t>
      </w:r>
      <w:r w:rsidR="00A2234C" w:rsidRPr="00A2234C">
        <w:rPr>
          <w:color w:val="000000" w:themeColor="text1"/>
        </w:rPr>
        <w:t>* 2.2f</w:t>
      </w:r>
      <w:r w:rsidR="00A2234C">
        <w:rPr>
          <w:rFonts w:hint="eastAsia"/>
          <w:color w:val="000000" w:themeColor="text1"/>
        </w:rPr>
        <w:t>：</w:t>
      </w:r>
    </w:p>
    <w:p w14:paraId="0DDC4F9B" w14:textId="48503F23" w:rsidR="00A2234C" w:rsidRDefault="00A2234C" w:rsidP="004802CA">
      <w:pPr>
        <w:ind w:left="499"/>
        <w:rPr>
          <w:color w:val="000000" w:themeColor="text1"/>
        </w:rPr>
      </w:pPr>
      <w:r>
        <w:tab/>
      </w:r>
      <w:r>
        <w:tab/>
      </w:r>
      <w:r>
        <w:rPr>
          <w:rFonts w:hint="eastAsia"/>
        </w:rPr>
        <w:t>则执行</w:t>
      </w:r>
      <w:r>
        <w:rPr>
          <w:color w:val="FF8000"/>
        </w:rPr>
        <w:t>Attack</w:t>
      </w:r>
      <w:r>
        <w:rPr>
          <w:color w:val="DCDCDC"/>
        </w:rPr>
        <w:t>()</w:t>
      </w:r>
      <w:r w:rsidRPr="00D41A0B">
        <w:rPr>
          <w:rFonts w:hint="eastAsia"/>
          <w:color w:val="000000" w:themeColor="text1"/>
        </w:rPr>
        <w:t>行为，并且将</w:t>
      </w:r>
      <w:proofErr w:type="spellStart"/>
      <w:r>
        <w:rPr>
          <w:color w:val="AA70FF"/>
        </w:rPr>
        <w:t>actionTimer</w:t>
      </w:r>
      <w:proofErr w:type="spellEnd"/>
      <w:r w:rsidRPr="00D41A0B">
        <w:rPr>
          <w:rFonts w:hint="eastAsia"/>
          <w:color w:val="000000" w:themeColor="text1"/>
        </w:rPr>
        <w:t>置为</w:t>
      </w:r>
      <w:r w:rsidRPr="00D41A0B">
        <w:rPr>
          <w:rFonts w:hint="eastAsia"/>
          <w:color w:val="000000" w:themeColor="text1"/>
        </w:rPr>
        <w:t>0</w:t>
      </w:r>
      <w:r w:rsidRPr="00D41A0B">
        <w:rPr>
          <w:rFonts w:hint="eastAsia"/>
          <w:color w:val="000000" w:themeColor="text1"/>
        </w:rPr>
        <w:t>。</w:t>
      </w:r>
    </w:p>
    <w:p w14:paraId="49930D46" w14:textId="5EA0B5E2" w:rsidR="00280B33" w:rsidRDefault="00280B33" w:rsidP="004802CA">
      <w:pPr>
        <w:ind w:left="499"/>
      </w:pPr>
      <w:r>
        <w:tab/>
      </w:r>
      <w:r>
        <w:rPr>
          <w:rFonts w:hint="eastAsia"/>
        </w:rPr>
        <w:t>难度概率：</w:t>
      </w:r>
    </w:p>
    <w:p w14:paraId="566E8FB8" w14:textId="015B207E" w:rsidR="00280B33" w:rsidRDefault="00280B33" w:rsidP="004802CA">
      <w:pPr>
        <w:ind w:left="499"/>
      </w:pPr>
      <w:r>
        <w:tab/>
      </w:r>
      <w:r>
        <w:tab/>
      </w:r>
      <w:r>
        <w:rPr>
          <w:rFonts w:hint="eastAsia"/>
        </w:rPr>
        <w:t>简单难度，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；</w:t>
      </w:r>
    </w:p>
    <w:p w14:paraId="1FFA3840" w14:textId="67ED6C63" w:rsidR="00280B33" w:rsidRDefault="00280B33" w:rsidP="004802CA">
      <w:pPr>
        <w:ind w:left="499"/>
      </w:pPr>
      <w:r>
        <w:tab/>
      </w:r>
      <w:r>
        <w:tab/>
      </w:r>
      <w:r>
        <w:rPr>
          <w:rFonts w:hint="eastAsia"/>
        </w:rPr>
        <w:t>中等难度，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；</w:t>
      </w:r>
    </w:p>
    <w:p w14:paraId="1A63EFB4" w14:textId="02F8F7EB" w:rsidR="00280B33" w:rsidRPr="00B46A10" w:rsidRDefault="00280B33" w:rsidP="004802CA">
      <w:pPr>
        <w:ind w:left="499"/>
        <w:rPr>
          <w:rFonts w:hint="eastAsia"/>
          <w:color w:val="000000" w:themeColor="text1"/>
        </w:rPr>
      </w:pPr>
      <w:r>
        <w:tab/>
      </w:r>
      <w:r>
        <w:tab/>
      </w:r>
      <w:r>
        <w:rPr>
          <w:rFonts w:hint="eastAsia"/>
        </w:rPr>
        <w:t>困难难度，</w:t>
      </w:r>
      <w:r>
        <w:t>80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3BA11AD3" w14:textId="41C38A58" w:rsidR="00F91D2C" w:rsidRDefault="00F91D2C" w:rsidP="00F91D2C">
      <w:pPr>
        <w:pStyle w:val="2"/>
      </w:pPr>
      <w:proofErr w:type="spellStart"/>
      <w:r w:rsidRPr="00F91D2C">
        <w:lastRenderedPageBreak/>
        <w:t>Wandering_</w:t>
      </w:r>
      <w:proofErr w:type="gramStart"/>
      <w:r w:rsidRPr="00F91D2C">
        <w:t>Enter</w:t>
      </w:r>
      <w:proofErr w:type="spellEnd"/>
      <w:r w:rsidRPr="00F91D2C">
        <w:t>(</w:t>
      </w:r>
      <w:proofErr w:type="gramEnd"/>
      <w:r w:rsidRPr="00F91D2C">
        <w:t>)</w:t>
      </w:r>
    </w:p>
    <w:p w14:paraId="3D30E527" w14:textId="17D3CE08" w:rsidR="00F91D2C" w:rsidRDefault="00F91D2C" w:rsidP="004802CA">
      <w:pPr>
        <w:ind w:left="499"/>
      </w:pPr>
    </w:p>
    <w:p w14:paraId="3393B99C" w14:textId="7CAD4F0B" w:rsidR="00F91D2C" w:rsidRDefault="00F91D2C" w:rsidP="00F91D2C">
      <w:pPr>
        <w:pStyle w:val="2"/>
      </w:pPr>
      <w:proofErr w:type="spellStart"/>
      <w:r w:rsidRPr="00F91D2C">
        <w:t>Wandering_</w:t>
      </w:r>
      <w:proofErr w:type="gramStart"/>
      <w:r w:rsidRPr="00F91D2C">
        <w:t>Update</w:t>
      </w:r>
      <w:proofErr w:type="spellEnd"/>
      <w:r w:rsidRPr="00F91D2C">
        <w:t>(</w:t>
      </w:r>
      <w:proofErr w:type="gramEnd"/>
      <w:r w:rsidRPr="00F91D2C">
        <w:t>)</w:t>
      </w:r>
    </w:p>
    <w:p w14:paraId="6DD881DD" w14:textId="25FAE204" w:rsidR="00F91D2C" w:rsidRDefault="00F91D2C" w:rsidP="004802CA">
      <w:pPr>
        <w:ind w:left="499"/>
      </w:pPr>
    </w:p>
    <w:p w14:paraId="59577763" w14:textId="77777777" w:rsidR="009C7C9A" w:rsidRPr="00F20637" w:rsidRDefault="009C7C9A" w:rsidP="00AD68CB">
      <w:pPr>
        <w:ind w:left="499"/>
        <w:rPr>
          <w:rFonts w:hint="eastAsia"/>
          <w:color w:val="000000" w:themeColor="text1"/>
        </w:rPr>
      </w:pPr>
    </w:p>
    <w:sectPr w:rsidR="009C7C9A" w:rsidRPr="00F206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B9710" w14:textId="77777777" w:rsidR="00354270" w:rsidRDefault="00354270" w:rsidP="0002582D">
      <w:pPr>
        <w:spacing w:after="0" w:line="240" w:lineRule="auto"/>
      </w:pPr>
      <w:r>
        <w:separator/>
      </w:r>
    </w:p>
  </w:endnote>
  <w:endnote w:type="continuationSeparator" w:id="0">
    <w:p w14:paraId="0B3B2E69" w14:textId="77777777" w:rsidR="00354270" w:rsidRDefault="00354270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8D26E" w14:textId="77777777" w:rsidR="00354270" w:rsidRDefault="00354270" w:rsidP="0002582D">
      <w:pPr>
        <w:spacing w:after="0" w:line="240" w:lineRule="auto"/>
      </w:pPr>
      <w:r>
        <w:separator/>
      </w:r>
    </w:p>
  </w:footnote>
  <w:footnote w:type="continuationSeparator" w:id="0">
    <w:p w14:paraId="20BE130A" w14:textId="77777777" w:rsidR="00354270" w:rsidRDefault="00354270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D1F1D"/>
    <w:multiLevelType w:val="hybridMultilevel"/>
    <w:tmpl w:val="88D24C0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A4633CF"/>
    <w:multiLevelType w:val="hybridMultilevel"/>
    <w:tmpl w:val="71EE336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208D7B7A"/>
    <w:multiLevelType w:val="hybridMultilevel"/>
    <w:tmpl w:val="AEAA5014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5" w15:restartNumberingAfterBreak="0">
    <w:nsid w:val="223A568E"/>
    <w:multiLevelType w:val="multilevel"/>
    <w:tmpl w:val="223A568E"/>
    <w:lvl w:ilvl="0">
      <w:start w:val="1"/>
      <w:numFmt w:val="decimal"/>
      <w:pStyle w:val="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5B5E"/>
    <w:multiLevelType w:val="hybridMultilevel"/>
    <w:tmpl w:val="F78662EA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1" w15:restartNumberingAfterBreak="0">
    <w:nsid w:val="51817CB8"/>
    <w:multiLevelType w:val="hybridMultilevel"/>
    <w:tmpl w:val="D4F2C102"/>
    <w:lvl w:ilvl="0" w:tplc="04090001">
      <w:start w:val="1"/>
      <w:numFmt w:val="bullet"/>
      <w:lvlText w:val=""/>
      <w:lvlJc w:val="left"/>
      <w:pPr>
        <w:ind w:left="11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12" w15:restartNumberingAfterBreak="0">
    <w:nsid w:val="51ED25EE"/>
    <w:multiLevelType w:val="hybridMultilevel"/>
    <w:tmpl w:val="A59E0F9E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3" w15:restartNumberingAfterBreak="0">
    <w:nsid w:val="53C91F15"/>
    <w:multiLevelType w:val="hybridMultilevel"/>
    <w:tmpl w:val="1C5A326A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4" w15:restartNumberingAfterBreak="0">
    <w:nsid w:val="587B3830"/>
    <w:multiLevelType w:val="hybridMultilevel"/>
    <w:tmpl w:val="812C1292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5" w15:restartNumberingAfterBreak="0">
    <w:nsid w:val="5EFF1DA2"/>
    <w:multiLevelType w:val="hybridMultilevel"/>
    <w:tmpl w:val="FE0259D0"/>
    <w:lvl w:ilvl="0" w:tplc="04090001">
      <w:start w:val="1"/>
      <w:numFmt w:val="bullet"/>
      <w:lvlText w:val=""/>
      <w:lvlJc w:val="left"/>
      <w:pPr>
        <w:ind w:left="9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9" w:hanging="420"/>
      </w:pPr>
      <w:rPr>
        <w:rFonts w:ascii="Wingdings" w:hAnsi="Wingdings" w:hint="default"/>
      </w:rPr>
    </w:lvl>
  </w:abstractNum>
  <w:abstractNum w:abstractNumId="16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3"/>
  </w:num>
  <w:num w:numId="10">
    <w:abstractNumId w:val="7"/>
  </w:num>
  <w:num w:numId="11">
    <w:abstractNumId w:val="8"/>
  </w:num>
  <w:num w:numId="12">
    <w:abstractNumId w:val="5"/>
    <w:lvlOverride w:ilvl="0">
      <w:startOverride w:val="1"/>
    </w:lvlOverride>
  </w:num>
  <w:num w:numId="13">
    <w:abstractNumId w:val="6"/>
  </w:num>
  <w:num w:numId="14">
    <w:abstractNumId w:val="16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"/>
  </w:num>
  <w:num w:numId="18">
    <w:abstractNumId w:val="2"/>
  </w:num>
  <w:num w:numId="19">
    <w:abstractNumId w:val="13"/>
  </w:num>
  <w:num w:numId="20">
    <w:abstractNumId w:val="4"/>
  </w:num>
  <w:num w:numId="21">
    <w:abstractNumId w:val="15"/>
  </w:num>
  <w:num w:numId="22">
    <w:abstractNumId w:val="10"/>
  </w:num>
  <w:num w:numId="23">
    <w:abstractNumId w:val="1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60F"/>
    <w:rsid w:val="00000039"/>
    <w:rsid w:val="00000442"/>
    <w:rsid w:val="00000E69"/>
    <w:rsid w:val="00003E84"/>
    <w:rsid w:val="00004386"/>
    <w:rsid w:val="00005C53"/>
    <w:rsid w:val="00010241"/>
    <w:rsid w:val="000121E5"/>
    <w:rsid w:val="000218C1"/>
    <w:rsid w:val="00022945"/>
    <w:rsid w:val="00023746"/>
    <w:rsid w:val="00024420"/>
    <w:rsid w:val="000246AC"/>
    <w:rsid w:val="0002582D"/>
    <w:rsid w:val="00027257"/>
    <w:rsid w:val="000334F8"/>
    <w:rsid w:val="000353DE"/>
    <w:rsid w:val="000400B0"/>
    <w:rsid w:val="0004163E"/>
    <w:rsid w:val="00042196"/>
    <w:rsid w:val="00044A10"/>
    <w:rsid w:val="00057EC3"/>
    <w:rsid w:val="00060164"/>
    <w:rsid w:val="00063B54"/>
    <w:rsid w:val="0006563E"/>
    <w:rsid w:val="00067030"/>
    <w:rsid w:val="00067F4F"/>
    <w:rsid w:val="00072B75"/>
    <w:rsid w:val="00072EF9"/>
    <w:rsid w:val="000763BE"/>
    <w:rsid w:val="00091BEA"/>
    <w:rsid w:val="000978EF"/>
    <w:rsid w:val="000A61CF"/>
    <w:rsid w:val="000A638C"/>
    <w:rsid w:val="000A6A92"/>
    <w:rsid w:val="000B1E77"/>
    <w:rsid w:val="000B4926"/>
    <w:rsid w:val="000B5257"/>
    <w:rsid w:val="000B556A"/>
    <w:rsid w:val="000B6621"/>
    <w:rsid w:val="000C03EA"/>
    <w:rsid w:val="000C46B0"/>
    <w:rsid w:val="000C7AEF"/>
    <w:rsid w:val="000D0DC0"/>
    <w:rsid w:val="000D1F2D"/>
    <w:rsid w:val="000D3592"/>
    <w:rsid w:val="000D3C50"/>
    <w:rsid w:val="000D6266"/>
    <w:rsid w:val="000E1276"/>
    <w:rsid w:val="000E3F58"/>
    <w:rsid w:val="000E4DFF"/>
    <w:rsid w:val="000E61C8"/>
    <w:rsid w:val="000F2A33"/>
    <w:rsid w:val="000F3C09"/>
    <w:rsid w:val="000F700D"/>
    <w:rsid w:val="000F7EB9"/>
    <w:rsid w:val="00101220"/>
    <w:rsid w:val="00102746"/>
    <w:rsid w:val="00117694"/>
    <w:rsid w:val="00122547"/>
    <w:rsid w:val="0012702D"/>
    <w:rsid w:val="001278BE"/>
    <w:rsid w:val="00133C0B"/>
    <w:rsid w:val="0013446E"/>
    <w:rsid w:val="00141ED0"/>
    <w:rsid w:val="001436B1"/>
    <w:rsid w:val="0014373F"/>
    <w:rsid w:val="00143B86"/>
    <w:rsid w:val="00147D63"/>
    <w:rsid w:val="001507B0"/>
    <w:rsid w:val="00150858"/>
    <w:rsid w:val="001555E5"/>
    <w:rsid w:val="001626EA"/>
    <w:rsid w:val="00162DB5"/>
    <w:rsid w:val="0016390B"/>
    <w:rsid w:val="00165DF7"/>
    <w:rsid w:val="00170B6E"/>
    <w:rsid w:val="00176E19"/>
    <w:rsid w:val="00177BDF"/>
    <w:rsid w:val="00181C87"/>
    <w:rsid w:val="00186A72"/>
    <w:rsid w:val="001915DC"/>
    <w:rsid w:val="001920C3"/>
    <w:rsid w:val="00193B27"/>
    <w:rsid w:val="00193CF7"/>
    <w:rsid w:val="001B301E"/>
    <w:rsid w:val="001B3322"/>
    <w:rsid w:val="001B34C1"/>
    <w:rsid w:val="001C62D2"/>
    <w:rsid w:val="001D2EF2"/>
    <w:rsid w:val="001D5B72"/>
    <w:rsid w:val="001E248D"/>
    <w:rsid w:val="001E50F6"/>
    <w:rsid w:val="001F0643"/>
    <w:rsid w:val="001F4DA7"/>
    <w:rsid w:val="001F7896"/>
    <w:rsid w:val="002047FA"/>
    <w:rsid w:val="00211834"/>
    <w:rsid w:val="00212BE0"/>
    <w:rsid w:val="002171E3"/>
    <w:rsid w:val="00220FF3"/>
    <w:rsid w:val="00222784"/>
    <w:rsid w:val="00227E93"/>
    <w:rsid w:val="00233037"/>
    <w:rsid w:val="00237ABE"/>
    <w:rsid w:val="00242CC4"/>
    <w:rsid w:val="00244AFA"/>
    <w:rsid w:val="00245387"/>
    <w:rsid w:val="00245E2A"/>
    <w:rsid w:val="0025117C"/>
    <w:rsid w:val="0025483B"/>
    <w:rsid w:val="00255616"/>
    <w:rsid w:val="0025658B"/>
    <w:rsid w:val="00257FE2"/>
    <w:rsid w:val="00260DC9"/>
    <w:rsid w:val="00266961"/>
    <w:rsid w:val="00266C14"/>
    <w:rsid w:val="00274790"/>
    <w:rsid w:val="00275BB0"/>
    <w:rsid w:val="00276867"/>
    <w:rsid w:val="00280B33"/>
    <w:rsid w:val="00282477"/>
    <w:rsid w:val="00285C76"/>
    <w:rsid w:val="002876B3"/>
    <w:rsid w:val="002A1698"/>
    <w:rsid w:val="002A58A6"/>
    <w:rsid w:val="002C35B6"/>
    <w:rsid w:val="002C3838"/>
    <w:rsid w:val="002C4C17"/>
    <w:rsid w:val="002D06BB"/>
    <w:rsid w:val="002D2D69"/>
    <w:rsid w:val="002D341A"/>
    <w:rsid w:val="002E5910"/>
    <w:rsid w:val="002E5EDB"/>
    <w:rsid w:val="002F19A2"/>
    <w:rsid w:val="002F5BCC"/>
    <w:rsid w:val="002F7AC5"/>
    <w:rsid w:val="00305270"/>
    <w:rsid w:val="00313A46"/>
    <w:rsid w:val="0032470B"/>
    <w:rsid w:val="00330619"/>
    <w:rsid w:val="00330723"/>
    <w:rsid w:val="00330F5C"/>
    <w:rsid w:val="0033620E"/>
    <w:rsid w:val="003449A7"/>
    <w:rsid w:val="003472F9"/>
    <w:rsid w:val="00350EB7"/>
    <w:rsid w:val="003524E5"/>
    <w:rsid w:val="00354270"/>
    <w:rsid w:val="0035514B"/>
    <w:rsid w:val="00355987"/>
    <w:rsid w:val="00362391"/>
    <w:rsid w:val="00367CFE"/>
    <w:rsid w:val="00370651"/>
    <w:rsid w:val="00372609"/>
    <w:rsid w:val="00373F31"/>
    <w:rsid w:val="00382502"/>
    <w:rsid w:val="00382A99"/>
    <w:rsid w:val="00384857"/>
    <w:rsid w:val="00390CA5"/>
    <w:rsid w:val="00394D67"/>
    <w:rsid w:val="003969C9"/>
    <w:rsid w:val="00397343"/>
    <w:rsid w:val="003A0DA5"/>
    <w:rsid w:val="003A765E"/>
    <w:rsid w:val="003C0AA1"/>
    <w:rsid w:val="003C2A3D"/>
    <w:rsid w:val="003C3EE4"/>
    <w:rsid w:val="003C4BD9"/>
    <w:rsid w:val="003D1425"/>
    <w:rsid w:val="003D4DB2"/>
    <w:rsid w:val="003D5706"/>
    <w:rsid w:val="003E4CA8"/>
    <w:rsid w:val="003E5FFD"/>
    <w:rsid w:val="003F09DB"/>
    <w:rsid w:val="003F0B8C"/>
    <w:rsid w:val="003F2733"/>
    <w:rsid w:val="003F284C"/>
    <w:rsid w:val="003F7413"/>
    <w:rsid w:val="00400C8A"/>
    <w:rsid w:val="00406428"/>
    <w:rsid w:val="00407334"/>
    <w:rsid w:val="00422848"/>
    <w:rsid w:val="00423BDF"/>
    <w:rsid w:val="0042796A"/>
    <w:rsid w:val="0043008A"/>
    <w:rsid w:val="00430917"/>
    <w:rsid w:val="00432BB6"/>
    <w:rsid w:val="00433FD6"/>
    <w:rsid w:val="00436F0E"/>
    <w:rsid w:val="004539A0"/>
    <w:rsid w:val="004560BA"/>
    <w:rsid w:val="00456F4E"/>
    <w:rsid w:val="00461AD4"/>
    <w:rsid w:val="00462A35"/>
    <w:rsid w:val="0047670D"/>
    <w:rsid w:val="00477C43"/>
    <w:rsid w:val="004802CA"/>
    <w:rsid w:val="00480AF0"/>
    <w:rsid w:val="00483AD9"/>
    <w:rsid w:val="004868EE"/>
    <w:rsid w:val="00490A87"/>
    <w:rsid w:val="00496C03"/>
    <w:rsid w:val="004A117F"/>
    <w:rsid w:val="004A1D1B"/>
    <w:rsid w:val="004A3EC9"/>
    <w:rsid w:val="004A69C9"/>
    <w:rsid w:val="004A71C4"/>
    <w:rsid w:val="004B1D2B"/>
    <w:rsid w:val="004E3F20"/>
    <w:rsid w:val="004E40EA"/>
    <w:rsid w:val="004F150F"/>
    <w:rsid w:val="004F244C"/>
    <w:rsid w:val="004F61E1"/>
    <w:rsid w:val="0050090A"/>
    <w:rsid w:val="00501BD9"/>
    <w:rsid w:val="0050235A"/>
    <w:rsid w:val="005027D6"/>
    <w:rsid w:val="0050474B"/>
    <w:rsid w:val="00507476"/>
    <w:rsid w:val="00520D2A"/>
    <w:rsid w:val="005254CF"/>
    <w:rsid w:val="005279F7"/>
    <w:rsid w:val="005439D0"/>
    <w:rsid w:val="005462F9"/>
    <w:rsid w:val="00546A9F"/>
    <w:rsid w:val="005539D2"/>
    <w:rsid w:val="005563C5"/>
    <w:rsid w:val="005670AD"/>
    <w:rsid w:val="00573C6C"/>
    <w:rsid w:val="005745E6"/>
    <w:rsid w:val="00574E14"/>
    <w:rsid w:val="00575D4A"/>
    <w:rsid w:val="00576671"/>
    <w:rsid w:val="00580DF9"/>
    <w:rsid w:val="00591609"/>
    <w:rsid w:val="00592391"/>
    <w:rsid w:val="00592F29"/>
    <w:rsid w:val="00593EC2"/>
    <w:rsid w:val="0059486B"/>
    <w:rsid w:val="00594E2B"/>
    <w:rsid w:val="005A1243"/>
    <w:rsid w:val="005A31EE"/>
    <w:rsid w:val="005A44C4"/>
    <w:rsid w:val="005A4CBA"/>
    <w:rsid w:val="005A4F48"/>
    <w:rsid w:val="005B304E"/>
    <w:rsid w:val="005B3648"/>
    <w:rsid w:val="005B5DAA"/>
    <w:rsid w:val="005C10D2"/>
    <w:rsid w:val="005C330D"/>
    <w:rsid w:val="005C48E0"/>
    <w:rsid w:val="005C5090"/>
    <w:rsid w:val="005D1D32"/>
    <w:rsid w:val="005D5AC4"/>
    <w:rsid w:val="005D6934"/>
    <w:rsid w:val="005E008A"/>
    <w:rsid w:val="005E4BE7"/>
    <w:rsid w:val="005E5448"/>
    <w:rsid w:val="005F131F"/>
    <w:rsid w:val="005F3DE8"/>
    <w:rsid w:val="005F4B93"/>
    <w:rsid w:val="005F568A"/>
    <w:rsid w:val="00601356"/>
    <w:rsid w:val="006051D4"/>
    <w:rsid w:val="00606D1E"/>
    <w:rsid w:val="00607FF9"/>
    <w:rsid w:val="00611181"/>
    <w:rsid w:val="00617F84"/>
    <w:rsid w:val="00620040"/>
    <w:rsid w:val="006207EF"/>
    <w:rsid w:val="0062369C"/>
    <w:rsid w:val="00624462"/>
    <w:rsid w:val="006325FA"/>
    <w:rsid w:val="00635720"/>
    <w:rsid w:val="00642D1C"/>
    <w:rsid w:val="006436B2"/>
    <w:rsid w:val="00650761"/>
    <w:rsid w:val="00653825"/>
    <w:rsid w:val="00654225"/>
    <w:rsid w:val="00654C53"/>
    <w:rsid w:val="00661BA4"/>
    <w:rsid w:val="00663CB2"/>
    <w:rsid w:val="00665169"/>
    <w:rsid w:val="00674041"/>
    <w:rsid w:val="006866FC"/>
    <w:rsid w:val="00690F1B"/>
    <w:rsid w:val="00692D13"/>
    <w:rsid w:val="006963C9"/>
    <w:rsid w:val="00696B3F"/>
    <w:rsid w:val="006A018D"/>
    <w:rsid w:val="006A3EC0"/>
    <w:rsid w:val="006A7B1D"/>
    <w:rsid w:val="006B0C91"/>
    <w:rsid w:val="006B1DB1"/>
    <w:rsid w:val="006B1DBF"/>
    <w:rsid w:val="006B45A8"/>
    <w:rsid w:val="006B53F0"/>
    <w:rsid w:val="006C0BE9"/>
    <w:rsid w:val="006C16A8"/>
    <w:rsid w:val="006C27DD"/>
    <w:rsid w:val="006C3615"/>
    <w:rsid w:val="006C4D72"/>
    <w:rsid w:val="006C793C"/>
    <w:rsid w:val="006D56BF"/>
    <w:rsid w:val="006D6AAC"/>
    <w:rsid w:val="006E3205"/>
    <w:rsid w:val="006E3FE2"/>
    <w:rsid w:val="006E7816"/>
    <w:rsid w:val="006F0F9A"/>
    <w:rsid w:val="006F3AB5"/>
    <w:rsid w:val="006F521D"/>
    <w:rsid w:val="006F5848"/>
    <w:rsid w:val="006F61A0"/>
    <w:rsid w:val="0070016D"/>
    <w:rsid w:val="00701B09"/>
    <w:rsid w:val="00703830"/>
    <w:rsid w:val="007064AE"/>
    <w:rsid w:val="00711093"/>
    <w:rsid w:val="00712811"/>
    <w:rsid w:val="00712A0C"/>
    <w:rsid w:val="00713680"/>
    <w:rsid w:val="00714B99"/>
    <w:rsid w:val="0071593E"/>
    <w:rsid w:val="00720FD9"/>
    <w:rsid w:val="00723038"/>
    <w:rsid w:val="00732147"/>
    <w:rsid w:val="00732150"/>
    <w:rsid w:val="00734610"/>
    <w:rsid w:val="00734C05"/>
    <w:rsid w:val="007351AF"/>
    <w:rsid w:val="007364FC"/>
    <w:rsid w:val="007417C9"/>
    <w:rsid w:val="00745033"/>
    <w:rsid w:val="00752EE1"/>
    <w:rsid w:val="00754225"/>
    <w:rsid w:val="0076054D"/>
    <w:rsid w:val="00760CCB"/>
    <w:rsid w:val="00764D4A"/>
    <w:rsid w:val="00766842"/>
    <w:rsid w:val="00766B4A"/>
    <w:rsid w:val="007718F2"/>
    <w:rsid w:val="007719F0"/>
    <w:rsid w:val="00771F41"/>
    <w:rsid w:val="007740BC"/>
    <w:rsid w:val="00774F9A"/>
    <w:rsid w:val="00775A69"/>
    <w:rsid w:val="007814ED"/>
    <w:rsid w:val="00781CDA"/>
    <w:rsid w:val="00786858"/>
    <w:rsid w:val="00787497"/>
    <w:rsid w:val="007926DC"/>
    <w:rsid w:val="00792D13"/>
    <w:rsid w:val="007938CE"/>
    <w:rsid w:val="00796DC7"/>
    <w:rsid w:val="007B0A1F"/>
    <w:rsid w:val="007B160F"/>
    <w:rsid w:val="007B42C5"/>
    <w:rsid w:val="007B45BB"/>
    <w:rsid w:val="007B4982"/>
    <w:rsid w:val="007C06BD"/>
    <w:rsid w:val="007C09BC"/>
    <w:rsid w:val="007C3A31"/>
    <w:rsid w:val="007D4885"/>
    <w:rsid w:val="007D67F8"/>
    <w:rsid w:val="007E276C"/>
    <w:rsid w:val="007E61C6"/>
    <w:rsid w:val="007E6E89"/>
    <w:rsid w:val="007E7AA0"/>
    <w:rsid w:val="007F337B"/>
    <w:rsid w:val="00803553"/>
    <w:rsid w:val="00804106"/>
    <w:rsid w:val="00811C18"/>
    <w:rsid w:val="00812562"/>
    <w:rsid w:val="00820BF3"/>
    <w:rsid w:val="00832F5C"/>
    <w:rsid w:val="00833785"/>
    <w:rsid w:val="00833D6F"/>
    <w:rsid w:val="00834C9E"/>
    <w:rsid w:val="00836939"/>
    <w:rsid w:val="00841BA3"/>
    <w:rsid w:val="0084459D"/>
    <w:rsid w:val="008457EB"/>
    <w:rsid w:val="00852F9F"/>
    <w:rsid w:val="008552AA"/>
    <w:rsid w:val="008601B2"/>
    <w:rsid w:val="00861DFC"/>
    <w:rsid w:val="008637DB"/>
    <w:rsid w:val="00863D3E"/>
    <w:rsid w:val="008679F4"/>
    <w:rsid w:val="00867EC4"/>
    <w:rsid w:val="008743B2"/>
    <w:rsid w:val="00875B46"/>
    <w:rsid w:val="008761BE"/>
    <w:rsid w:val="00881FAD"/>
    <w:rsid w:val="0088384B"/>
    <w:rsid w:val="008846C0"/>
    <w:rsid w:val="00886C77"/>
    <w:rsid w:val="00890E02"/>
    <w:rsid w:val="008942B8"/>
    <w:rsid w:val="008950ED"/>
    <w:rsid w:val="008952C1"/>
    <w:rsid w:val="00896BDF"/>
    <w:rsid w:val="00897080"/>
    <w:rsid w:val="008A224B"/>
    <w:rsid w:val="008A5450"/>
    <w:rsid w:val="008A5D84"/>
    <w:rsid w:val="008A739E"/>
    <w:rsid w:val="008B25A3"/>
    <w:rsid w:val="008B4E1A"/>
    <w:rsid w:val="008C1B22"/>
    <w:rsid w:val="008C4B63"/>
    <w:rsid w:val="008C7CE7"/>
    <w:rsid w:val="008D3B58"/>
    <w:rsid w:val="008E08AA"/>
    <w:rsid w:val="008E23EE"/>
    <w:rsid w:val="008E2808"/>
    <w:rsid w:val="008F29CE"/>
    <w:rsid w:val="008F69F6"/>
    <w:rsid w:val="008F7371"/>
    <w:rsid w:val="00900DD7"/>
    <w:rsid w:val="00910103"/>
    <w:rsid w:val="00912830"/>
    <w:rsid w:val="00912F03"/>
    <w:rsid w:val="009143B9"/>
    <w:rsid w:val="009173F2"/>
    <w:rsid w:val="009176AC"/>
    <w:rsid w:val="009237D9"/>
    <w:rsid w:val="009247B3"/>
    <w:rsid w:val="00925CF4"/>
    <w:rsid w:val="0093571B"/>
    <w:rsid w:val="00941125"/>
    <w:rsid w:val="00941128"/>
    <w:rsid w:val="00941E3A"/>
    <w:rsid w:val="00942326"/>
    <w:rsid w:val="009426E8"/>
    <w:rsid w:val="00943BB5"/>
    <w:rsid w:val="00943D76"/>
    <w:rsid w:val="00944720"/>
    <w:rsid w:val="00945998"/>
    <w:rsid w:val="00945D59"/>
    <w:rsid w:val="009462A1"/>
    <w:rsid w:val="009472DC"/>
    <w:rsid w:val="009545F6"/>
    <w:rsid w:val="00964895"/>
    <w:rsid w:val="00965284"/>
    <w:rsid w:val="00965566"/>
    <w:rsid w:val="00976195"/>
    <w:rsid w:val="00984BE8"/>
    <w:rsid w:val="00986D8F"/>
    <w:rsid w:val="00991ED3"/>
    <w:rsid w:val="009922D2"/>
    <w:rsid w:val="00996D66"/>
    <w:rsid w:val="009A1579"/>
    <w:rsid w:val="009A7907"/>
    <w:rsid w:val="009A7D2A"/>
    <w:rsid w:val="009B3EEC"/>
    <w:rsid w:val="009B7E67"/>
    <w:rsid w:val="009C09F9"/>
    <w:rsid w:val="009C1D71"/>
    <w:rsid w:val="009C4F3E"/>
    <w:rsid w:val="009C744F"/>
    <w:rsid w:val="009C7C9A"/>
    <w:rsid w:val="009D12A7"/>
    <w:rsid w:val="009D1BD8"/>
    <w:rsid w:val="009D215F"/>
    <w:rsid w:val="009D233C"/>
    <w:rsid w:val="009D4942"/>
    <w:rsid w:val="009D67D8"/>
    <w:rsid w:val="009E383C"/>
    <w:rsid w:val="009E7092"/>
    <w:rsid w:val="009F0776"/>
    <w:rsid w:val="009F1381"/>
    <w:rsid w:val="009F1776"/>
    <w:rsid w:val="009F1A6C"/>
    <w:rsid w:val="009F3CFC"/>
    <w:rsid w:val="00A006CA"/>
    <w:rsid w:val="00A01292"/>
    <w:rsid w:val="00A0182A"/>
    <w:rsid w:val="00A02752"/>
    <w:rsid w:val="00A046B3"/>
    <w:rsid w:val="00A0607D"/>
    <w:rsid w:val="00A126CD"/>
    <w:rsid w:val="00A20FA7"/>
    <w:rsid w:val="00A2115F"/>
    <w:rsid w:val="00A2234C"/>
    <w:rsid w:val="00A23F08"/>
    <w:rsid w:val="00A24DB1"/>
    <w:rsid w:val="00A31CB7"/>
    <w:rsid w:val="00A339CA"/>
    <w:rsid w:val="00A35490"/>
    <w:rsid w:val="00A359B3"/>
    <w:rsid w:val="00A35F1C"/>
    <w:rsid w:val="00A40562"/>
    <w:rsid w:val="00A440CF"/>
    <w:rsid w:val="00A453A3"/>
    <w:rsid w:val="00A45767"/>
    <w:rsid w:val="00A46B4B"/>
    <w:rsid w:val="00A512A4"/>
    <w:rsid w:val="00A53AA6"/>
    <w:rsid w:val="00A54ADB"/>
    <w:rsid w:val="00A564C0"/>
    <w:rsid w:val="00A604A8"/>
    <w:rsid w:val="00A608CE"/>
    <w:rsid w:val="00A65AAC"/>
    <w:rsid w:val="00A749CA"/>
    <w:rsid w:val="00A75C70"/>
    <w:rsid w:val="00A77A32"/>
    <w:rsid w:val="00A84F39"/>
    <w:rsid w:val="00A84F9C"/>
    <w:rsid w:val="00A856DC"/>
    <w:rsid w:val="00A87EBC"/>
    <w:rsid w:val="00A97803"/>
    <w:rsid w:val="00AA549C"/>
    <w:rsid w:val="00AA5ABC"/>
    <w:rsid w:val="00AA7FAA"/>
    <w:rsid w:val="00AB133E"/>
    <w:rsid w:val="00AB7234"/>
    <w:rsid w:val="00AB7AAE"/>
    <w:rsid w:val="00AB7D55"/>
    <w:rsid w:val="00AC03E5"/>
    <w:rsid w:val="00AC1937"/>
    <w:rsid w:val="00AC1F91"/>
    <w:rsid w:val="00AC477F"/>
    <w:rsid w:val="00AC773D"/>
    <w:rsid w:val="00AD68CB"/>
    <w:rsid w:val="00AE25BC"/>
    <w:rsid w:val="00AE53A1"/>
    <w:rsid w:val="00AE6633"/>
    <w:rsid w:val="00AF1867"/>
    <w:rsid w:val="00AF258B"/>
    <w:rsid w:val="00AF7F25"/>
    <w:rsid w:val="00B001C0"/>
    <w:rsid w:val="00B00503"/>
    <w:rsid w:val="00B02319"/>
    <w:rsid w:val="00B047E2"/>
    <w:rsid w:val="00B069B6"/>
    <w:rsid w:val="00B111E8"/>
    <w:rsid w:val="00B12718"/>
    <w:rsid w:val="00B13454"/>
    <w:rsid w:val="00B1594F"/>
    <w:rsid w:val="00B159EE"/>
    <w:rsid w:val="00B16EC6"/>
    <w:rsid w:val="00B20820"/>
    <w:rsid w:val="00B20EE4"/>
    <w:rsid w:val="00B22484"/>
    <w:rsid w:val="00B23B75"/>
    <w:rsid w:val="00B318DF"/>
    <w:rsid w:val="00B31940"/>
    <w:rsid w:val="00B32383"/>
    <w:rsid w:val="00B328A2"/>
    <w:rsid w:val="00B32B45"/>
    <w:rsid w:val="00B32F60"/>
    <w:rsid w:val="00B40D34"/>
    <w:rsid w:val="00B46A10"/>
    <w:rsid w:val="00B46BCC"/>
    <w:rsid w:val="00B524D6"/>
    <w:rsid w:val="00B616FC"/>
    <w:rsid w:val="00B63AED"/>
    <w:rsid w:val="00B70978"/>
    <w:rsid w:val="00B7276E"/>
    <w:rsid w:val="00B729DD"/>
    <w:rsid w:val="00B73911"/>
    <w:rsid w:val="00B7487B"/>
    <w:rsid w:val="00B800E5"/>
    <w:rsid w:val="00B82C3B"/>
    <w:rsid w:val="00B91AC7"/>
    <w:rsid w:val="00B96232"/>
    <w:rsid w:val="00BA1A29"/>
    <w:rsid w:val="00BA45B8"/>
    <w:rsid w:val="00BA66A8"/>
    <w:rsid w:val="00BA7C3D"/>
    <w:rsid w:val="00BB08D8"/>
    <w:rsid w:val="00BB12D3"/>
    <w:rsid w:val="00BB27E7"/>
    <w:rsid w:val="00BB3F80"/>
    <w:rsid w:val="00BB749C"/>
    <w:rsid w:val="00BC0C1B"/>
    <w:rsid w:val="00BC1672"/>
    <w:rsid w:val="00BC3F80"/>
    <w:rsid w:val="00BD6B4B"/>
    <w:rsid w:val="00BE46ED"/>
    <w:rsid w:val="00BF14FE"/>
    <w:rsid w:val="00BF1966"/>
    <w:rsid w:val="00BF262D"/>
    <w:rsid w:val="00BF69E2"/>
    <w:rsid w:val="00BF6E5B"/>
    <w:rsid w:val="00C02C93"/>
    <w:rsid w:val="00C03CD5"/>
    <w:rsid w:val="00C111D4"/>
    <w:rsid w:val="00C11371"/>
    <w:rsid w:val="00C12627"/>
    <w:rsid w:val="00C23285"/>
    <w:rsid w:val="00C25EB9"/>
    <w:rsid w:val="00C32F5C"/>
    <w:rsid w:val="00C37A8F"/>
    <w:rsid w:val="00C447E5"/>
    <w:rsid w:val="00C45E45"/>
    <w:rsid w:val="00C4787F"/>
    <w:rsid w:val="00C53993"/>
    <w:rsid w:val="00C5410D"/>
    <w:rsid w:val="00C5739D"/>
    <w:rsid w:val="00C66020"/>
    <w:rsid w:val="00C71BE7"/>
    <w:rsid w:val="00C75A05"/>
    <w:rsid w:val="00C834E9"/>
    <w:rsid w:val="00C836BE"/>
    <w:rsid w:val="00C91063"/>
    <w:rsid w:val="00C91228"/>
    <w:rsid w:val="00CB213E"/>
    <w:rsid w:val="00CB2508"/>
    <w:rsid w:val="00CC1644"/>
    <w:rsid w:val="00CC4379"/>
    <w:rsid w:val="00CC51C7"/>
    <w:rsid w:val="00CC5FA8"/>
    <w:rsid w:val="00CC6211"/>
    <w:rsid w:val="00CC67A5"/>
    <w:rsid w:val="00CC6B42"/>
    <w:rsid w:val="00CD095C"/>
    <w:rsid w:val="00CD0A2B"/>
    <w:rsid w:val="00CD0CE5"/>
    <w:rsid w:val="00CD1097"/>
    <w:rsid w:val="00CD73FB"/>
    <w:rsid w:val="00CE1920"/>
    <w:rsid w:val="00CE4455"/>
    <w:rsid w:val="00CE74B0"/>
    <w:rsid w:val="00CF0D96"/>
    <w:rsid w:val="00CF5B40"/>
    <w:rsid w:val="00CF5E58"/>
    <w:rsid w:val="00CF7E3A"/>
    <w:rsid w:val="00D0184E"/>
    <w:rsid w:val="00D044C4"/>
    <w:rsid w:val="00D0607A"/>
    <w:rsid w:val="00D07133"/>
    <w:rsid w:val="00D10E06"/>
    <w:rsid w:val="00D137CF"/>
    <w:rsid w:val="00D14530"/>
    <w:rsid w:val="00D15C2D"/>
    <w:rsid w:val="00D15C94"/>
    <w:rsid w:val="00D178D4"/>
    <w:rsid w:val="00D25F51"/>
    <w:rsid w:val="00D313F9"/>
    <w:rsid w:val="00D3284B"/>
    <w:rsid w:val="00D37055"/>
    <w:rsid w:val="00D37584"/>
    <w:rsid w:val="00D37698"/>
    <w:rsid w:val="00D41A0B"/>
    <w:rsid w:val="00D51940"/>
    <w:rsid w:val="00D52376"/>
    <w:rsid w:val="00D56B35"/>
    <w:rsid w:val="00D62B6F"/>
    <w:rsid w:val="00D64198"/>
    <w:rsid w:val="00D6427F"/>
    <w:rsid w:val="00D716D3"/>
    <w:rsid w:val="00D80343"/>
    <w:rsid w:val="00D8132A"/>
    <w:rsid w:val="00D83F36"/>
    <w:rsid w:val="00D8679F"/>
    <w:rsid w:val="00D86E32"/>
    <w:rsid w:val="00D93212"/>
    <w:rsid w:val="00D944C3"/>
    <w:rsid w:val="00D96911"/>
    <w:rsid w:val="00D97A59"/>
    <w:rsid w:val="00DA076F"/>
    <w:rsid w:val="00DA21BF"/>
    <w:rsid w:val="00DA51DE"/>
    <w:rsid w:val="00DA66EF"/>
    <w:rsid w:val="00DB296D"/>
    <w:rsid w:val="00DB3E8A"/>
    <w:rsid w:val="00DB410B"/>
    <w:rsid w:val="00DC17D6"/>
    <w:rsid w:val="00DC3A9E"/>
    <w:rsid w:val="00DD16A8"/>
    <w:rsid w:val="00DD19AF"/>
    <w:rsid w:val="00DD19B3"/>
    <w:rsid w:val="00DD478C"/>
    <w:rsid w:val="00DD60A2"/>
    <w:rsid w:val="00DD6BDF"/>
    <w:rsid w:val="00DD7BF7"/>
    <w:rsid w:val="00DE2D50"/>
    <w:rsid w:val="00DE51D2"/>
    <w:rsid w:val="00DE563F"/>
    <w:rsid w:val="00DE5CA8"/>
    <w:rsid w:val="00DE6717"/>
    <w:rsid w:val="00DF1038"/>
    <w:rsid w:val="00DF1629"/>
    <w:rsid w:val="00DF4369"/>
    <w:rsid w:val="00DF584B"/>
    <w:rsid w:val="00DF5FD1"/>
    <w:rsid w:val="00E036CC"/>
    <w:rsid w:val="00E06A55"/>
    <w:rsid w:val="00E23A67"/>
    <w:rsid w:val="00E27BF0"/>
    <w:rsid w:val="00E40641"/>
    <w:rsid w:val="00E52698"/>
    <w:rsid w:val="00E5782F"/>
    <w:rsid w:val="00E61471"/>
    <w:rsid w:val="00E6354B"/>
    <w:rsid w:val="00E70C5D"/>
    <w:rsid w:val="00E760F6"/>
    <w:rsid w:val="00E767A1"/>
    <w:rsid w:val="00E81321"/>
    <w:rsid w:val="00E82BEE"/>
    <w:rsid w:val="00E82E9A"/>
    <w:rsid w:val="00E85BAC"/>
    <w:rsid w:val="00E877ED"/>
    <w:rsid w:val="00E92A46"/>
    <w:rsid w:val="00E952F1"/>
    <w:rsid w:val="00EA0160"/>
    <w:rsid w:val="00EA4B69"/>
    <w:rsid w:val="00EA4E7B"/>
    <w:rsid w:val="00EB1006"/>
    <w:rsid w:val="00EB10CA"/>
    <w:rsid w:val="00EB458A"/>
    <w:rsid w:val="00EC0CB5"/>
    <w:rsid w:val="00ED1738"/>
    <w:rsid w:val="00ED1E7D"/>
    <w:rsid w:val="00ED33CE"/>
    <w:rsid w:val="00EE1777"/>
    <w:rsid w:val="00EE2183"/>
    <w:rsid w:val="00EE3EE9"/>
    <w:rsid w:val="00EE6F16"/>
    <w:rsid w:val="00EF3E0D"/>
    <w:rsid w:val="00EF7CA9"/>
    <w:rsid w:val="00F0014F"/>
    <w:rsid w:val="00F028B0"/>
    <w:rsid w:val="00F04C41"/>
    <w:rsid w:val="00F144B3"/>
    <w:rsid w:val="00F15204"/>
    <w:rsid w:val="00F20637"/>
    <w:rsid w:val="00F21DF8"/>
    <w:rsid w:val="00F24B9A"/>
    <w:rsid w:val="00F24D4C"/>
    <w:rsid w:val="00F25E8B"/>
    <w:rsid w:val="00F3292A"/>
    <w:rsid w:val="00F32C53"/>
    <w:rsid w:val="00F40009"/>
    <w:rsid w:val="00F407C5"/>
    <w:rsid w:val="00F440A1"/>
    <w:rsid w:val="00F47A0C"/>
    <w:rsid w:val="00F513C3"/>
    <w:rsid w:val="00F528A9"/>
    <w:rsid w:val="00F52AD1"/>
    <w:rsid w:val="00F60105"/>
    <w:rsid w:val="00F652D3"/>
    <w:rsid w:val="00F71ABC"/>
    <w:rsid w:val="00F74A1E"/>
    <w:rsid w:val="00F75A66"/>
    <w:rsid w:val="00F77BFD"/>
    <w:rsid w:val="00F77CC9"/>
    <w:rsid w:val="00F80C35"/>
    <w:rsid w:val="00F8534C"/>
    <w:rsid w:val="00F85817"/>
    <w:rsid w:val="00F8726C"/>
    <w:rsid w:val="00F90E3F"/>
    <w:rsid w:val="00F91D2C"/>
    <w:rsid w:val="00FA0BEF"/>
    <w:rsid w:val="00FA15E3"/>
    <w:rsid w:val="00FA1902"/>
    <w:rsid w:val="00FA1E85"/>
    <w:rsid w:val="00FA211E"/>
    <w:rsid w:val="00FA34BD"/>
    <w:rsid w:val="00FA6A49"/>
    <w:rsid w:val="00FB0292"/>
    <w:rsid w:val="00FB21A3"/>
    <w:rsid w:val="00FC29C6"/>
    <w:rsid w:val="00FC451D"/>
    <w:rsid w:val="00FC506B"/>
    <w:rsid w:val="00FC5A45"/>
    <w:rsid w:val="00FC5B0F"/>
    <w:rsid w:val="00FD16BA"/>
    <w:rsid w:val="00FD2FDA"/>
    <w:rsid w:val="00FD31EB"/>
    <w:rsid w:val="00FD43B4"/>
    <w:rsid w:val="00FD4980"/>
    <w:rsid w:val="00FE116D"/>
    <w:rsid w:val="00FE15B6"/>
    <w:rsid w:val="00FE3562"/>
    <w:rsid w:val="00FF0814"/>
    <w:rsid w:val="00FF5301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BD177"/>
  <w15:docId w15:val="{724A4B52-45AC-4C02-91BB-D6B21B54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88" w:lineRule="auto"/>
    </w:pPr>
    <w:rPr>
      <w:iCs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微软雅黑" w:hAnsi="Microsoft Sans Serif" w:cstheme="majorBidi"/>
      <w:bCs/>
      <w:color w:val="FFFFFF" w:themeColor="background1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a6">
    <w:name w:val="Strong"/>
    <w:uiPriority w:val="22"/>
    <w:qFormat/>
    <w:rPr>
      <w:b/>
      <w:bCs/>
      <w:spacing w:val="0"/>
    </w:rPr>
  </w:style>
  <w:style w:type="character" w:styleId="a7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10">
    <w:name w:val="标题 1 字符"/>
    <w:basedOn w:val="a0"/>
    <w:link w:val="1"/>
    <w:uiPriority w:val="9"/>
    <w:rPr>
      <w:rFonts w:ascii="Microsoft Sans Serif" w:eastAsia="微软雅黑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1">
    <w:name w:val="修订1"/>
    <w:hidden/>
    <w:uiPriority w:val="99"/>
    <w:semiHidden/>
    <w:rPr>
      <w:iCs/>
    </w:rPr>
  </w:style>
  <w:style w:type="character" w:customStyle="1" w:styleId="a5">
    <w:name w:val="副标题 字符"/>
    <w:basedOn w:val="a0"/>
    <w:link w:val="a4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Quote"/>
    <w:basedOn w:val="a"/>
    <w:next w:val="a"/>
    <w:link w:val="aa"/>
    <w:uiPriority w:val="29"/>
    <w:qFormat/>
    <w:rPr>
      <w:i/>
      <w:iCs w:val="0"/>
      <w:color w:val="C45911" w:themeColor="accent2" w:themeShade="BF"/>
    </w:rPr>
  </w:style>
  <w:style w:type="character" w:customStyle="1" w:styleId="aa">
    <w:name w:val="引用 字符"/>
    <w:basedOn w:val="a0"/>
    <w:link w:val="a9"/>
    <w:uiPriority w:val="29"/>
    <w:rPr>
      <w:color w:val="C45911" w:themeColor="accent2" w:themeShade="BF"/>
      <w:sz w:val="20"/>
      <w:szCs w:val="20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ac">
    <w:name w:val="明显引用 字符"/>
    <w:basedOn w:val="a0"/>
    <w:link w:val="ab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2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3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4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5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6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header"/>
    <w:basedOn w:val="a"/>
    <w:link w:val="ae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2582D"/>
    <w:rPr>
      <w:iCs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3523</TotalTime>
  <Pages>19</Pages>
  <Words>1788</Words>
  <Characters>10196</Characters>
  <Application>Microsoft Office Word</Application>
  <DocSecurity>0</DocSecurity>
  <Lines>84</Lines>
  <Paragraphs>23</Paragraphs>
  <ScaleCrop>false</ScaleCrop>
  <Company/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 Jake</cp:lastModifiedBy>
  <cp:revision>684</cp:revision>
  <dcterms:created xsi:type="dcterms:W3CDTF">2021-02-02T08:17:00Z</dcterms:created>
  <dcterms:modified xsi:type="dcterms:W3CDTF">2021-02-19T08:11:00Z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