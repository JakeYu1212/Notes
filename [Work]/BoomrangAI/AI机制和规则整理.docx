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04C4" w14:textId="6206D348" w:rsidR="00442BD2" w:rsidRDefault="00442BD2" w:rsidP="00442BD2">
      <w:pPr>
        <w:pStyle w:val="1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状态机</w:t>
      </w:r>
    </w:p>
    <w:p w14:paraId="4F620FCB" w14:textId="630F90EC" w:rsidR="00765CC8" w:rsidRPr="00765CC8" w:rsidRDefault="00EC25C4" w:rsidP="00561D7E">
      <w:pPr>
        <w:pStyle w:val="2"/>
        <w:rPr>
          <w:color w:val="000000" w:themeColor="text1"/>
        </w:rPr>
      </w:pPr>
      <w:r w:rsidRPr="00EC25C4">
        <w:rPr>
          <w:rFonts w:hint="eastAsia"/>
        </w:rPr>
        <w:t>状态机状态枚举值</w:t>
      </w:r>
      <w:r w:rsidR="00062E94">
        <w:rPr>
          <w:rFonts w:hint="eastAsia"/>
        </w:rPr>
        <w:t>（</w:t>
      </w:r>
      <w:r w:rsidR="00062E94">
        <w:rPr>
          <w:rFonts w:hint="eastAsia"/>
        </w:rPr>
        <w:t>9</w:t>
      </w:r>
      <w:r w:rsidR="00062E94">
        <w:rPr>
          <w:rFonts w:hint="eastAsia"/>
        </w:rPr>
        <w:t>种状态）</w:t>
      </w:r>
      <w:r w:rsidR="00395FF6" w:rsidRPr="00EC25C4">
        <w:rPr>
          <w:rFonts w:hint="eastAsia"/>
        </w:rPr>
        <w:t>：</w:t>
      </w:r>
    </w:p>
    <w:p w14:paraId="53F7584E" w14:textId="43E93D44" w:rsidR="002D0ADF" w:rsidRPr="002D0ADF" w:rsidRDefault="00E40BB4" w:rsidP="008D23FC">
      <w:pPr>
        <w:rPr>
          <w:color w:val="000000" w:themeColor="text1"/>
        </w:rPr>
      </w:pPr>
      <w:r>
        <w:t>       </w:t>
      </w:r>
      <w:r w:rsidR="00110A84">
        <w:tab/>
      </w:r>
      <w:r w:rsidR="00765CC8">
        <w:tab/>
      </w:r>
      <w:r w:rsidRPr="00765CC8">
        <w:rPr>
          <w:color w:val="BD63C5"/>
        </w:rPr>
        <w:t>Wandering</w:t>
      </w:r>
      <w:r w:rsidRPr="00765CC8">
        <w:t>,</w:t>
      </w:r>
      <w:r w:rsidR="00110A84" w:rsidRPr="00765CC8">
        <w:t xml:space="preserve">  </w:t>
      </w:r>
      <w:r w:rsidR="00110A84" w:rsidRPr="00765CC8">
        <w:rPr>
          <w:rFonts w:hint="eastAsia"/>
          <w:color w:val="000000" w:themeColor="text1"/>
        </w:rPr>
        <w:t>巡逻</w:t>
      </w:r>
      <w:r w:rsidRPr="00765CC8">
        <w:br/>
        <w:t>       </w:t>
      </w:r>
      <w:r w:rsidR="00110A84" w:rsidRPr="00765CC8">
        <w:t xml:space="preserve"> </w:t>
      </w:r>
      <w:r w:rsidR="00110A84" w:rsidRPr="00765CC8">
        <w:tab/>
      </w:r>
      <w:r w:rsidR="008D23FC">
        <w:tab/>
      </w:r>
      <w:r w:rsidRPr="00765CC8">
        <w:rPr>
          <w:color w:val="BD63C5"/>
        </w:rPr>
        <w:t>Collecting</w:t>
      </w:r>
      <w:r w:rsidRPr="00765CC8">
        <w:t>,</w:t>
      </w:r>
      <w:r w:rsidR="00110A84" w:rsidRPr="00765CC8">
        <w:t xml:space="preserve"> </w:t>
      </w:r>
      <w:r w:rsidR="00110A84" w:rsidRPr="00765CC8">
        <w:rPr>
          <w:rFonts w:hint="eastAsia"/>
          <w:color w:val="000000" w:themeColor="text1"/>
        </w:rPr>
        <w:t>拾取道具</w:t>
      </w:r>
      <w:r w:rsidRPr="00765CC8">
        <w:br/>
        <w:t>               </w:t>
      </w:r>
      <w:r w:rsidR="00110A84" w:rsidRPr="00765CC8">
        <w:tab/>
      </w:r>
      <w:r w:rsidR="008D23FC">
        <w:tab/>
      </w:r>
      <w:r w:rsidRPr="00765CC8">
        <w:rPr>
          <w:color w:val="BD63C5"/>
        </w:rPr>
        <w:t>Attacking</w:t>
      </w:r>
      <w:r w:rsidRPr="00765CC8">
        <w:t>,</w:t>
      </w:r>
      <w:r w:rsidR="00110A84" w:rsidRPr="00765CC8">
        <w:t xml:space="preserve">  </w:t>
      </w:r>
      <w:r w:rsidR="00110A84" w:rsidRPr="00765CC8">
        <w:rPr>
          <w:rFonts w:hint="eastAsia"/>
          <w:color w:val="000000" w:themeColor="text1"/>
        </w:rPr>
        <w:t>攻击</w:t>
      </w:r>
      <w:r w:rsidRPr="00765CC8">
        <w:br/>
        <w:t>             </w:t>
      </w:r>
      <w:r w:rsidR="00110A84" w:rsidRPr="00765CC8">
        <w:tab/>
      </w:r>
      <w:r w:rsidR="008D23FC">
        <w:tab/>
      </w:r>
      <w:r w:rsidRPr="00765CC8">
        <w:rPr>
          <w:color w:val="BD63C5"/>
        </w:rPr>
        <w:t>Fleeing</w:t>
      </w:r>
      <w:r w:rsidRPr="00765CC8">
        <w:t>,</w:t>
      </w:r>
      <w:r w:rsidR="00110A84" w:rsidRPr="00765CC8">
        <w:t xml:space="preserve">   </w:t>
      </w:r>
      <w:r w:rsidR="00110A84" w:rsidRPr="00765CC8">
        <w:rPr>
          <w:rFonts w:hint="eastAsia"/>
          <w:color w:val="000000" w:themeColor="text1"/>
        </w:rPr>
        <w:t>逃跑</w:t>
      </w:r>
      <w:r w:rsidRPr="00765CC8">
        <w:br/>
        <w:t>               </w:t>
      </w:r>
      <w:r w:rsidR="00110A84" w:rsidRPr="00765CC8">
        <w:tab/>
      </w:r>
      <w:r w:rsidR="008D23FC">
        <w:tab/>
      </w:r>
      <w:r w:rsidRPr="00765CC8">
        <w:rPr>
          <w:color w:val="BD63C5"/>
          <w:u w:val="single"/>
        </w:rPr>
        <w:t>Diverting</w:t>
      </w:r>
      <w:r w:rsidRPr="00765CC8">
        <w:rPr>
          <w:u w:val="single"/>
        </w:rPr>
        <w:t>,</w:t>
      </w:r>
      <w:r w:rsidR="00110A84" w:rsidRPr="00765CC8">
        <w:rPr>
          <w:u w:val="single"/>
        </w:rPr>
        <w:t xml:space="preserve">  </w:t>
      </w:r>
      <w:r w:rsidR="00893F61" w:rsidRPr="00765CC8">
        <w:rPr>
          <w:rFonts w:hint="eastAsia"/>
          <w:color w:val="000000" w:themeColor="text1"/>
          <w:u w:val="single"/>
        </w:rPr>
        <w:t>绕路</w:t>
      </w:r>
      <w:r w:rsidRPr="00765CC8">
        <w:br/>
        <w:t>              </w:t>
      </w:r>
      <w:r w:rsidR="00110A84" w:rsidRPr="00765CC8">
        <w:tab/>
      </w:r>
      <w:r w:rsidR="008D23FC">
        <w:tab/>
      </w:r>
      <w:r w:rsidRPr="00765CC8">
        <w:rPr>
          <w:color w:val="BD63C5"/>
        </w:rPr>
        <w:t>Retrieving</w:t>
      </w:r>
      <w:r w:rsidRPr="00765CC8">
        <w:t>,</w:t>
      </w:r>
      <w:r w:rsidR="00110A84" w:rsidRPr="00765CC8">
        <w:t xml:space="preserve">  </w:t>
      </w:r>
      <w:r w:rsidR="00110A84" w:rsidRPr="00765CC8">
        <w:rPr>
          <w:rFonts w:hint="eastAsia"/>
          <w:color w:val="000000" w:themeColor="text1"/>
        </w:rPr>
        <w:t>收回回旋</w:t>
      </w:r>
      <w:proofErr w:type="gramStart"/>
      <w:r w:rsidR="00110A84" w:rsidRPr="00765CC8">
        <w:rPr>
          <w:rFonts w:hint="eastAsia"/>
          <w:color w:val="000000" w:themeColor="text1"/>
        </w:rPr>
        <w:t>镖</w:t>
      </w:r>
      <w:proofErr w:type="gramEnd"/>
      <w:r w:rsidRPr="00765CC8">
        <w:br/>
        <w:t>               </w:t>
      </w:r>
      <w:r w:rsidR="00110A84" w:rsidRPr="00765CC8">
        <w:tab/>
      </w:r>
      <w:r w:rsidR="008D23FC">
        <w:tab/>
      </w:r>
      <w:proofErr w:type="spellStart"/>
      <w:r w:rsidRPr="00765CC8">
        <w:rPr>
          <w:color w:val="BD63C5"/>
        </w:rPr>
        <w:t>FlickingSwitch</w:t>
      </w:r>
      <w:proofErr w:type="spellEnd"/>
      <w:r w:rsidRPr="00765CC8">
        <w:t>,</w:t>
      </w:r>
      <w:r w:rsidR="00110A84" w:rsidRPr="00765CC8">
        <w:t xml:space="preserve">  </w:t>
      </w:r>
      <w:r w:rsidR="00110A84" w:rsidRPr="00765CC8">
        <w:rPr>
          <w:rFonts w:hint="eastAsia"/>
          <w:color w:val="000000" w:themeColor="text1"/>
        </w:rPr>
        <w:t>试图攻击机关开关</w:t>
      </w:r>
      <w:r w:rsidRPr="00765CC8">
        <w:br/>
        <w:t>             </w:t>
      </w:r>
      <w:r w:rsidR="00110A84" w:rsidRPr="00765CC8">
        <w:tab/>
      </w:r>
      <w:r w:rsidR="008D23FC">
        <w:tab/>
      </w:r>
      <w:r w:rsidRPr="00765CC8">
        <w:rPr>
          <w:color w:val="BD63C5"/>
        </w:rPr>
        <w:t>Idle</w:t>
      </w:r>
      <w:r w:rsidRPr="00765CC8">
        <w:t>,</w:t>
      </w:r>
      <w:r w:rsidR="00110A84" w:rsidRPr="00765CC8">
        <w:t xml:space="preserve">   </w:t>
      </w:r>
      <w:r w:rsidR="00110A84" w:rsidRPr="00765CC8">
        <w:rPr>
          <w:rFonts w:hint="eastAsia"/>
          <w:color w:val="000000" w:themeColor="text1"/>
        </w:rPr>
        <w:t>休闲</w:t>
      </w:r>
      <w:r w:rsidRPr="00765CC8">
        <w:br/>
        <w:t>            </w:t>
      </w:r>
      <w:r w:rsidR="00110A84" w:rsidRPr="00765CC8">
        <w:tab/>
      </w:r>
      <w:r w:rsidR="008D23FC">
        <w:tab/>
      </w:r>
      <w:r w:rsidRPr="00765CC8">
        <w:rPr>
          <w:color w:val="BD63C5"/>
        </w:rPr>
        <w:t>Dead</w:t>
      </w:r>
      <w:r w:rsidR="00110A84" w:rsidRPr="00765CC8">
        <w:rPr>
          <w:color w:val="BD63C5"/>
        </w:rPr>
        <w:t xml:space="preserve">  </w:t>
      </w:r>
      <w:r w:rsidR="00110A84" w:rsidRPr="00765CC8">
        <w:rPr>
          <w:rFonts w:hint="eastAsia"/>
          <w:color w:val="000000" w:themeColor="text1"/>
        </w:rPr>
        <w:t>死亡</w:t>
      </w:r>
    </w:p>
    <w:p w14:paraId="29000026" w14:textId="7024EDBB" w:rsidR="003E5531" w:rsidRDefault="003E5531" w:rsidP="00EC25C4">
      <w:pPr>
        <w:pStyle w:val="2"/>
      </w:pPr>
      <w:r>
        <w:rPr>
          <w:rFonts w:hint="eastAsia"/>
        </w:rPr>
        <w:t>状态机初始化</w:t>
      </w:r>
    </w:p>
    <w:p w14:paraId="1E4B4BFE" w14:textId="3BEAB84D" w:rsidR="003E5531" w:rsidRDefault="003E5531" w:rsidP="003E5531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初始化。</w:t>
      </w:r>
    </w:p>
    <w:p w14:paraId="36AD3572" w14:textId="5FEC956B" w:rsidR="00CC1106" w:rsidRDefault="00CC1106" w:rsidP="003E5531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各个目标初始设置为</w:t>
      </w:r>
      <w:r>
        <w:rPr>
          <w:color w:val="000000" w:themeColor="text1"/>
        </w:rPr>
        <w:t>null</w:t>
      </w:r>
      <w:r>
        <w:rPr>
          <w:color w:val="000000" w:themeColor="text1"/>
        </w:rPr>
        <w:t>：</w:t>
      </w:r>
    </w:p>
    <w:p w14:paraId="68EAB5A0" w14:textId="64EDFBBC" w:rsidR="00CC1106" w:rsidRDefault="002D48E7" w:rsidP="00CC1106">
      <w:pPr>
        <w:ind w:left="720" w:firstLine="720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threatTarget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 w:rsidR="00CC1106"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victimTarget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 w:rsidR="00CC1106"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desireTarget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 w:rsidR="00CC1106"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targetObject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</w:p>
    <w:p w14:paraId="0FDC3643" w14:textId="77777777" w:rsidR="00CC1106" w:rsidRDefault="00CC1106" w:rsidP="00CC1106">
      <w:pPr>
        <w:ind w:left="720"/>
        <w:rPr>
          <w:color w:val="569CD6"/>
        </w:rPr>
      </w:pPr>
      <w:r w:rsidRPr="007E5B30">
        <w:rPr>
          <w:color w:val="000000" w:themeColor="text1"/>
        </w:rPr>
        <w:t>创建寻路路径，设定</w:t>
      </w:r>
      <w:r w:rsidRPr="007E5B30">
        <w:rPr>
          <w:rFonts w:hint="eastAsia"/>
          <w:color w:val="000000" w:themeColor="text1"/>
        </w:rPr>
        <w:t>A</w:t>
      </w:r>
      <w:r w:rsidRPr="007E5B30">
        <w:rPr>
          <w:color w:val="000000" w:themeColor="text1"/>
        </w:rPr>
        <w:t>I</w:t>
      </w:r>
      <w:r w:rsidRPr="007E5B30">
        <w:rPr>
          <w:color w:val="000000" w:themeColor="text1"/>
        </w:rPr>
        <w:t>难度：</w:t>
      </w:r>
    </w:p>
    <w:p w14:paraId="52D0EDED" w14:textId="1E6B9E08" w:rsidR="002D48E7" w:rsidRDefault="00F20E91" w:rsidP="00CC1106">
      <w:pPr>
        <w:ind w:left="720" w:firstLine="720"/>
        <w:rPr>
          <w:color w:val="000000" w:themeColor="text1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proofErr w:type="spellEnd"/>
      <w:proofErr w:type="gramEnd"/>
      <w:r>
        <w:rPr>
          <w:color w:val="DCDCDC"/>
        </w:rPr>
        <w:t>();</w:t>
      </w:r>
      <w:r w:rsidR="002D48E7">
        <w:rPr>
          <w:color w:val="DCDCDC"/>
        </w:rPr>
        <w:br/>
        <w:t>    </w:t>
      </w:r>
      <w:r w:rsidR="00CC1106">
        <w:rPr>
          <w:color w:val="DCDCDC"/>
        </w:rPr>
        <w:tab/>
      </w:r>
      <w:proofErr w:type="spellStart"/>
      <w:r w:rsidR="002D48E7">
        <w:rPr>
          <w:color w:val="569CD6"/>
        </w:rPr>
        <w:t>this</w:t>
      </w:r>
      <w:r w:rsidR="002D48E7">
        <w:rPr>
          <w:color w:val="B4B4B4"/>
        </w:rPr>
        <w:t>.</w:t>
      </w:r>
      <w:r w:rsidR="002D48E7">
        <w:rPr>
          <w:color w:val="FF8000"/>
        </w:rPr>
        <w:t>SetDifficulty</w:t>
      </w:r>
      <w:proofErr w:type="spellEnd"/>
      <w:r w:rsidR="002D48E7">
        <w:rPr>
          <w:color w:val="DCDCDC"/>
        </w:rPr>
        <w:t>();</w:t>
      </w:r>
    </w:p>
    <w:p w14:paraId="49822A07" w14:textId="77777777" w:rsidR="009154B2" w:rsidRDefault="003E5531" w:rsidP="003E5531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相关的各个参数</w:t>
      </w:r>
      <w:r w:rsidR="009154B2">
        <w:rPr>
          <w:rFonts w:hint="eastAsia"/>
          <w:color w:val="000000" w:themeColor="text1"/>
        </w:rPr>
        <w:t>：</w:t>
      </w:r>
    </w:p>
    <w:p w14:paraId="2644807B" w14:textId="77777777" w:rsidR="009154B2" w:rsidRDefault="003E5531" w:rsidP="009154B2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ambientInterestMod</w:t>
      </w:r>
      <w:proofErr w:type="spellEnd"/>
      <w:r w:rsidRPr="00390CA5">
        <w:rPr>
          <w:rFonts w:hint="eastAsia"/>
          <w:color w:val="000000" w:themeColor="text1"/>
        </w:rPr>
        <w:t>：环境兴趣值</w:t>
      </w:r>
    </w:p>
    <w:p w14:paraId="36A4E34E" w14:textId="77777777" w:rsidR="009154B2" w:rsidRDefault="003E5531" w:rsidP="009154B2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greedyMod</w:t>
      </w:r>
      <w:proofErr w:type="spellEnd"/>
      <w:r w:rsidRPr="005C330D">
        <w:rPr>
          <w:rFonts w:hint="eastAsia"/>
          <w:color w:val="000000" w:themeColor="text1"/>
        </w:rPr>
        <w:t>：对应期待值</w:t>
      </w:r>
    </w:p>
    <w:p w14:paraId="1406155F" w14:textId="77777777" w:rsidR="009154B2" w:rsidRDefault="003E5531" w:rsidP="009154B2">
      <w:pPr>
        <w:ind w:left="720" w:firstLine="720"/>
        <w:rPr>
          <w:color w:val="000000" w:themeColor="text1"/>
        </w:rPr>
      </w:pPr>
      <w:proofErr w:type="spellStart"/>
      <w:r>
        <w:rPr>
          <w:color w:val="AA70FF"/>
        </w:rPr>
        <w:t>nervousMod</w:t>
      </w:r>
      <w:proofErr w:type="spellEnd"/>
      <w:r w:rsidRPr="005C330D">
        <w:rPr>
          <w:rFonts w:hint="eastAsia"/>
          <w:color w:val="000000" w:themeColor="text1"/>
        </w:rPr>
        <w:t>：对应威胁值</w:t>
      </w:r>
    </w:p>
    <w:p w14:paraId="5C22D93D" w14:textId="486EA478" w:rsidR="003E5531" w:rsidRPr="003E5531" w:rsidRDefault="003E5531" w:rsidP="009154B2">
      <w:pPr>
        <w:ind w:left="720" w:firstLine="720"/>
      </w:pPr>
      <w:proofErr w:type="spellStart"/>
      <w:r>
        <w:rPr>
          <w:color w:val="AA70FF"/>
        </w:rPr>
        <w:t>aggressionMod</w:t>
      </w:r>
      <w:proofErr w:type="spellEnd"/>
      <w:r w:rsidRPr="005C330D">
        <w:rPr>
          <w:rFonts w:hint="eastAsia"/>
          <w:color w:val="000000" w:themeColor="text1"/>
        </w:rPr>
        <w:t>：对应攻击值</w:t>
      </w:r>
    </w:p>
    <w:p w14:paraId="3FF4CF2E" w14:textId="77777777" w:rsidR="003E5531" w:rsidRDefault="003E5531" w:rsidP="003E5531">
      <w:pPr>
        <w:ind w:left="499" w:firstLine="221"/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状态机初始化为</w:t>
      </w:r>
      <w:r>
        <w:rPr>
          <w:color w:val="BD63C5"/>
        </w:rPr>
        <w:t>Wandering</w:t>
      </w:r>
      <w:r w:rsidRPr="00986D8F">
        <w:rPr>
          <w:rFonts w:hint="eastAsia"/>
          <w:color w:val="000000" w:themeColor="text1"/>
        </w:rPr>
        <w:t>状态</w:t>
      </w:r>
      <w:r>
        <w:rPr>
          <w:rFonts w:hint="eastAsia"/>
          <w:color w:val="BD63C5"/>
        </w:rPr>
        <w:t>。</w:t>
      </w:r>
    </w:p>
    <w:p w14:paraId="57231D4C" w14:textId="0ED0D39D" w:rsidR="003E5531" w:rsidRDefault="003E5531" w:rsidP="003E5531">
      <w:pPr>
        <w:ind w:firstLine="720"/>
        <w:rPr>
          <w:color w:val="000000" w:themeColor="text1"/>
        </w:rPr>
      </w:pPr>
      <w:proofErr w:type="spellStart"/>
      <w:r>
        <w:rPr>
          <w:color w:val="AA70FF"/>
        </w:rPr>
        <w:t>unsafeDashAttempts</w:t>
      </w:r>
      <w:proofErr w:type="spellEnd"/>
      <w:r>
        <w:rPr>
          <w:color w:val="AA70FF"/>
        </w:rPr>
        <w:t xml:space="preserve"> </w:t>
      </w:r>
      <w:r w:rsidRPr="00771F41">
        <w:rPr>
          <w:rFonts w:hint="eastAsia"/>
          <w:color w:val="000000" w:themeColor="text1"/>
        </w:rPr>
        <w:t>=</w:t>
      </w:r>
      <w:r w:rsidRPr="00771F41"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>（如果这个值大于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，就执行</w:t>
      </w:r>
      <w:proofErr w:type="spellStart"/>
      <w:r>
        <w:rPr>
          <w:color w:val="FF8000"/>
        </w:rPr>
        <w:t>FindSafePlaceToDash</w:t>
      </w:r>
      <w:proofErr w:type="spellEnd"/>
      <w:r>
        <w:rPr>
          <w:color w:val="DCDCDC"/>
        </w:rPr>
        <w:t>()</w:t>
      </w:r>
      <w:r>
        <w:rPr>
          <w:rFonts w:hint="eastAsia"/>
          <w:color w:val="000000" w:themeColor="text1"/>
        </w:rPr>
        <w:t>）</w:t>
      </w:r>
    </w:p>
    <w:p w14:paraId="7C52E481" w14:textId="0751AB1F" w:rsidR="00EC25C4" w:rsidRDefault="00EC25C4" w:rsidP="00EC25C4">
      <w:pPr>
        <w:pStyle w:val="2"/>
      </w:pPr>
      <w:r>
        <w:rPr>
          <w:rFonts w:hint="eastAsia"/>
        </w:rPr>
        <w:t>状态机切换</w:t>
      </w:r>
      <w:r w:rsidR="00AE5353">
        <w:rPr>
          <w:rFonts w:hint="eastAsia"/>
        </w:rPr>
        <w:t>流程</w:t>
      </w:r>
    </w:p>
    <w:p w14:paraId="631E7F87" w14:textId="3CA7AAAD" w:rsidR="00083CD2" w:rsidRPr="00083CD2" w:rsidRDefault="007771AE" w:rsidP="007771A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4E89220" wp14:editId="40DC862F">
            <wp:extent cx="5124450" cy="25109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89" cy="25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1736" w14:textId="73706653" w:rsidR="00B312F4" w:rsidRDefault="00B312F4" w:rsidP="003B44E9">
      <w:pPr>
        <w:pStyle w:val="1"/>
      </w:pPr>
      <w:r>
        <w:rPr>
          <w:rFonts w:hint="eastAsia"/>
        </w:rPr>
        <w:t>决策</w:t>
      </w:r>
    </w:p>
    <w:p w14:paraId="31AFC1B4" w14:textId="2A950E51" w:rsidR="009B2B43" w:rsidRDefault="00BA1267" w:rsidP="00AE5353">
      <w:pPr>
        <w:pStyle w:val="2"/>
        <w:numPr>
          <w:ilvl w:val="0"/>
          <w:numId w:val="23"/>
        </w:numPr>
      </w:pPr>
      <w:r>
        <w:rPr>
          <w:rFonts w:hint="eastAsia"/>
        </w:rPr>
        <w:t>决策流程</w:t>
      </w:r>
    </w:p>
    <w:p w14:paraId="1638DD84" w14:textId="28001E4C" w:rsidR="00E14E9C" w:rsidRPr="009B2B43" w:rsidRDefault="009B2B43" w:rsidP="009B2B43">
      <w:r>
        <w:rPr>
          <w:noProof/>
          <w:color w:val="FF8000"/>
        </w:rPr>
        <w:lastRenderedPageBreak/>
        <w:drawing>
          <wp:inline distT="0" distB="0" distL="0" distR="0" wp14:anchorId="0A026C05" wp14:editId="19F6B165">
            <wp:extent cx="5721350" cy="6261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4F03" w14:textId="675B3A56" w:rsidR="0037665A" w:rsidRDefault="00A310E9" w:rsidP="0037665A">
      <w:pPr>
        <w:pStyle w:val="2"/>
      </w:pPr>
      <w:r>
        <w:rPr>
          <w:rFonts w:hint="eastAsia"/>
        </w:rPr>
        <w:t>扫描兴趣点</w:t>
      </w:r>
      <w:proofErr w:type="spellStart"/>
      <w:r w:rsidR="0037665A" w:rsidRPr="00181C87">
        <w:t>ScanPointsOfInterest</w:t>
      </w:r>
      <w:proofErr w:type="spellEnd"/>
      <w:r w:rsidR="0037665A" w:rsidRPr="00181C87">
        <w:t>()</w:t>
      </w:r>
    </w:p>
    <w:p w14:paraId="31D9DEF8" w14:textId="0EF904AB" w:rsidR="007D7E31" w:rsidRDefault="007D7E31" w:rsidP="007D7E31">
      <w:pPr>
        <w:ind w:left="499" w:firstLine="221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bestDesireSoFar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bestVictimSoFar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bestThreatSoFar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</w:p>
    <w:p w14:paraId="1C7A4EEE" w14:textId="77777777" w:rsidR="007D7E31" w:rsidRDefault="007D7E31" w:rsidP="007D7E31">
      <w:pPr>
        <w:ind w:left="499"/>
      </w:pPr>
      <w:r>
        <w:rPr>
          <w:rFonts w:hint="eastAsia"/>
        </w:rPr>
        <w:t>对于场景中的每个玩家，如果处于存活状态并且是关系敌对：</w:t>
      </w:r>
    </w:p>
    <w:p w14:paraId="1B32C061" w14:textId="3BEAFFC2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则</w:t>
      </w:r>
      <w:r w:rsidR="004D0386">
        <w:rPr>
          <w:rFonts w:hint="eastAsia"/>
        </w:rPr>
        <w:t>进行攻击目标扫描</w:t>
      </w:r>
    </w:p>
    <w:p w14:paraId="050AFA65" w14:textId="041CE2DF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且</w:t>
      </w:r>
      <w:r w:rsidR="004D0386">
        <w:rPr>
          <w:rFonts w:hint="eastAsia"/>
        </w:rPr>
        <w:t>进行威胁目标扫描</w:t>
      </w:r>
    </w:p>
    <w:p w14:paraId="1134AE2A" w14:textId="77777777" w:rsidR="007D7E31" w:rsidRDefault="007D7E31" w:rsidP="007D7E31">
      <w:pPr>
        <w:ind w:left="499"/>
      </w:pPr>
      <w:r>
        <w:rPr>
          <w:rFonts w:hint="eastAsia"/>
        </w:rPr>
        <w:t>对于场景中每个激活状态的回旋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</w:t>
      </w:r>
    </w:p>
    <w:p w14:paraId="2D0A40F3" w14:textId="77777777" w:rsidR="007D7E31" w:rsidRDefault="007D7E31" w:rsidP="007D7E31">
      <w:pPr>
        <w:ind w:left="499"/>
      </w:pPr>
      <w:r>
        <w:rPr>
          <w:rFonts w:hint="eastAsia"/>
        </w:rPr>
        <w:lastRenderedPageBreak/>
        <w:t>如果处于掉落状态：</w:t>
      </w:r>
    </w:p>
    <w:p w14:paraId="7D6A6CE3" w14:textId="15ECD081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则</w:t>
      </w:r>
      <w:r w:rsidR="005B35D4">
        <w:rPr>
          <w:rFonts w:hint="eastAsia"/>
        </w:rPr>
        <w:t>进行期望目标扫描</w:t>
      </w:r>
      <w:r>
        <w:rPr>
          <w:rFonts w:hint="eastAsia"/>
        </w:rPr>
        <w:t>。</w:t>
      </w:r>
    </w:p>
    <w:p w14:paraId="76E02CA9" w14:textId="77777777" w:rsidR="007D7E31" w:rsidRDefault="007D7E31" w:rsidP="007D7E31">
      <w:pPr>
        <w:ind w:left="499"/>
      </w:pPr>
      <w:r>
        <w:rPr>
          <w:rFonts w:hint="eastAsia"/>
        </w:rPr>
        <w:t>如果处于有伤害状态或多回旋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状态：</w:t>
      </w:r>
    </w:p>
    <w:p w14:paraId="111E3453" w14:textId="7D4832A0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则</w:t>
      </w:r>
      <w:r w:rsidR="005B35D4">
        <w:rPr>
          <w:rFonts w:hint="eastAsia"/>
        </w:rPr>
        <w:t>进行威胁目标扫描</w:t>
      </w:r>
    </w:p>
    <w:p w14:paraId="4ECA2167" w14:textId="77777777" w:rsidR="007D7E31" w:rsidRDefault="007D7E31" w:rsidP="007D7E31">
      <w:pPr>
        <w:ind w:left="499"/>
      </w:pPr>
      <w:r>
        <w:rPr>
          <w:rFonts w:hint="eastAsia"/>
        </w:rPr>
        <w:t>对于场景中每个技能道具，</w:t>
      </w:r>
    </w:p>
    <w:p w14:paraId="0234C7C0" w14:textId="1A6CD32A" w:rsidR="007D7E31" w:rsidRPr="007D7E31" w:rsidRDefault="007D7E31" w:rsidP="007D7E31">
      <w:pPr>
        <w:ind w:left="499" w:firstLine="221"/>
      </w:pPr>
      <w:r>
        <w:tab/>
      </w:r>
      <w:r w:rsidR="005B35D4">
        <w:rPr>
          <w:rFonts w:hint="eastAsia"/>
        </w:rPr>
        <w:t>进行期待目标扫描</w:t>
      </w:r>
    </w:p>
    <w:p w14:paraId="778A8295" w14:textId="0F463736" w:rsidR="00A310E9" w:rsidRDefault="00354E61" w:rsidP="00C1408F">
      <w:pPr>
        <w:pStyle w:val="2"/>
      </w:pPr>
      <w:r>
        <w:rPr>
          <w:rFonts w:hint="eastAsia"/>
        </w:rPr>
        <w:t>三类</w:t>
      </w:r>
      <w:r w:rsidR="00575E89">
        <w:rPr>
          <w:rFonts w:hint="eastAsia"/>
        </w:rPr>
        <w:t>目标</w:t>
      </w:r>
      <w:r w:rsidR="001938A7">
        <w:rPr>
          <w:rFonts w:hint="eastAsia"/>
        </w:rPr>
        <w:t>扫描</w:t>
      </w:r>
      <w:r w:rsidR="00575E89">
        <w:rPr>
          <w:rFonts w:hint="eastAsia"/>
        </w:rPr>
        <w:t>（期待目标、威胁目标、攻击目标）</w:t>
      </w:r>
    </w:p>
    <w:p w14:paraId="3B86FF3A" w14:textId="63F661AC" w:rsidR="001B572D" w:rsidRDefault="001B572D" w:rsidP="001B572D">
      <w:pPr>
        <w:ind w:left="499"/>
      </w:pPr>
      <w:r>
        <w:rPr>
          <w:rFonts w:hint="eastAsia"/>
        </w:rPr>
        <w:t>期待目标</w:t>
      </w:r>
      <w:r w:rsidR="00FE59AD">
        <w:rPr>
          <w:rFonts w:hint="eastAsia"/>
        </w:rPr>
        <w:t>扫描</w:t>
      </w:r>
      <w:r>
        <w:rPr>
          <w:rFonts w:hint="eastAsia"/>
        </w:rPr>
        <w:t>：</w:t>
      </w:r>
    </w:p>
    <w:p w14:paraId="672A21F0" w14:textId="77777777" w:rsidR="00107F7B" w:rsidRDefault="00107F7B" w:rsidP="00107F7B">
      <w:pPr>
        <w:ind w:left="499" w:firstLine="221"/>
      </w:pPr>
      <w:r>
        <w:rPr>
          <w:rFonts w:hint="eastAsia"/>
        </w:rPr>
        <w:t>用</w:t>
      </w:r>
      <w:proofErr w:type="spellStart"/>
      <w:r>
        <w:rPr>
          <w:color w:val="FF8000"/>
        </w:rPr>
        <w:t>GetInterestOfDesire</w:t>
      </w:r>
      <w:proofErr w:type="spellEnd"/>
      <w:r>
        <w:rPr>
          <w:rFonts w:hint="eastAsia"/>
          <w:color w:val="000000" w:themeColor="text1"/>
        </w:rPr>
        <w:t>方法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。</w:t>
      </w:r>
    </w:p>
    <w:p w14:paraId="5664F37D" w14:textId="77777777" w:rsidR="00107F7B" w:rsidRDefault="00107F7B" w:rsidP="00107F7B">
      <w:pPr>
        <w:ind w:left="499" w:firstLine="221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大于当前最大期待值（</w:t>
      </w:r>
      <w:proofErr w:type="spellStart"/>
      <w:r>
        <w:rPr>
          <w:color w:val="AA70FF"/>
        </w:rPr>
        <w:t>bestDesireSoFar</w:t>
      </w:r>
      <w:proofErr w:type="spellEnd"/>
      <w:r>
        <w:rPr>
          <w:rFonts w:hint="eastAsia"/>
        </w:rPr>
        <w:t>），则把扫描目标置为期待目标。</w:t>
      </w:r>
    </w:p>
    <w:p w14:paraId="79DDF38C" w14:textId="77777777" w:rsidR="00107F7B" w:rsidRDefault="00107F7B" w:rsidP="00107F7B">
      <w:pPr>
        <w:ind w:left="499" w:firstLine="221"/>
      </w:pPr>
      <w:r>
        <w:rPr>
          <w:rFonts w:hint="eastAsia"/>
        </w:rPr>
        <w:t>当前最大期待值</w:t>
      </w:r>
      <w:r>
        <w:rPr>
          <w:rFonts w:hint="eastAsia"/>
        </w:rPr>
        <w:t xml:space="preserve"> =</w:t>
      </w:r>
      <w:r>
        <w:t xml:space="preserve"> </w:t>
      </w:r>
      <w:proofErr w:type="spellStart"/>
      <w:r>
        <w:rPr>
          <w:rFonts w:hint="eastAsia"/>
        </w:rPr>
        <w:t>interestLevel</w:t>
      </w:r>
      <w:proofErr w:type="spellEnd"/>
      <w:r>
        <w:rPr>
          <w:rFonts w:hint="eastAsia"/>
        </w:rPr>
        <w:t>。</w:t>
      </w:r>
    </w:p>
    <w:p w14:paraId="465B7809" w14:textId="52D54CB3" w:rsidR="00107F7B" w:rsidRDefault="00107F7B" w:rsidP="00107F7B">
      <w:pPr>
        <w:ind w:left="499" w:firstLine="221"/>
      </w:pPr>
      <w:proofErr w:type="spellStart"/>
      <w:proofErr w:type="gramStart"/>
      <w:r w:rsidRPr="00AC03E5">
        <w:t>this.totalDesireLevel</w:t>
      </w:r>
      <w:proofErr w:type="spellEnd"/>
      <w:proofErr w:type="gramEnd"/>
      <w:r w:rsidRPr="00AC03E5">
        <w:t xml:space="preserve"> += </w:t>
      </w:r>
      <w:proofErr w:type="spellStart"/>
      <w:r w:rsidRPr="00AC03E5">
        <w:t>this.interestLevel</w:t>
      </w:r>
      <w:proofErr w:type="spellEnd"/>
      <w:r w:rsidRPr="00AC03E5">
        <w:t>;</w:t>
      </w:r>
    </w:p>
    <w:p w14:paraId="18754315" w14:textId="300CD90F" w:rsidR="00107F7B" w:rsidRPr="001B572D" w:rsidRDefault="00107F7B" w:rsidP="004D7B76">
      <w:pPr>
        <w:ind w:left="499"/>
      </w:pPr>
      <w:r>
        <w:rPr>
          <w:rFonts w:hint="eastAsia"/>
        </w:rPr>
        <w:t>威胁目标</w:t>
      </w:r>
      <w:r w:rsidR="00FE59AD">
        <w:rPr>
          <w:rFonts w:hint="eastAsia"/>
        </w:rPr>
        <w:t>扫描</w:t>
      </w:r>
      <w:r>
        <w:rPr>
          <w:rFonts w:hint="eastAsia"/>
        </w:rPr>
        <w:t>和</w:t>
      </w:r>
      <w:r w:rsidR="00FE59AD">
        <w:rPr>
          <w:rFonts w:hint="eastAsia"/>
        </w:rPr>
        <w:t>攻击目标扫描</w:t>
      </w:r>
      <w:r w:rsidR="000756E0">
        <w:rPr>
          <w:rFonts w:hint="eastAsia"/>
        </w:rPr>
        <w:t>类似</w:t>
      </w:r>
    </w:p>
    <w:p w14:paraId="5D1E19A3" w14:textId="367CB592" w:rsidR="00162AB6" w:rsidRDefault="00B04EAF" w:rsidP="00C1408F">
      <w:pPr>
        <w:pStyle w:val="2"/>
      </w:pPr>
      <w:r>
        <w:rPr>
          <w:rFonts w:hint="eastAsia"/>
        </w:rPr>
        <w:t>三类</w:t>
      </w:r>
      <w:r w:rsidR="00575E89">
        <w:rPr>
          <w:rFonts w:hint="eastAsia"/>
        </w:rPr>
        <w:t>数值计算</w:t>
      </w:r>
      <w:r w:rsidR="001B572D">
        <w:rPr>
          <w:rFonts w:hint="eastAsia"/>
        </w:rPr>
        <w:t>（期待值、威胁值、攻击值）</w:t>
      </w:r>
    </w:p>
    <w:p w14:paraId="694E67CC" w14:textId="2942193D" w:rsidR="005A75B7" w:rsidRPr="008B56EF" w:rsidRDefault="005C2676" w:rsidP="005C2676">
      <w:pPr>
        <w:pStyle w:val="a8"/>
        <w:numPr>
          <w:ilvl w:val="0"/>
          <w:numId w:val="18"/>
        </w:numPr>
        <w:rPr>
          <w:b/>
          <w:bCs/>
        </w:rPr>
      </w:pPr>
      <w:r w:rsidRPr="008B56EF">
        <w:rPr>
          <w:rFonts w:hint="eastAsia"/>
          <w:b/>
          <w:bCs/>
        </w:rPr>
        <w:t>期待值：</w:t>
      </w:r>
    </w:p>
    <w:p w14:paraId="1B576C1D" w14:textId="7F893C13" w:rsidR="005C2676" w:rsidRDefault="005C2676" w:rsidP="005C2676">
      <w:pPr>
        <w:ind w:left="499"/>
      </w:pPr>
      <w:r>
        <w:rPr>
          <w:rFonts w:hint="eastAsia"/>
        </w:rPr>
        <w:t>基础系数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Min(</w:t>
      </w:r>
      <w:r>
        <w:t xml:space="preserve">1, Max(1.25 – </w:t>
      </w:r>
      <w:r>
        <w:rPr>
          <w:rFonts w:hint="eastAsia"/>
        </w:rPr>
        <w:t>期待目标和角色距离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))</w:t>
      </w:r>
    </w:p>
    <w:p w14:paraId="03DB489D" w14:textId="77777777" w:rsidR="005C2676" w:rsidRDefault="005C2676" w:rsidP="005C2676">
      <w:pPr>
        <w:ind w:left="499"/>
      </w:pPr>
      <w:r>
        <w:rPr>
          <w:rFonts w:hint="eastAsia"/>
        </w:rPr>
        <w:t>对于技能道具：</w:t>
      </w:r>
    </w:p>
    <w:p w14:paraId="0E7D6BBB" w14:textId="77777777" w:rsidR="005C2676" w:rsidRDefault="005C2676" w:rsidP="005C2676">
      <w:pPr>
        <w:ind w:left="1219" w:firstLine="221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类（目前只有操作反向），则期待值</w:t>
      </w:r>
      <w:r>
        <w:rPr>
          <w:rFonts w:hint="eastAsia"/>
        </w:rPr>
        <w:t xml:space="preserve"> =</w:t>
      </w:r>
      <w:r>
        <w:t xml:space="preserve">  0</w:t>
      </w:r>
    </w:p>
    <w:p w14:paraId="7C9A9D5A" w14:textId="77777777" w:rsidR="005C2676" w:rsidRPr="00DD6BDF" w:rsidRDefault="005C2676" w:rsidP="005C2676">
      <w:pPr>
        <w:ind w:left="1219" w:firstLine="221"/>
        <w:rPr>
          <w:color w:val="AA70FF"/>
        </w:rPr>
      </w:pPr>
      <w:r>
        <w:rPr>
          <w:rFonts w:hint="eastAsia"/>
        </w:rPr>
        <w:t>其他技能道具，期待值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1.5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52937D48" w14:textId="77777777" w:rsidR="005C2676" w:rsidRPr="009D215F" w:rsidRDefault="005C2676" w:rsidP="005C2676">
      <w:pPr>
        <w:ind w:left="499"/>
        <w:rPr>
          <w:b/>
          <w:bCs/>
          <w:color w:val="FF0000"/>
        </w:rPr>
      </w:pPr>
      <w:r w:rsidRPr="009D215F">
        <w:rPr>
          <w:rFonts w:hint="eastAsia"/>
          <w:b/>
          <w:bCs/>
          <w:color w:val="FF0000"/>
        </w:rPr>
        <w:t>以下都针对回旋</w:t>
      </w:r>
      <w:proofErr w:type="gramStart"/>
      <w:r w:rsidRPr="009D215F">
        <w:rPr>
          <w:rFonts w:hint="eastAsia"/>
          <w:b/>
          <w:bCs/>
          <w:color w:val="FF0000"/>
        </w:rPr>
        <w:t>镖</w:t>
      </w:r>
      <w:proofErr w:type="gramEnd"/>
    </w:p>
    <w:p w14:paraId="7F3A0918" w14:textId="77777777" w:rsidR="005C2676" w:rsidRDefault="005C2676" w:rsidP="005C2676">
      <w:pPr>
        <w:ind w:left="499"/>
      </w:pPr>
      <w:r>
        <w:rPr>
          <w:rFonts w:hint="eastAsia"/>
        </w:rPr>
        <w:t>如果期待目标是金色回旋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</w:p>
    <w:p w14:paraId="707BEB08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100</w:t>
      </w:r>
    </w:p>
    <w:p w14:paraId="5CF481EC" w14:textId="77777777" w:rsidR="005C2676" w:rsidRDefault="005C2676" w:rsidP="005C2676">
      <w:pPr>
        <w:ind w:left="499"/>
      </w:pPr>
      <w:r>
        <w:rPr>
          <w:rFonts w:hint="eastAsia"/>
        </w:rPr>
        <w:t>如果期待目标是</w:t>
      </w:r>
      <w:r w:rsidRPr="00766842">
        <w:rPr>
          <w:rFonts w:hint="eastAsia"/>
          <w:u w:val="single"/>
        </w:rPr>
        <w:t>有爆炸技能的回旋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正在燃烧的回旋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处于危险位置没有拥有者的回旋</w:t>
      </w:r>
      <w:proofErr w:type="gramStart"/>
      <w:r w:rsidRPr="00766842">
        <w:rPr>
          <w:rFonts w:hint="eastAsia"/>
          <w:u w:val="single"/>
        </w:rPr>
        <w:t>镖</w:t>
      </w:r>
      <w:proofErr w:type="gramEnd"/>
      <w:r>
        <w:rPr>
          <w:rFonts w:hint="eastAsia"/>
        </w:rPr>
        <w:t>：</w:t>
      </w:r>
    </w:p>
    <w:p w14:paraId="2B2929DB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65377858" w14:textId="77777777" w:rsidR="005C2676" w:rsidRDefault="005C2676" w:rsidP="005C2676">
      <w:pPr>
        <w:ind w:left="499"/>
      </w:pPr>
      <w:r>
        <w:rPr>
          <w:rFonts w:hint="eastAsia"/>
        </w:rPr>
        <w:t>对场景内每个回旋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进行检测，如果玩家拥有回旋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场景中飞行的回旋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C10B43E" w14:textId="77777777" w:rsidR="005C2676" w:rsidRDefault="005C2676" w:rsidP="005C2676">
      <w:pPr>
        <w:ind w:left="499"/>
      </w:pPr>
      <w:r>
        <w:lastRenderedPageBreak/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47DF740F" w14:textId="77777777" w:rsidR="005C2676" w:rsidRDefault="005C2676" w:rsidP="005C2676">
      <w:pPr>
        <w:ind w:left="499"/>
      </w:pPr>
      <w:r>
        <w:rPr>
          <w:rFonts w:hint="eastAsia"/>
        </w:rPr>
        <w:t>如果期待目标是回旋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的拥有者是该角色：</w:t>
      </w:r>
    </w:p>
    <w:p w14:paraId="62742C81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1DDC2E87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22F1A678" w14:textId="77777777" w:rsidR="005C2676" w:rsidRDefault="005C2676" w:rsidP="005C2676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，并且玩家处于解除武装状态：</w:t>
      </w:r>
    </w:p>
    <w:p w14:paraId="2B8C10A1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3766AB75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78CC7F77" w14:textId="77777777" w:rsidR="005C2676" w:rsidRDefault="005C2676" w:rsidP="005C2676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，并且期待目标不在警戒线范围内：</w:t>
      </w:r>
    </w:p>
    <w:p w14:paraId="584301DF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DABBBC7" w14:textId="77777777" w:rsidR="005C2676" w:rsidRDefault="005C2676" w:rsidP="005C2676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604F8D1E" w14:textId="77777777" w:rsidR="005C2676" w:rsidRDefault="005C2676" w:rsidP="005C2676">
      <w:pPr>
        <w:ind w:left="499"/>
        <w:rPr>
          <w:color w:val="0D0D0D" w:themeColor="text1" w:themeTint="F2"/>
        </w:rPr>
      </w:pPr>
      <w:r>
        <w:rPr>
          <w:color w:val="AA70FF"/>
        </w:rPr>
        <w:tab/>
      </w:r>
      <w:r>
        <w:rPr>
          <w:color w:val="AA70FF"/>
        </w:rPr>
        <w:tab/>
      </w:r>
      <w:r w:rsidRPr="00E952F1">
        <w:rPr>
          <w:rFonts w:hint="eastAsia"/>
          <w:color w:val="0D0D0D" w:themeColor="text1" w:themeTint="F2"/>
        </w:rPr>
        <w:t>如果期待目标</w:t>
      </w:r>
      <w:r>
        <w:rPr>
          <w:rFonts w:hint="eastAsia"/>
          <w:color w:val="0D0D0D" w:themeColor="text1" w:themeTint="F2"/>
        </w:rPr>
        <w:t>x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 xml:space="preserve"> y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：</w:t>
      </w:r>
    </w:p>
    <w:p w14:paraId="66E5B135" w14:textId="77777777" w:rsidR="005C2676" w:rsidRDefault="005C2676" w:rsidP="005C2676">
      <w:pPr>
        <w:ind w:left="499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期待值</w:t>
      </w:r>
      <w:r>
        <w:rPr>
          <w:rFonts w:hint="eastAsia"/>
          <w:color w:val="0D0D0D" w:themeColor="text1" w:themeTint="F2"/>
        </w:rPr>
        <w:t xml:space="preserve"> =</w:t>
      </w:r>
      <w:r>
        <w:rPr>
          <w:color w:val="0D0D0D" w:themeColor="text1" w:themeTint="F2"/>
        </w:rPr>
        <w:t xml:space="preserve"> 0</w:t>
      </w:r>
    </w:p>
    <w:p w14:paraId="14CC1B05" w14:textId="77777777" w:rsidR="005C2676" w:rsidRDefault="005C2676" w:rsidP="005C2676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（持有或扔出）：</w:t>
      </w:r>
    </w:p>
    <w:p w14:paraId="75353D58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67F5175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2D64ABFA" w14:textId="77777777" w:rsidR="005C2676" w:rsidRDefault="005C2676" w:rsidP="005C2676">
      <w:pPr>
        <w:ind w:left="499"/>
      </w:pPr>
      <w:r>
        <w:rPr>
          <w:rFonts w:hint="eastAsia"/>
        </w:rPr>
        <w:t>对于回旋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的其他情况：</w:t>
      </w:r>
    </w:p>
    <w:p w14:paraId="0A2671B0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增益系数</w:t>
      </w:r>
      <w:r>
        <w:rPr>
          <w:rFonts w:hint="eastAsia"/>
        </w:rPr>
        <w:t xml:space="preserve"> =</w:t>
      </w:r>
      <w:r>
        <w:t xml:space="preserve"> 3</w:t>
      </w:r>
    </w:p>
    <w:p w14:paraId="7FE41492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6BF6289C" w14:textId="77777777" w:rsidR="005C2676" w:rsidRDefault="005C2676" w:rsidP="005C2676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有拥有者且拥有者死亡：</w:t>
      </w:r>
    </w:p>
    <w:p w14:paraId="5D80E760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35392DB6" w14:textId="77777777" w:rsidR="005C2676" w:rsidRDefault="005C2676" w:rsidP="005C2676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与角色是敌对状态：</w:t>
      </w:r>
    </w:p>
    <w:p w14:paraId="6D9B5ECE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1FD220F" w14:textId="6EB3E597" w:rsidR="005C2676" w:rsidRPr="008B56EF" w:rsidRDefault="005C2676" w:rsidP="000221CF">
      <w:pPr>
        <w:pStyle w:val="a8"/>
        <w:numPr>
          <w:ilvl w:val="0"/>
          <w:numId w:val="17"/>
        </w:numPr>
        <w:rPr>
          <w:b/>
          <w:bCs/>
        </w:rPr>
      </w:pPr>
      <w:r w:rsidRPr="008B56EF">
        <w:rPr>
          <w:rFonts w:hint="eastAsia"/>
          <w:b/>
          <w:bCs/>
        </w:rPr>
        <w:t>威胁值：</w:t>
      </w:r>
    </w:p>
    <w:p w14:paraId="6DC5A4C8" w14:textId="77777777" w:rsidR="000221CF" w:rsidRPr="000F700D" w:rsidRDefault="000221CF" w:rsidP="000221CF">
      <w:pPr>
        <w:ind w:left="499"/>
        <w:rPr>
          <w:b/>
          <w:bCs/>
        </w:rPr>
      </w:pPr>
      <w:r w:rsidRPr="000F700D">
        <w:rPr>
          <w:rFonts w:hint="eastAsia"/>
          <w:b/>
          <w:bCs/>
          <w:color w:val="FF0000"/>
        </w:rPr>
        <w:t>以下是威胁目标为玩家的情况</w:t>
      </w:r>
    </w:p>
    <w:p w14:paraId="524F800C" w14:textId="77777777" w:rsidR="000221CF" w:rsidRDefault="000221CF" w:rsidP="000221CF">
      <w:pPr>
        <w:ind w:left="499"/>
      </w:pPr>
      <w:r>
        <w:rPr>
          <w:rFonts w:hint="eastAsia"/>
        </w:rPr>
        <w:t>如果威胁目标处于解除武装状态或被冰冻状态：</w:t>
      </w:r>
    </w:p>
    <w:p w14:paraId="4EF032C9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6FD92E78" w14:textId="77777777" w:rsidR="000221CF" w:rsidRDefault="000221CF" w:rsidP="000221CF">
      <w:pPr>
        <w:ind w:left="499"/>
      </w:pPr>
      <w:r>
        <w:rPr>
          <w:rFonts w:hint="eastAsia"/>
        </w:rPr>
        <w:t>如果角色处于解除武装状态：</w:t>
      </w:r>
    </w:p>
    <w:p w14:paraId="79D8AF8C" w14:textId="77777777" w:rsidR="000221CF" w:rsidRPr="00B23B75" w:rsidRDefault="000221CF" w:rsidP="000221CF">
      <w:pPr>
        <w:ind w:left="499"/>
      </w:pPr>
      <w:r>
        <w:lastRenderedPageBreak/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5.25</w:t>
      </w:r>
    </w:p>
    <w:p w14:paraId="08D374BD" w14:textId="77777777" w:rsidR="000221CF" w:rsidRDefault="000221CF" w:rsidP="000221CF">
      <w:pPr>
        <w:ind w:left="499"/>
      </w:pPr>
      <w:r>
        <w:rPr>
          <w:rFonts w:hint="eastAsia"/>
        </w:rPr>
        <w:t>如果角色拥有回旋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：</w:t>
      </w:r>
    </w:p>
    <w:p w14:paraId="33323946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28CBF844" w14:textId="77777777" w:rsidR="000221CF" w:rsidRDefault="000221CF" w:rsidP="000221CF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34000745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0.8</w:t>
      </w:r>
    </w:p>
    <w:p w14:paraId="0023AF3F" w14:textId="77777777" w:rsidR="000221CF" w:rsidRDefault="000221CF" w:rsidP="000221CF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7406BAC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41397682" w14:textId="77777777" w:rsidR="000221CF" w:rsidRDefault="000221CF" w:rsidP="000221CF">
      <w:pPr>
        <w:ind w:left="499"/>
      </w:pPr>
      <w:r>
        <w:rPr>
          <w:rFonts w:hint="eastAsia"/>
        </w:rPr>
        <w:t>如果威胁目标处于着火状态并且角色不处于着火状态：</w:t>
      </w:r>
    </w:p>
    <w:p w14:paraId="54844340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7114C8E9" w14:textId="77777777" w:rsidR="000221CF" w:rsidRDefault="000221CF" w:rsidP="000221CF">
      <w:pPr>
        <w:ind w:left="499"/>
      </w:pPr>
      <w:r>
        <w:rPr>
          <w:rFonts w:hint="eastAsia"/>
        </w:rPr>
        <w:t>其余情况：</w:t>
      </w:r>
    </w:p>
    <w:p w14:paraId="456C8A9B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700E2ECD" w14:textId="77777777" w:rsidR="000221CF" w:rsidRDefault="000221CF" w:rsidP="000221CF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0.45 – 0.05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</w:p>
    <w:p w14:paraId="6B266E26" w14:textId="77777777" w:rsidR="000221CF" w:rsidRDefault="000221CF" w:rsidP="000221CF">
      <w:pPr>
        <w:ind w:left="499"/>
      </w:pPr>
      <w:r>
        <w:rPr>
          <w:rFonts w:hint="eastAsia"/>
        </w:rPr>
        <w:t>如果角色能够看见威胁目标：</w:t>
      </w:r>
    </w:p>
    <w:p w14:paraId="3C5C956D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46DD468C" w14:textId="77777777" w:rsidR="000221CF" w:rsidRDefault="000221CF" w:rsidP="000221CF">
      <w:pPr>
        <w:ind w:left="499"/>
      </w:pPr>
      <w:r>
        <w:rPr>
          <w:rFonts w:hint="eastAsia"/>
        </w:rPr>
        <w:t>如果角色不能看见威胁目标：</w:t>
      </w:r>
    </w:p>
    <w:p w14:paraId="31E83B6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14:paraId="353CCB3F" w14:textId="77777777" w:rsidR="000221CF" w:rsidRDefault="000221CF" w:rsidP="000221CF">
      <w:pPr>
        <w:ind w:left="499"/>
      </w:pPr>
      <w:r>
        <w:rPr>
          <w:rFonts w:hint="eastAsia"/>
        </w:rPr>
        <w:t>如果威胁目标在角色的直线视线内：</w:t>
      </w:r>
    </w:p>
    <w:p w14:paraId="784DF305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170FD6D" w14:textId="77777777" w:rsidR="000221CF" w:rsidRDefault="000221CF" w:rsidP="000221CF">
      <w:pPr>
        <w:ind w:left="499"/>
      </w:pPr>
      <w:r>
        <w:rPr>
          <w:rFonts w:hint="eastAsia"/>
        </w:rPr>
        <w:t>如果威胁目标不在角色的直线视线内：</w:t>
      </w:r>
    </w:p>
    <w:p w14:paraId="46B72D1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0.6</w:t>
      </w:r>
    </w:p>
    <w:p w14:paraId="7C4AAEA9" w14:textId="77777777" w:rsidR="000221CF" w:rsidRDefault="000221CF" w:rsidP="000221CF">
      <w:pPr>
        <w:ind w:left="499"/>
      </w:pPr>
      <w:r>
        <w:rPr>
          <w:rFonts w:hint="eastAsia"/>
        </w:rPr>
        <w:t>如果威胁目标正在瞄准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cos</w:t>
      </w:r>
      <w:r>
        <w:t>(</w:t>
      </w:r>
      <w:r>
        <w:rPr>
          <w:rFonts w:hint="eastAsia"/>
        </w:rPr>
        <w:t>威胁目标正前方和角色夹角</w:t>
      </w:r>
      <w:r>
        <w:t>) &gt; 0.25</w:t>
      </w:r>
      <w:r>
        <w:rPr>
          <w:rFonts w:hint="eastAsia"/>
        </w:rPr>
        <w:t>：</w:t>
      </w:r>
    </w:p>
    <w:p w14:paraId="581B96A2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356EADD4" w14:textId="77777777" w:rsidR="000221CF" w:rsidRDefault="000221CF" w:rsidP="000221CF">
      <w:pPr>
        <w:ind w:left="499"/>
      </w:pPr>
      <w:r>
        <w:rPr>
          <w:rFonts w:hint="eastAsia"/>
        </w:rPr>
        <w:t>否则：</w:t>
      </w:r>
    </w:p>
    <w:p w14:paraId="720F63D9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537660C2" w14:textId="77777777" w:rsidR="000221CF" w:rsidRPr="00F32C53" w:rsidRDefault="000221CF" w:rsidP="000221CF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0)</w:t>
      </w:r>
    </w:p>
    <w:p w14:paraId="7F6AE616" w14:textId="77777777" w:rsidR="000221CF" w:rsidRDefault="000221CF" w:rsidP="000221CF">
      <w:pPr>
        <w:ind w:left="499"/>
        <w:rPr>
          <w:color w:val="AA70FF"/>
        </w:rPr>
      </w:pP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4309E49C" w14:textId="77777777" w:rsidR="000221CF" w:rsidRDefault="000221CF" w:rsidP="000221CF">
      <w:pPr>
        <w:ind w:left="499"/>
        <w:rPr>
          <w:color w:val="AA70FF"/>
        </w:rPr>
      </w:pPr>
    </w:p>
    <w:p w14:paraId="6D941002" w14:textId="77777777" w:rsidR="000221CF" w:rsidRDefault="000221CF" w:rsidP="000221CF">
      <w:pPr>
        <w:ind w:left="499"/>
        <w:rPr>
          <w:color w:val="AA70FF"/>
        </w:rPr>
      </w:pPr>
      <w:r w:rsidRPr="000F700D">
        <w:rPr>
          <w:rFonts w:hint="eastAsia"/>
          <w:b/>
          <w:bCs/>
          <w:color w:val="FF0000"/>
        </w:rPr>
        <w:lastRenderedPageBreak/>
        <w:t>以下是威胁目标为</w:t>
      </w:r>
      <w:r>
        <w:rPr>
          <w:rFonts w:hint="eastAsia"/>
          <w:b/>
          <w:bCs/>
          <w:color w:val="FF0000"/>
        </w:rPr>
        <w:t>回旋</w:t>
      </w:r>
      <w:proofErr w:type="gramStart"/>
      <w:r>
        <w:rPr>
          <w:rFonts w:hint="eastAsia"/>
          <w:b/>
          <w:bCs/>
          <w:color w:val="FF0000"/>
        </w:rPr>
        <w:t>镖</w:t>
      </w:r>
      <w:proofErr w:type="gramEnd"/>
      <w:r>
        <w:rPr>
          <w:rFonts w:hint="eastAsia"/>
          <w:b/>
          <w:bCs/>
          <w:color w:val="FF0000"/>
        </w:rPr>
        <w:t>(Explosive</w:t>
      </w:r>
      <w:r>
        <w:rPr>
          <w:b/>
          <w:bCs/>
          <w:color w:val="FF0000"/>
        </w:rPr>
        <w:t>)</w:t>
      </w:r>
      <w:r w:rsidRPr="000F700D">
        <w:rPr>
          <w:rFonts w:hint="eastAsia"/>
          <w:b/>
          <w:bCs/>
          <w:color w:val="FF0000"/>
        </w:rPr>
        <w:t>的情况</w:t>
      </w:r>
    </w:p>
    <w:p w14:paraId="643706AC" w14:textId="77777777" w:rsidR="000221CF" w:rsidRDefault="000221CF" w:rsidP="000221CF">
      <w:pPr>
        <w:ind w:left="499"/>
      </w:pPr>
      <w:r>
        <w:rPr>
          <w:rFonts w:hint="eastAsia"/>
        </w:rPr>
        <w:t>如果威胁目标在角色的直线视线内并且威胁目标与角色距离</w:t>
      </w:r>
      <w:r>
        <w:rPr>
          <w:rFonts w:hint="eastAsia"/>
        </w:rPr>
        <w:t xml:space="preserve"> &lt;</w:t>
      </w:r>
      <w:r>
        <w:t xml:space="preserve"> 17</w:t>
      </w:r>
      <w:r>
        <w:rPr>
          <w:rFonts w:hint="eastAsia"/>
        </w:rPr>
        <w:t>：</w:t>
      </w:r>
    </w:p>
    <w:p w14:paraId="2E07EEB2" w14:textId="77777777" w:rsidR="000221CF" w:rsidRDefault="000221CF" w:rsidP="000221CF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6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015CDFF6" w14:textId="77777777" w:rsidR="000221CF" w:rsidRDefault="000221CF" w:rsidP="000221CF">
      <w:pPr>
        <w:ind w:left="499"/>
      </w:pPr>
      <w:r w:rsidRPr="004802CA">
        <w:rPr>
          <w:rFonts w:hint="eastAsia"/>
          <w:color w:val="000000" w:themeColor="text1"/>
        </w:rPr>
        <w:t>其余情况：</w:t>
      </w:r>
    </w:p>
    <w:p w14:paraId="630883CE" w14:textId="77777777" w:rsidR="000221CF" w:rsidRDefault="000221CF" w:rsidP="000221CF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58B572D1" w14:textId="77777777" w:rsidR="000221CF" w:rsidRDefault="000221CF" w:rsidP="000221CF">
      <w:pPr>
        <w:ind w:left="499"/>
        <w:rPr>
          <w:color w:val="000000" w:themeColor="text1"/>
        </w:rPr>
      </w:pPr>
    </w:p>
    <w:p w14:paraId="4402A054" w14:textId="77777777" w:rsidR="000221CF" w:rsidRDefault="000221CF" w:rsidP="000221CF">
      <w:pPr>
        <w:ind w:left="499"/>
        <w:rPr>
          <w:color w:val="000000" w:themeColor="text1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火焰</w:t>
      </w:r>
      <w:r w:rsidRPr="000F700D">
        <w:rPr>
          <w:rFonts w:hint="eastAsia"/>
          <w:b/>
          <w:bCs/>
          <w:color w:val="FF0000"/>
        </w:rPr>
        <w:t>的情况</w:t>
      </w:r>
    </w:p>
    <w:p w14:paraId="33CD9FA4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</w:t>
      </w:r>
      <w:r>
        <w:rPr>
          <w:color w:val="000000" w:themeColor="text1"/>
        </w:rPr>
        <w:t>)</w:t>
      </w:r>
    </w:p>
    <w:p w14:paraId="72722A58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&lt; 0.5</w:t>
      </w:r>
      <w:r>
        <w:rPr>
          <w:rFonts w:hint="eastAsia"/>
          <w:color w:val="000000" w:themeColor="text1"/>
        </w:rPr>
        <w:t>：</w:t>
      </w:r>
    </w:p>
    <w:p w14:paraId="20CF7505" w14:textId="77777777" w:rsidR="000221CF" w:rsidRDefault="000221CF" w:rsidP="000221CF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51C90ED1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0296C9BA" w14:textId="29FF4203" w:rsidR="000221CF" w:rsidRDefault="000221CF" w:rsidP="000221CF">
      <w:pPr>
        <w:ind w:left="499"/>
        <w:rPr>
          <w:color w:val="AA70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t xml:space="preserve">0.5 – 0.5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5CE8E9BB" w14:textId="3ED277F2" w:rsidR="00AB091C" w:rsidRPr="008B56EF" w:rsidRDefault="00AB091C" w:rsidP="00AB091C">
      <w:pPr>
        <w:pStyle w:val="a8"/>
        <w:numPr>
          <w:ilvl w:val="0"/>
          <w:numId w:val="17"/>
        </w:numPr>
        <w:rPr>
          <w:b/>
          <w:bCs/>
        </w:rPr>
      </w:pPr>
      <w:r w:rsidRPr="008B56EF">
        <w:rPr>
          <w:rFonts w:hint="eastAsia"/>
          <w:b/>
          <w:bCs/>
        </w:rPr>
        <w:t>攻击值：</w:t>
      </w:r>
    </w:p>
    <w:p w14:paraId="1FCC0F2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如果角色处于解除武装状态：</w:t>
      </w:r>
    </w:p>
    <w:p w14:paraId="726D12B1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5D73145C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模式，如果攻击目标拥有金色回旋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22E0FFF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10</w:t>
      </w:r>
    </w:p>
    <w:p w14:paraId="2CC95C56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并且胜利条件为击杀：</w:t>
      </w:r>
    </w:p>
    <w:p w14:paraId="43E81766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</w:t>
      </w:r>
    </w:p>
    <w:p w14:paraId="39D67AD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模式，如果角色不拥有金色回旋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7432B12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0.5</w:t>
      </w:r>
    </w:p>
    <w:p w14:paraId="57C38128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对于其他游戏模式：</w:t>
      </w:r>
    </w:p>
    <w:p w14:paraId="023EC0C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C75BB8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如果攻击目标处于解除武装状态：</w:t>
      </w:r>
    </w:p>
    <w:p w14:paraId="0BA7F6D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1.2</w:t>
      </w:r>
    </w:p>
    <w:p w14:paraId="45B5B44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数量小于或等于角色拥有的回旋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数量：</w:t>
      </w:r>
    </w:p>
    <w:p w14:paraId="66D1F2A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1F56582B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其余情况：</w:t>
      </w:r>
    </w:p>
    <w:p w14:paraId="4E81344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0.8</w:t>
      </w:r>
    </w:p>
    <w:p w14:paraId="4DBE51CB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 xml:space="preserve">) </w:t>
      </w:r>
      <w:r>
        <w:rPr>
          <w:rFonts w:hint="eastAsia"/>
        </w:rPr>
        <w:t>*</w:t>
      </w:r>
      <w:r>
        <w:t xml:space="preserve"> 0.2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color w:val="000000" w:themeColor="text1"/>
        </w:rPr>
        <w:t>)</w:t>
      </w:r>
    </w:p>
    <w:p w14:paraId="1954AAB8" w14:textId="77777777" w:rsidR="00AB091C" w:rsidRDefault="00AB091C" w:rsidP="00AB091C">
      <w:pPr>
        <w:ind w:left="499"/>
      </w:pPr>
      <w:r>
        <w:rPr>
          <w:rFonts w:hint="eastAsia"/>
        </w:rPr>
        <w:t>如果攻击目标在角色的直线视线内：</w:t>
      </w:r>
    </w:p>
    <w:p w14:paraId="602623BE" w14:textId="77777777" w:rsidR="00AB091C" w:rsidRDefault="00AB091C" w:rsidP="00AB091C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1.1</w:t>
      </w:r>
    </w:p>
    <w:p w14:paraId="32361421" w14:textId="77777777" w:rsidR="00AB091C" w:rsidRDefault="00AB091C" w:rsidP="00AB091C">
      <w:pPr>
        <w:ind w:left="499"/>
      </w:pPr>
      <w:r>
        <w:rPr>
          <w:rFonts w:hint="eastAsia"/>
        </w:rPr>
        <w:t>如果攻击目标不在角色的直线视线内：</w:t>
      </w:r>
    </w:p>
    <w:p w14:paraId="5FAF033D" w14:textId="77777777" w:rsidR="00AB091C" w:rsidRDefault="00AB091C" w:rsidP="00AB091C">
      <w:pPr>
        <w:ind w:left="499"/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</w:t>
      </w:r>
    </w:p>
    <w:p w14:paraId="581C1F6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如果能够看见攻击目标：</w:t>
      </w:r>
    </w:p>
    <w:p w14:paraId="49EE00B2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4A9D88A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如果不能看见攻击目标：</w:t>
      </w:r>
    </w:p>
    <w:p w14:paraId="189130C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0.25</w:t>
      </w:r>
    </w:p>
    <w:p w14:paraId="150963FE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Max</w:t>
      </w:r>
      <w:r>
        <w:rPr>
          <w:color w:val="000000" w:themeColor="text1"/>
        </w:rPr>
        <w:t xml:space="preserve">(1.5 – </w:t>
      </w:r>
      <w:r>
        <w:rPr>
          <w:rFonts w:hint="eastAsia"/>
          <w:color w:val="000000" w:themeColor="text1"/>
        </w:rPr>
        <w:t>攻击目标与角色距离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场景大小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0)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2)</w:t>
      </w:r>
    </w:p>
    <w:p w14:paraId="244DBA0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如果攻击目标被冰冻：</w:t>
      </w:r>
    </w:p>
    <w:p w14:paraId="54E56AB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1.3</w:t>
      </w:r>
    </w:p>
    <w:p w14:paraId="003BCAB9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如果攻击目标不被冰冻：</w:t>
      </w:r>
    </w:p>
    <w:p w14:paraId="10DCBF5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7FA49BC1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如果攻击目标是领先玩家：</w:t>
      </w:r>
    </w:p>
    <w:p w14:paraId="68F84A0E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2.5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剩余胜利分数</w:t>
      </w:r>
      <w:r>
        <w:rPr>
          <w:rFonts w:hint="eastAsia"/>
          <w:color w:val="000000" w:themeColor="text1"/>
        </w:rPr>
        <w:t xml:space="preserve"> *</w:t>
      </w:r>
      <w:r>
        <w:rPr>
          <w:color w:val="000000" w:themeColor="text1"/>
        </w:rPr>
        <w:t xml:space="preserve"> 0.2, 1.25)</w:t>
      </w:r>
    </w:p>
    <w:p w14:paraId="183DF2C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如果攻击目标不是领先玩家：</w:t>
      </w:r>
    </w:p>
    <w:p w14:paraId="1B96664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2E17DA3" w14:textId="346997CA" w:rsidR="00AB091C" w:rsidRDefault="00AB091C" w:rsidP="0069785B">
      <w:pPr>
        <w:ind w:left="499"/>
        <w:rPr>
          <w:color w:val="AA70FF"/>
        </w:rPr>
      </w:pP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aggressionMod</w:t>
      </w:r>
      <w:proofErr w:type="spellEnd"/>
    </w:p>
    <w:p w14:paraId="6F0452F4" w14:textId="1FB711DB" w:rsidR="00BD06B0" w:rsidRPr="00006896" w:rsidRDefault="00BD06B0" w:rsidP="00B37108">
      <w:pPr>
        <w:pStyle w:val="a8"/>
        <w:numPr>
          <w:ilvl w:val="0"/>
          <w:numId w:val="17"/>
        </w:numPr>
        <w:rPr>
          <w:b/>
          <w:bCs/>
          <w:color w:val="000000" w:themeColor="text1"/>
        </w:rPr>
      </w:pPr>
      <w:r w:rsidRPr="00006896">
        <w:rPr>
          <w:rFonts w:hint="eastAsia"/>
          <w:b/>
          <w:bCs/>
          <w:color w:val="000000" w:themeColor="text1"/>
        </w:rPr>
        <w:t>各个值初始化</w:t>
      </w:r>
    </w:p>
    <w:p w14:paraId="101F6B86" w14:textId="77777777" w:rsidR="00B37108" w:rsidRDefault="00B37108" w:rsidP="00B37108">
      <w:pPr>
        <w:ind w:left="499"/>
      </w:pPr>
      <w:r>
        <w:rPr>
          <w:rFonts w:hint="eastAsia"/>
        </w:rPr>
        <w:t>调整兴趣</w:t>
      </w:r>
      <w:proofErr w:type="gramStart"/>
      <w:r>
        <w:rPr>
          <w:rFonts w:hint="eastAsia"/>
        </w:rPr>
        <w:t>值相关</w:t>
      </w:r>
      <w:proofErr w:type="gramEnd"/>
      <w:r>
        <w:rPr>
          <w:rFonts w:hint="eastAsia"/>
        </w:rPr>
        <w:t>的各个参数：</w:t>
      </w:r>
    </w:p>
    <w:p w14:paraId="206CB35F" w14:textId="77777777" w:rsidR="00B37108" w:rsidRDefault="00B37108" w:rsidP="00B37108">
      <w:pPr>
        <w:ind w:left="499"/>
      </w:pPr>
      <w:proofErr w:type="spellStart"/>
      <w:r>
        <w:rPr>
          <w:color w:val="AA70FF"/>
        </w:rPr>
        <w:t>ambientInterestMod</w:t>
      </w:r>
      <w:proofErr w:type="spellEnd"/>
      <w:r w:rsidRPr="00390CA5">
        <w:rPr>
          <w:rFonts w:hint="eastAsia"/>
          <w:color w:val="000000" w:themeColor="text1"/>
        </w:rPr>
        <w:t>：环境兴趣值</w:t>
      </w:r>
    </w:p>
    <w:p w14:paraId="052A0620" w14:textId="77777777" w:rsidR="00B37108" w:rsidRPr="00390CA5" w:rsidRDefault="00B37108" w:rsidP="00B37108">
      <w:pPr>
        <w:ind w:left="499"/>
        <w:rPr>
          <w:color w:val="AA70FF"/>
        </w:rPr>
      </w:pPr>
      <w:proofErr w:type="spellStart"/>
      <w:r>
        <w:rPr>
          <w:color w:val="AA70FF"/>
        </w:rPr>
        <w:t>greedyMod</w:t>
      </w:r>
      <w:proofErr w:type="spellEnd"/>
      <w:r w:rsidRPr="005C330D">
        <w:rPr>
          <w:rFonts w:hint="eastAsia"/>
          <w:color w:val="000000" w:themeColor="text1"/>
        </w:rPr>
        <w:t>：对应期待值</w:t>
      </w:r>
    </w:p>
    <w:p w14:paraId="3839BF75" w14:textId="77777777" w:rsidR="00B37108" w:rsidRDefault="00B37108" w:rsidP="00B37108">
      <w:pPr>
        <w:ind w:left="499"/>
      </w:pPr>
      <w:proofErr w:type="spellStart"/>
      <w:r>
        <w:rPr>
          <w:color w:val="AA70FF"/>
        </w:rPr>
        <w:t>nervousMod</w:t>
      </w:r>
      <w:proofErr w:type="spellEnd"/>
      <w:r w:rsidRPr="005C330D">
        <w:rPr>
          <w:rFonts w:hint="eastAsia"/>
          <w:color w:val="000000" w:themeColor="text1"/>
        </w:rPr>
        <w:t>：对应威胁值</w:t>
      </w:r>
    </w:p>
    <w:p w14:paraId="1A72D06F" w14:textId="77777777" w:rsidR="00B37108" w:rsidRDefault="00B37108" w:rsidP="00B37108">
      <w:pPr>
        <w:ind w:left="499"/>
      </w:pPr>
      <w:proofErr w:type="spellStart"/>
      <w:r>
        <w:rPr>
          <w:color w:val="AA70FF"/>
        </w:rPr>
        <w:t>aggressionMod</w:t>
      </w:r>
      <w:proofErr w:type="spellEnd"/>
      <w:r w:rsidRPr="005C330D">
        <w:rPr>
          <w:rFonts w:hint="eastAsia"/>
          <w:color w:val="000000" w:themeColor="text1"/>
        </w:rPr>
        <w:t>：对应攻击值</w:t>
      </w:r>
    </w:p>
    <w:p w14:paraId="41B2FF80" w14:textId="77777777" w:rsidR="00B37108" w:rsidRDefault="00B37108" w:rsidP="00B37108">
      <w:pPr>
        <w:ind w:left="499"/>
      </w:pPr>
      <w:r>
        <w:rPr>
          <w:rFonts w:hint="eastAsia"/>
        </w:rPr>
        <w:lastRenderedPageBreak/>
        <w:t>针对不同难度，设定不同的</w:t>
      </w:r>
      <w:proofErr w:type="spellStart"/>
      <w:r>
        <w:rPr>
          <w:color w:val="AA70FF"/>
        </w:rPr>
        <w:t>ambientInterestMod</w:t>
      </w:r>
      <w:proofErr w:type="spellEnd"/>
      <w:r w:rsidRPr="00436F0E">
        <w:rPr>
          <w:rFonts w:hint="eastAsia"/>
          <w:color w:val="000000" w:themeColor="text1"/>
        </w:rPr>
        <w:t>：</w:t>
      </w:r>
    </w:p>
    <w:p w14:paraId="0B00AECA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简单：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1, 2)</w:t>
      </w:r>
    </w:p>
    <w:p w14:paraId="343E3454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中等：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0.9, 1.5)</w:t>
      </w:r>
    </w:p>
    <w:p w14:paraId="516A5627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困难：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0.8, 1.2)</w:t>
      </w:r>
    </w:p>
    <w:p w14:paraId="7777F5A0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变态难度：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0.6, 1)</w:t>
      </w:r>
    </w:p>
    <w:p w14:paraId="5016E4B3" w14:textId="77777777" w:rsidR="00B37108" w:rsidRDefault="00B37108" w:rsidP="00B37108">
      <w:pPr>
        <w:ind w:left="499"/>
        <w:rPr>
          <w:color w:val="000000" w:themeColor="text1"/>
        </w:rPr>
      </w:pPr>
      <w:r>
        <w:rPr>
          <w:rFonts w:hint="eastAsia"/>
        </w:rPr>
        <w:t>初始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734C05">
        <w:rPr>
          <w:rFonts w:hint="eastAsia"/>
          <w:color w:val="000000" w:themeColor="text1"/>
        </w:rPr>
        <w:t>=</w:t>
      </w:r>
      <w:r w:rsidRPr="00734C05">
        <w:rPr>
          <w:color w:val="000000" w:themeColor="text1"/>
        </w:rPr>
        <w:t xml:space="preserve"> </w:t>
      </w:r>
      <w:r w:rsidRPr="00734C05">
        <w:rPr>
          <w:rFonts w:hint="eastAsia"/>
          <w:color w:val="000000" w:themeColor="text1"/>
        </w:rPr>
        <w:t>random(</w:t>
      </w:r>
      <w:r w:rsidRPr="00734C05">
        <w:rPr>
          <w:color w:val="000000" w:themeColor="text1"/>
        </w:rPr>
        <w:t>0.6, 1)</w:t>
      </w:r>
    </w:p>
    <w:p w14:paraId="19507E52" w14:textId="77777777" w:rsidR="00B37108" w:rsidRDefault="00B37108" w:rsidP="00B37108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00ADAB8" w14:textId="77777777" w:rsidR="00B37108" w:rsidRDefault="00B37108" w:rsidP="00B37108">
      <w:pPr>
        <w:ind w:left="499"/>
      </w:pPr>
      <w:r>
        <w:rPr>
          <w:rFonts w:hint="eastAsia"/>
        </w:rPr>
        <w:t>如果胜利条件时击杀并且角色拥有金色回旋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</w:p>
    <w:p w14:paraId="7B7590E5" w14:textId="77777777" w:rsidR="00B37108" w:rsidRDefault="00B37108" w:rsidP="00B37108">
      <w:pPr>
        <w:ind w:left="499"/>
        <w:rPr>
          <w:color w:val="AA70FF"/>
        </w:rPr>
      </w:pPr>
      <w:r>
        <w:tab/>
      </w:r>
      <w:r>
        <w:tab/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*</w:t>
      </w:r>
      <w:r w:rsidRPr="005B3648">
        <w:rPr>
          <w:color w:val="000000" w:themeColor="text1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6844890A" w14:textId="77777777" w:rsidR="00B37108" w:rsidRDefault="00B37108" w:rsidP="00B37108">
      <w:pPr>
        <w:ind w:left="499"/>
        <w:rPr>
          <w:color w:val="AA70FF"/>
        </w:rPr>
      </w:pPr>
      <w:r w:rsidRPr="005B3648">
        <w:rPr>
          <w:rFonts w:hint="eastAsia"/>
          <w:color w:val="000000" w:themeColor="text1"/>
        </w:rPr>
        <w:t>如果胜利条件是存活并且角色拥有金色回旋</w:t>
      </w:r>
      <w:proofErr w:type="gramStart"/>
      <w:r w:rsidRPr="005B3648">
        <w:rPr>
          <w:rFonts w:hint="eastAsia"/>
          <w:color w:val="000000" w:themeColor="text1"/>
        </w:rPr>
        <w:t>镖</w:t>
      </w:r>
      <w:proofErr w:type="gramEnd"/>
      <w:r w:rsidRPr="005B3648">
        <w:rPr>
          <w:rFonts w:hint="eastAsia"/>
          <w:color w:val="000000" w:themeColor="text1"/>
        </w:rPr>
        <w:t>：</w:t>
      </w:r>
    </w:p>
    <w:p w14:paraId="284A3B8C" w14:textId="77777777" w:rsidR="00B37108" w:rsidRDefault="00B37108" w:rsidP="00B37108">
      <w:pPr>
        <w:ind w:left="499"/>
      </w:pPr>
      <w:r>
        <w:rPr>
          <w:color w:val="AA70FF"/>
        </w:rPr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42DB2773" w14:textId="77777777" w:rsidR="00B37108" w:rsidRDefault="00B37108" w:rsidP="00B37108">
      <w:pPr>
        <w:ind w:left="499"/>
      </w:pPr>
      <w:r>
        <w:rPr>
          <w:rFonts w:hint="eastAsia"/>
        </w:rPr>
        <w:t>其余情况：</w:t>
      </w:r>
    </w:p>
    <w:p w14:paraId="6C854C74" w14:textId="77777777" w:rsidR="00B37108" w:rsidRDefault="00B37108" w:rsidP="00B37108">
      <w:pPr>
        <w:ind w:left="499"/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50D2EAA3" w14:textId="77777777" w:rsidR="00B37108" w:rsidRDefault="00B37108" w:rsidP="00B37108">
      <w:pPr>
        <w:ind w:left="499"/>
      </w:pPr>
      <w:r>
        <w:rPr>
          <w:rFonts w:hint="eastAsia"/>
        </w:rPr>
        <w:t>如果是简单难度：</w:t>
      </w:r>
    </w:p>
    <w:p w14:paraId="468049A7" w14:textId="77777777" w:rsidR="00B37108" w:rsidRDefault="00B37108" w:rsidP="00B37108">
      <w:pPr>
        <w:ind w:left="499"/>
        <w:rPr>
          <w:color w:val="000000" w:themeColor="text1"/>
        </w:rPr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2966EB9" w14:textId="77777777" w:rsidR="00B37108" w:rsidRDefault="00B37108" w:rsidP="00B37108">
      <w:pPr>
        <w:ind w:left="499"/>
        <w:rPr>
          <w:color w:val="000000" w:themeColor="text1"/>
        </w:rPr>
      </w:pPr>
      <w:r w:rsidRPr="00F24D4C">
        <w:rPr>
          <w:rFonts w:hint="eastAsia"/>
          <w:color w:val="000000" w:themeColor="text1"/>
        </w:rPr>
        <w:t>如果玩家</w:t>
      </w:r>
      <w:r>
        <w:rPr>
          <w:rFonts w:hint="eastAsia"/>
          <w:color w:val="000000" w:themeColor="text1"/>
        </w:rPr>
        <w:t>拥有控制反向技能：</w:t>
      </w:r>
    </w:p>
    <w:p w14:paraId="20228DFE" w14:textId="77777777" w:rsidR="00B37108" w:rsidRDefault="00B37108" w:rsidP="00B37108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1.5</w:t>
      </w:r>
    </w:p>
    <w:p w14:paraId="68AE1A7E" w14:textId="77777777" w:rsidR="00B37108" w:rsidRDefault="00B37108" w:rsidP="00B37108">
      <w:pPr>
        <w:ind w:left="1219" w:firstLine="221"/>
      </w:pPr>
      <w:proofErr w:type="spellStart"/>
      <w:r>
        <w:rPr>
          <w:color w:val="AA70FF"/>
        </w:rPr>
        <w:t>ambientInterestMod</w:t>
      </w:r>
      <w:proofErr w:type="spellEnd"/>
      <w:r w:rsidRPr="009D4942">
        <w:rPr>
          <w:color w:val="000000" w:themeColor="text1"/>
        </w:rPr>
        <w:t> =</w:t>
      </w:r>
      <w:r>
        <w:rPr>
          <w:color w:val="DCDCDC"/>
        </w:rPr>
        <w:t> </w:t>
      </w:r>
      <w:proofErr w:type="spellStart"/>
      <w:proofErr w:type="gramStart"/>
      <w:r>
        <w:rPr>
          <w:color w:val="AA70FF"/>
        </w:rPr>
        <w:t>ambientInterestMod</w:t>
      </w:r>
      <w:proofErr w:type="spellEnd"/>
      <w:r>
        <w:rPr>
          <w:color w:val="B5CEA8"/>
        </w:rPr>
        <w:t xml:space="preserve"> </w:t>
      </w:r>
      <w:r w:rsidRPr="009D4942">
        <w:rPr>
          <w:color w:val="000000" w:themeColor="text1"/>
        </w:rPr>
        <w:t xml:space="preserve"> </w:t>
      </w:r>
      <w:r w:rsidRPr="009D4942">
        <w:rPr>
          <w:rFonts w:hint="eastAsia"/>
          <w:color w:val="000000" w:themeColor="text1"/>
        </w:rPr>
        <w:t>*</w:t>
      </w:r>
      <w:proofErr w:type="gramEnd"/>
      <w:r w:rsidRPr="009D4942">
        <w:rPr>
          <w:color w:val="000000" w:themeColor="text1"/>
        </w:rPr>
        <w:t xml:space="preserve"> 5</w:t>
      </w:r>
    </w:p>
    <w:p w14:paraId="7A3B5014" w14:textId="77777777" w:rsidR="00B37108" w:rsidRDefault="00B37108" w:rsidP="00B37108">
      <w:pPr>
        <w:ind w:left="499"/>
        <w:rPr>
          <w:color w:val="BD63C5"/>
        </w:rPr>
      </w:pPr>
      <w:r w:rsidRPr="00461AD4">
        <w:rPr>
          <w:rFonts w:hint="eastAsia"/>
          <w:color w:val="000000" w:themeColor="text1"/>
        </w:rPr>
        <w:t>如果玩家处于</w:t>
      </w:r>
      <w:r>
        <w:rPr>
          <w:color w:val="BD63C5"/>
        </w:rPr>
        <w:t>Retrieving</w:t>
      </w:r>
      <w:r w:rsidRPr="00461AD4">
        <w:rPr>
          <w:rFonts w:hint="eastAsia"/>
          <w:color w:val="000000" w:themeColor="text1"/>
        </w:rPr>
        <w:t>状态：</w:t>
      </w:r>
    </w:p>
    <w:p w14:paraId="507BF637" w14:textId="77777777" w:rsidR="00B37108" w:rsidRDefault="00B37108" w:rsidP="00B37108">
      <w:pPr>
        <w:ind w:left="499"/>
        <w:rPr>
          <w:color w:val="AA70FF"/>
        </w:rPr>
      </w:pPr>
      <w:r>
        <w:rPr>
          <w:color w:val="AA70FF"/>
        </w:rPr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</w:t>
      </w:r>
      <w:r>
        <w:rPr>
          <w:color w:val="000000" w:themeColor="text1"/>
        </w:rPr>
        <w:t>25</w:t>
      </w:r>
    </w:p>
    <w:p w14:paraId="63069F70" w14:textId="654C1DCF" w:rsidR="00B37108" w:rsidRPr="00644031" w:rsidRDefault="00B37108" w:rsidP="00644031">
      <w:pPr>
        <w:ind w:left="499"/>
      </w:pPr>
      <w:proofErr w:type="spellStart"/>
      <w:r>
        <w:rPr>
          <w:color w:val="AA70FF"/>
        </w:rPr>
        <w:t>greedyMod</w:t>
      </w:r>
      <w:proofErr w:type="spellEnd"/>
      <w:r>
        <w:rPr>
          <w:rFonts w:hint="eastAsia"/>
          <w:color w:val="AA70FF"/>
        </w:rPr>
        <w:t>初始值</w:t>
      </w:r>
      <w:r>
        <w:rPr>
          <w:rFonts w:hint="eastAsia"/>
          <w:color w:val="AA70FF"/>
        </w:rPr>
        <w:t xml:space="preserve"> </w:t>
      </w:r>
      <w:r w:rsidRPr="005F4B93"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506E3907" w14:textId="619C017F" w:rsidR="00575E89" w:rsidRDefault="007600FF" w:rsidP="00C1408F">
      <w:pPr>
        <w:pStyle w:val="2"/>
      </w:pPr>
      <w:r>
        <w:rPr>
          <w:rFonts w:hint="eastAsia"/>
        </w:rPr>
        <w:t>状态机切换</w:t>
      </w:r>
      <w:r w:rsidR="00D02976">
        <w:rPr>
          <w:rFonts w:hint="eastAsia"/>
        </w:rPr>
        <w:t>条件</w:t>
      </w:r>
    </w:p>
    <w:p w14:paraId="0D0D1802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教学阶段，有一个特殊处理，会调用</w:t>
      </w:r>
      <w:proofErr w:type="spellStart"/>
      <w:r>
        <w:rPr>
          <w:color w:val="BD63C5"/>
        </w:rPr>
        <w:t>FlickingSwitch</w:t>
      </w:r>
      <w:proofErr w:type="spellEnd"/>
      <w:r w:rsidRPr="00D044C4">
        <w:rPr>
          <w:rFonts w:hint="eastAsia"/>
          <w:color w:val="171717" w:themeColor="background2" w:themeShade="1A"/>
        </w:rPr>
        <w:t>状态。</w:t>
      </w:r>
    </w:p>
    <w:p w14:paraId="4A5EAC37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最开始的一段时间（</w:t>
      </w:r>
      <w:proofErr w:type="spellStart"/>
      <w:r>
        <w:rPr>
          <w:color w:val="AA70FF"/>
        </w:rPr>
        <w:t>gettingBearingsTimer</w:t>
      </w:r>
      <w:proofErr w:type="spellEnd"/>
      <w:r>
        <w:rPr>
          <w:color w:val="DCDCDC"/>
        </w:rPr>
        <w:t> </w:t>
      </w:r>
      <w:r>
        <w:rPr>
          <w:color w:val="B4B4B4"/>
        </w:rPr>
        <w:t>&gt;</w:t>
      </w:r>
      <w:r>
        <w:rPr>
          <w:color w:val="DCDCDC"/>
        </w:rPr>
        <w:t> </w:t>
      </w:r>
      <w:r>
        <w:rPr>
          <w:color w:val="B5CEA8"/>
        </w:rPr>
        <w:t>0.1f</w:t>
      </w:r>
      <w:r>
        <w:rPr>
          <w:rFonts w:hint="eastAsia"/>
        </w:rPr>
        <w:t>），处于</w:t>
      </w:r>
      <w:r>
        <w:rPr>
          <w:color w:val="BD63C5"/>
        </w:rPr>
        <w:t>Wandering</w:t>
      </w:r>
      <w:r w:rsidRPr="00941E3A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D018942" w14:textId="77777777" w:rsidR="006E2E3E" w:rsidRDefault="006E2E3E" w:rsidP="006E2E3E">
      <w:pPr>
        <w:ind w:left="499"/>
        <w:rPr>
          <w:color w:val="DCDCDC"/>
        </w:rPr>
      </w:pPr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gettingBearingsTimer</w:t>
      </w:r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gettingBearingsDuration</w:t>
      </w:r>
      <w:r>
        <w:rPr>
          <w:color w:val="DCDCDC"/>
        </w:rPr>
        <w:t> </w:t>
      </w:r>
      <w:r>
        <w:rPr>
          <w:color w:val="B4B4B4"/>
        </w:rPr>
        <w:t>*</w:t>
      </w:r>
      <w:r>
        <w:rPr>
          <w:color w:val="DCDCDC"/>
        </w:rPr>
        <w:t> </w:t>
      </w:r>
      <w:r>
        <w:rPr>
          <w:color w:val="4EC9B0"/>
        </w:rPr>
        <w:t>Random</w:t>
      </w:r>
      <w:r>
        <w:rPr>
          <w:color w:val="B4B4B4"/>
        </w:rPr>
        <w:t>.</w:t>
      </w:r>
      <w:r>
        <w:rPr>
          <w:color w:val="E67300"/>
        </w:rPr>
        <w:t>Range</w:t>
      </w:r>
      <w:r>
        <w:rPr>
          <w:color w:val="DCDCDC"/>
        </w:rPr>
        <w:t>(</w:t>
      </w:r>
      <w:r>
        <w:rPr>
          <w:color w:val="B5CEA8"/>
        </w:rPr>
        <w:t>0.75f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2EFB6332" w14:textId="77777777" w:rsidR="006E2E3E" w:rsidRDefault="006E2E3E" w:rsidP="006E2E3E">
      <w:pPr>
        <w:ind w:left="499"/>
        <w:rPr>
          <w:color w:val="171717" w:themeColor="background2" w:themeShade="1A"/>
        </w:rPr>
      </w:pPr>
      <w:proofErr w:type="spellStart"/>
      <w:r>
        <w:rPr>
          <w:color w:val="AA70FF"/>
        </w:rPr>
        <w:t>gettingBearingsDuration</w:t>
      </w:r>
      <w:proofErr w:type="spellEnd"/>
      <w:r w:rsidRPr="007364FC">
        <w:rPr>
          <w:rFonts w:hint="eastAsia"/>
          <w:color w:val="171717" w:themeColor="background2" w:themeShade="1A"/>
        </w:rPr>
        <w:t>在设定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难度的时候初始化，与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难度相关。</w:t>
      </w:r>
    </w:p>
    <w:p w14:paraId="7D19542B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4FBF021C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lastRenderedPageBreak/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t xml:space="preserve"> &gt; </w:t>
      </w: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</w:p>
    <w:p w14:paraId="6DC0DC30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1ACC0C7C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2107AC05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3E5EED6B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剩余敌人数量</w:t>
      </w:r>
      <w:r w:rsidRPr="00964895">
        <w:rPr>
          <w:rFonts w:hint="eastAsia"/>
        </w:rPr>
        <w:t xml:space="preserve"> </w:t>
      </w:r>
      <w:r w:rsidRPr="00964895">
        <w:t>&gt; 1</w:t>
      </w:r>
    </w:p>
    <w:p w14:paraId="5AC70526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期待目标（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）不为空</w:t>
      </w:r>
    </w:p>
    <w:p w14:paraId="201D767F" w14:textId="77777777" w:rsidR="006E2E3E" w:rsidRDefault="006E2E3E" w:rsidP="006E2E3E">
      <w:pPr>
        <w:pStyle w:val="a8"/>
        <w:numPr>
          <w:ilvl w:val="0"/>
          <w:numId w:val="19"/>
        </w:numPr>
      </w:pPr>
      <w:r>
        <w:rPr>
          <w:rFonts w:hint="eastAsia"/>
        </w:rPr>
        <w:t>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和角色的距离大于下</w:t>
      </w:r>
      <w:proofErr w:type="gramStart"/>
      <w:r>
        <w:rPr>
          <w:rFonts w:hint="eastAsia"/>
        </w:rPr>
        <w:t>个路点的</w:t>
      </w:r>
      <w:proofErr w:type="gramEnd"/>
      <w:r>
        <w:rPr>
          <w:rFonts w:hint="eastAsia"/>
        </w:rPr>
        <w:t>距离（</w:t>
      </w:r>
      <w:proofErr w:type="spellStart"/>
      <w:r>
        <w:rPr>
          <w:color w:val="AA70FF"/>
        </w:rPr>
        <w:t>nextWaypointDistance</w:t>
      </w:r>
      <w:proofErr w:type="spellEnd"/>
      <w:r>
        <w:rPr>
          <w:rFonts w:hint="eastAsia"/>
        </w:rPr>
        <w:t>）</w:t>
      </w:r>
    </w:p>
    <w:p w14:paraId="2557AAFF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以上条件满足后，把当前目标置为期待目标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，并且角色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F47CFB4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Retrieving</w:t>
      </w:r>
      <w:r w:rsidRPr="00D97A59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70F808C6" w14:textId="77777777" w:rsidR="006E2E3E" w:rsidRPr="00912F03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所有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的条件都需要满足</w:t>
      </w:r>
    </w:p>
    <w:p w14:paraId="767592B5" w14:textId="77777777" w:rsidR="006E2E3E" w:rsidRPr="009F1A6C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上一个状态（</w:t>
      </w:r>
      <w:proofErr w:type="spellStart"/>
      <w:r>
        <w:rPr>
          <w:color w:val="AA70FF"/>
        </w:rPr>
        <w:t>fsm</w:t>
      </w:r>
      <w:r>
        <w:rPr>
          <w:color w:val="B4B4B4"/>
        </w:rPr>
        <w:t>.</w:t>
      </w:r>
      <w:r>
        <w:rPr>
          <w:color w:val="248F8F"/>
        </w:rPr>
        <w:t>LastState</w:t>
      </w:r>
      <w:proofErr w:type="spellEnd"/>
      <w:r>
        <w:rPr>
          <w:rFonts w:hint="eastAsia"/>
        </w:rPr>
        <w:t>）不是</w:t>
      </w:r>
      <w:r>
        <w:rPr>
          <w:color w:val="BD63C5"/>
        </w:rPr>
        <w:t>Retrieving</w:t>
      </w:r>
    </w:p>
    <w:p w14:paraId="178A107C" w14:textId="77777777" w:rsidR="006E2E3E" w:rsidRPr="006C3615" w:rsidRDefault="006E2E3E" w:rsidP="006E2E3E">
      <w:pPr>
        <w:pStyle w:val="a8"/>
        <w:numPr>
          <w:ilvl w:val="0"/>
          <w:numId w:val="20"/>
        </w:numPr>
      </w:pPr>
      <w:r w:rsidRPr="006C3615">
        <w:rPr>
          <w:rFonts w:hint="eastAsia"/>
          <w:color w:val="0D0D0D" w:themeColor="text1" w:themeTint="F2"/>
        </w:rPr>
        <w:t>角色不拥有</w:t>
      </w:r>
      <w:r>
        <w:rPr>
          <w:rFonts w:hint="eastAsia"/>
          <w:color w:val="0D0D0D" w:themeColor="text1" w:themeTint="F2"/>
        </w:rPr>
        <w:t>爆炸回旋</w:t>
      </w:r>
      <w:proofErr w:type="gramStart"/>
      <w:r>
        <w:rPr>
          <w:rFonts w:hint="eastAsia"/>
          <w:color w:val="0D0D0D" w:themeColor="text1" w:themeTint="F2"/>
        </w:rPr>
        <w:t>镖</w:t>
      </w:r>
      <w:proofErr w:type="gramEnd"/>
      <w:r>
        <w:rPr>
          <w:rFonts w:hint="eastAsia"/>
          <w:color w:val="0D0D0D" w:themeColor="text1" w:themeTint="F2"/>
        </w:rPr>
        <w:t>技能</w:t>
      </w:r>
    </w:p>
    <w:p w14:paraId="26A719B9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角色在安全区内</w:t>
      </w:r>
    </w:p>
    <w:p w14:paraId="73929C48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角色手中没有回旋</w:t>
      </w:r>
      <w:proofErr w:type="gramStart"/>
      <w:r>
        <w:rPr>
          <w:rFonts w:hint="eastAsia"/>
        </w:rPr>
        <w:t>镖</w:t>
      </w:r>
      <w:proofErr w:type="gramEnd"/>
    </w:p>
    <w:p w14:paraId="5A825A56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角色扔出去的回旋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t>&gt; 0</w:t>
      </w:r>
    </w:p>
    <w:p w14:paraId="55D06989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角色当前目标为回旋</w:t>
      </w:r>
      <w:proofErr w:type="gramStart"/>
      <w:r>
        <w:rPr>
          <w:rFonts w:hint="eastAsia"/>
        </w:rPr>
        <w:t>镖</w:t>
      </w:r>
      <w:proofErr w:type="gramEnd"/>
    </w:p>
    <w:p w14:paraId="376D93DF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角色当前目标在角色的直线视线内（</w:t>
      </w:r>
      <w:proofErr w:type="spellStart"/>
      <w:r>
        <w:rPr>
          <w:color w:val="FF8000"/>
        </w:rPr>
        <w:t>IsInLineOfSight</w:t>
      </w:r>
      <w:proofErr w:type="spellEnd"/>
      <w:r>
        <w:rPr>
          <w:rFonts w:hint="eastAsia"/>
        </w:rPr>
        <w:t>）</w:t>
      </w:r>
    </w:p>
    <w:p w14:paraId="01CEA975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以下两个条件满足一个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047A001" w14:textId="77777777" w:rsidR="006E2E3E" w:rsidRDefault="006E2E3E" w:rsidP="006E2E3E">
      <w:pPr>
        <w:pStyle w:val="a8"/>
        <w:numPr>
          <w:ilvl w:val="1"/>
          <w:numId w:val="20"/>
        </w:numPr>
      </w:pPr>
      <w:r>
        <w:rPr>
          <w:rFonts w:hint="eastAsia"/>
        </w:rPr>
        <w:t>目标和角色之间的距离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角色跳跃距离的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以下两个条件满足一个：</w:t>
      </w:r>
    </w:p>
    <w:p w14:paraId="06D2308B" w14:textId="77777777" w:rsidR="006E2E3E" w:rsidRDefault="006E2E3E" w:rsidP="006E2E3E">
      <w:pPr>
        <w:pStyle w:val="a8"/>
        <w:numPr>
          <w:ilvl w:val="2"/>
          <w:numId w:val="20"/>
        </w:numPr>
      </w:pPr>
      <w:r>
        <w:rPr>
          <w:rFonts w:hint="eastAsia"/>
        </w:rPr>
        <w:t>简单难度，随机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概率，否则随机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489CF75F" w14:textId="77777777" w:rsidR="006E2E3E" w:rsidRDefault="006E2E3E" w:rsidP="006E2E3E">
      <w:pPr>
        <w:pStyle w:val="a8"/>
        <w:numPr>
          <w:ilvl w:val="2"/>
          <w:numId w:val="20"/>
        </w:numPr>
      </w:pPr>
      <w:r>
        <w:rPr>
          <w:rFonts w:hint="eastAsia"/>
        </w:rPr>
        <w:t>目标不在安全区内</w:t>
      </w:r>
    </w:p>
    <w:p w14:paraId="48CADE2A" w14:textId="77777777" w:rsidR="006E2E3E" w:rsidRDefault="006E2E3E" w:rsidP="006E2E3E">
      <w:pPr>
        <w:pStyle w:val="a8"/>
        <w:numPr>
          <w:ilvl w:val="1"/>
          <w:numId w:val="20"/>
        </w:numPr>
      </w:pPr>
      <w:r>
        <w:rPr>
          <w:rFonts w:hint="eastAsia"/>
        </w:rPr>
        <w:t>目标所在位置跳跃不安全</w:t>
      </w:r>
    </w:p>
    <w:p w14:paraId="29B9C541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当前最佳威胁值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当前最佳期待值</w:t>
      </w:r>
      <w:r>
        <w:rPr>
          <w:rFonts w:hint="eastAsia"/>
        </w:rPr>
        <w:t xml:space="preserve"> *</w:t>
      </w:r>
      <w:r>
        <w:t xml:space="preserve"> 0.5</w:t>
      </w:r>
    </w:p>
    <w:p w14:paraId="56D119D7" w14:textId="77777777" w:rsidR="006E2E3E" w:rsidRDefault="006E2E3E" w:rsidP="006E2E3E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2ED93508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5DD44B45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34588E54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4458F472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23A6A1A4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如果满足上述条件集合，则把当前目标置为攻击目标（</w:t>
      </w:r>
      <w:proofErr w:type="spellStart"/>
      <w:r>
        <w:rPr>
          <w:color w:val="AA70FF"/>
        </w:rPr>
        <w:t>victimTarget</w:t>
      </w:r>
      <w:proofErr w:type="spellEnd"/>
      <w:r>
        <w:rPr>
          <w:rFonts w:hint="eastAsia"/>
        </w:rPr>
        <w:t>），并且进入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4A93DD74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如果攻击目标处于草丛隐藏状态，则先执行</w:t>
      </w:r>
      <w:proofErr w:type="gramStart"/>
      <w:r>
        <w:rPr>
          <w:rFonts w:hint="eastAsia"/>
          <w:color w:val="0D0D0D" w:themeColor="text1" w:themeTint="F2"/>
        </w:rPr>
        <w:t>靠近靠近</w:t>
      </w:r>
      <w:proofErr w:type="gramEnd"/>
      <w:r>
        <w:rPr>
          <w:rFonts w:hint="eastAsia"/>
          <w:color w:val="0D0D0D" w:themeColor="text1" w:themeTint="F2"/>
        </w:rPr>
        <w:t>草丛行为，再进入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25A392EB" w14:textId="77777777" w:rsidR="006E2E3E" w:rsidRDefault="006E2E3E" w:rsidP="006E2E3E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0F480ACE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59D3349C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t xml:space="preserve">&gt; </w:t>
      </w: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</w:p>
    <w:p w14:paraId="16963238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1B115740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034D01FA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</w:rPr>
        <w:lastRenderedPageBreak/>
        <w:t>如果满足上述条件集合，并且角色当前状态不处于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，或者随机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%</w:t>
      </w:r>
      <w:r>
        <w:rPr>
          <w:rFonts w:hint="eastAsia"/>
          <w:color w:val="0D0D0D" w:themeColor="text1" w:themeTint="F2"/>
        </w:rPr>
        <w:t>的概率成功，则把当前目标置为威胁目标（</w:t>
      </w:r>
      <w:proofErr w:type="spellStart"/>
      <w:r>
        <w:rPr>
          <w:color w:val="AA70FF"/>
        </w:rPr>
        <w:t>threatTarget</w:t>
      </w:r>
      <w:proofErr w:type="spellEnd"/>
      <w:r>
        <w:rPr>
          <w:rFonts w:hint="eastAsia"/>
          <w:color w:val="0D0D0D" w:themeColor="text1" w:themeTint="F2"/>
        </w:rPr>
        <w:t>），并且进入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1F34673A" w14:textId="5A019D97" w:rsidR="00516ACC" w:rsidRPr="00F61DAE" w:rsidRDefault="006E2E3E" w:rsidP="00F61DAE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以上情况都不满足时，如果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，则角色进入</w:t>
      </w:r>
      <w:r>
        <w:rPr>
          <w:color w:val="BD63C5"/>
        </w:rPr>
        <w:t>Wandering</w:t>
      </w:r>
      <w:r w:rsidRPr="009C09F9">
        <w:rPr>
          <w:rFonts w:hint="eastAsia"/>
          <w:color w:val="0D0D0D" w:themeColor="text1" w:themeTint="F2"/>
        </w:rPr>
        <w:t>状态。</w:t>
      </w:r>
    </w:p>
    <w:p w14:paraId="3A12760A" w14:textId="4299AE0D" w:rsidR="00B312F4" w:rsidRDefault="00354E61" w:rsidP="00C1408F">
      <w:pPr>
        <w:pStyle w:val="2"/>
      </w:pPr>
      <w:r>
        <w:rPr>
          <w:rFonts w:hint="eastAsia"/>
        </w:rPr>
        <w:t>攻击</w:t>
      </w:r>
      <w:r w:rsidR="000A359B">
        <w:rPr>
          <w:rFonts w:hint="eastAsia"/>
        </w:rPr>
        <w:t>最佳</w:t>
      </w:r>
      <w:r w:rsidR="00C1408F">
        <w:rPr>
          <w:rFonts w:hint="eastAsia"/>
        </w:rPr>
        <w:t>目标判定</w:t>
      </w:r>
    </w:p>
    <w:p w14:paraId="7F2D4BCB" w14:textId="5DAF9932" w:rsidR="003D19B3" w:rsidRDefault="003D19B3" w:rsidP="005717B4">
      <w:pPr>
        <w:ind w:firstLine="499"/>
      </w:pPr>
      <w:r>
        <w:rPr>
          <w:rFonts w:hint="eastAsia"/>
        </w:rPr>
        <w:t>最佳攻击目标</w:t>
      </w:r>
    </w:p>
    <w:p w14:paraId="33F53781" w14:textId="19E9BA69" w:rsidR="003D19B3" w:rsidRDefault="003D19B3" w:rsidP="003D19B3">
      <w:pPr>
        <w:ind w:leftChars="360" w:left="720"/>
      </w:pPr>
      <w:r>
        <w:rPr>
          <w:rFonts w:hint="eastAsia"/>
        </w:rPr>
        <w:t>敌人，机关开关。</w:t>
      </w:r>
    </w:p>
    <w:p w14:paraId="3494EB95" w14:textId="615F23B5" w:rsidR="003D19B3" w:rsidRDefault="003D19B3" w:rsidP="003D19B3">
      <w:pPr>
        <w:ind w:firstLine="720"/>
      </w:pPr>
      <w:r>
        <w:rPr>
          <w:rFonts w:hint="eastAsia"/>
        </w:rPr>
        <w:t>判断条件：距离是否在攻击范围内、是否在视线内。</w:t>
      </w:r>
    </w:p>
    <w:p w14:paraId="65E98576" w14:textId="5ADC84A1" w:rsidR="003D19B3" w:rsidRDefault="003D19B3" w:rsidP="005717B4">
      <w:pPr>
        <w:ind w:firstLine="499"/>
      </w:pPr>
      <w:r>
        <w:rPr>
          <w:rFonts w:hint="eastAsia"/>
        </w:rPr>
        <w:t>最佳投掷目标</w:t>
      </w:r>
    </w:p>
    <w:p w14:paraId="5178D821" w14:textId="24A00ECE" w:rsidR="003D19B3" w:rsidRPr="00EA51E6" w:rsidRDefault="003D19B3" w:rsidP="003D19B3">
      <w:pPr>
        <w:ind w:left="499" w:firstLine="221"/>
      </w:pPr>
      <w:r>
        <w:rPr>
          <w:rFonts w:hint="eastAsia"/>
        </w:rPr>
        <w:t>敌人。</w:t>
      </w:r>
    </w:p>
    <w:p w14:paraId="24084E78" w14:textId="77777777" w:rsidR="003D19B3" w:rsidRDefault="003D19B3" w:rsidP="00A620F3">
      <w:pPr>
        <w:ind w:left="720"/>
      </w:pPr>
      <w:r>
        <w:rPr>
          <w:rFonts w:hint="eastAsia"/>
        </w:rPr>
        <w:t>判断条件：是否在视线内、是否在投掷攻击范围内、投掷</w:t>
      </w:r>
      <w:proofErr w:type="gramStart"/>
      <w:r>
        <w:rPr>
          <w:rFonts w:hint="eastAsia"/>
        </w:rPr>
        <w:t>后目标</w:t>
      </w:r>
      <w:proofErr w:type="gramEnd"/>
      <w:r>
        <w:rPr>
          <w:rFonts w:hint="eastAsia"/>
        </w:rPr>
        <w:t>位置预判（是否在投掷直线内）。</w:t>
      </w:r>
    </w:p>
    <w:p w14:paraId="1DEE9C0C" w14:textId="194342D1" w:rsidR="00B55D27" w:rsidRPr="003D19B3" w:rsidRDefault="00A620F3" w:rsidP="005717B4">
      <w:pPr>
        <w:ind w:firstLine="499"/>
      </w:pPr>
      <w:proofErr w:type="gramStart"/>
      <w:r>
        <w:rPr>
          <w:rFonts w:hint="eastAsia"/>
        </w:rPr>
        <w:t>最佳</w:t>
      </w:r>
      <w:r w:rsidR="00024CED">
        <w:rPr>
          <w:rFonts w:hint="eastAsia"/>
        </w:rPr>
        <w:t>格</w:t>
      </w:r>
      <w:proofErr w:type="gramEnd"/>
      <w:r w:rsidR="00024CED">
        <w:rPr>
          <w:rFonts w:hint="eastAsia"/>
        </w:rPr>
        <w:t>挡</w:t>
      </w:r>
      <w:r w:rsidR="00024CED">
        <w:rPr>
          <w:rFonts w:hint="eastAsia"/>
        </w:rPr>
        <w:t>Block()</w:t>
      </w:r>
      <w:r>
        <w:rPr>
          <w:rFonts w:hint="eastAsia"/>
        </w:rPr>
        <w:t>目标</w:t>
      </w:r>
    </w:p>
    <w:p w14:paraId="0D47F9B6" w14:textId="172149C7" w:rsidR="00A620F3" w:rsidRDefault="003D19B3" w:rsidP="00A620F3">
      <w:pPr>
        <w:ind w:left="499"/>
      </w:pPr>
      <w:r>
        <w:tab/>
      </w:r>
      <w:r w:rsidR="00A620F3">
        <w:rPr>
          <w:rFonts w:hint="eastAsia"/>
        </w:rPr>
        <w:t>可以</w:t>
      </w:r>
      <w:r w:rsidR="00024CED">
        <w:rPr>
          <w:rFonts w:hint="eastAsia"/>
        </w:rPr>
        <w:t>格挡</w:t>
      </w:r>
      <w:r w:rsidR="00024CED">
        <w:rPr>
          <w:rFonts w:hint="eastAsia"/>
        </w:rPr>
        <w:t>Block()</w:t>
      </w:r>
      <w:r w:rsidR="00A620F3">
        <w:rPr>
          <w:rFonts w:hint="eastAsia"/>
        </w:rPr>
        <w:t>敌人和</w:t>
      </w:r>
      <w:proofErr w:type="gramStart"/>
      <w:r w:rsidR="00024CED">
        <w:rPr>
          <w:rFonts w:hint="eastAsia"/>
        </w:rPr>
        <w:t>格挡</w:t>
      </w:r>
      <w:proofErr w:type="gramEnd"/>
      <w:r w:rsidR="00024CED">
        <w:rPr>
          <w:rFonts w:hint="eastAsia"/>
        </w:rPr>
        <w:t>Block()</w:t>
      </w:r>
      <w:r w:rsidR="00A620F3">
        <w:rPr>
          <w:rFonts w:hint="eastAsia"/>
        </w:rPr>
        <w:t>回旋</w:t>
      </w:r>
      <w:proofErr w:type="gramStart"/>
      <w:r w:rsidR="00A620F3">
        <w:rPr>
          <w:rFonts w:hint="eastAsia"/>
        </w:rPr>
        <w:t>镖</w:t>
      </w:r>
      <w:proofErr w:type="gramEnd"/>
      <w:r w:rsidR="00A620F3">
        <w:rPr>
          <w:rFonts w:hint="eastAsia"/>
        </w:rPr>
        <w:t>。</w:t>
      </w:r>
    </w:p>
    <w:p w14:paraId="26DB3C3B" w14:textId="2818FE0F" w:rsidR="00E9760F" w:rsidRDefault="00A620F3" w:rsidP="00856B9D">
      <w:pPr>
        <w:ind w:firstLine="720"/>
      </w:pPr>
      <w:r>
        <w:rPr>
          <w:rFonts w:hint="eastAsia"/>
        </w:rPr>
        <w:t>根据玩家和回旋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与自己的距离来判定。</w:t>
      </w:r>
    </w:p>
    <w:p w14:paraId="148E4F92" w14:textId="329CF063" w:rsidR="00387C16" w:rsidRDefault="00387C16" w:rsidP="00387C16">
      <w:pPr>
        <w:pStyle w:val="2"/>
      </w:pPr>
      <w:r>
        <w:rPr>
          <w:rFonts w:hint="eastAsia"/>
        </w:rPr>
        <w:t>采取行动</w:t>
      </w:r>
      <w:proofErr w:type="spellStart"/>
      <w:r w:rsidR="00190A2A">
        <w:rPr>
          <w:rFonts w:hint="eastAsia"/>
        </w:rPr>
        <w:t>TakeAction</w:t>
      </w:r>
      <w:proofErr w:type="spellEnd"/>
      <w:r w:rsidR="00190A2A">
        <w:t>()</w:t>
      </w:r>
    </w:p>
    <w:p w14:paraId="2D6B5756" w14:textId="3E99DC03" w:rsidR="00387C16" w:rsidRPr="00387C16" w:rsidRDefault="00387C16" w:rsidP="00387C16">
      <w:pPr>
        <w:ind w:left="499"/>
      </w:pPr>
      <w:r>
        <w:rPr>
          <w:rFonts w:hint="eastAsia"/>
        </w:rPr>
        <w:t>根据扫描到的可用目标点及对应值，进行状态转换，</w:t>
      </w:r>
      <w:r w:rsidR="007D5686">
        <w:rPr>
          <w:rFonts w:hint="eastAsia"/>
        </w:rPr>
        <w:t>进入攻击状态，执行追击、</w:t>
      </w:r>
      <w:r w:rsidR="002C0A28">
        <w:rPr>
          <w:rFonts w:hint="eastAsia"/>
        </w:rPr>
        <w:t>近程</w:t>
      </w:r>
      <w:r w:rsidR="007D5686">
        <w:rPr>
          <w:rFonts w:hint="eastAsia"/>
        </w:rPr>
        <w:t>攻击、投掷的攻击行为。</w:t>
      </w:r>
    </w:p>
    <w:p w14:paraId="7F812471" w14:textId="3DF4C52C" w:rsidR="003B44E9" w:rsidRDefault="003B44E9" w:rsidP="003B44E9">
      <w:pPr>
        <w:pStyle w:val="1"/>
      </w:pPr>
      <w:r>
        <w:rPr>
          <w:rFonts w:hint="eastAsia"/>
        </w:rPr>
        <w:t>行为树</w:t>
      </w:r>
    </w:p>
    <w:p w14:paraId="7E5A7751" w14:textId="3E2A9D64" w:rsidR="00584C1F" w:rsidRDefault="00584C1F" w:rsidP="006F3920">
      <w:pPr>
        <w:pStyle w:val="2"/>
        <w:numPr>
          <w:ilvl w:val="0"/>
          <w:numId w:val="16"/>
        </w:numPr>
      </w:pPr>
      <w:r>
        <w:rPr>
          <w:rFonts w:hint="eastAsia"/>
        </w:rPr>
        <w:t>条件枚举</w:t>
      </w:r>
    </w:p>
    <w:p w14:paraId="53192720" w14:textId="52A4FB08" w:rsidR="00E1197B" w:rsidRDefault="00082CA9" w:rsidP="0009768B">
      <w:pPr>
        <w:ind w:left="499"/>
      </w:pPr>
      <w:r>
        <w:rPr>
          <w:rFonts w:hint="eastAsia"/>
        </w:rPr>
        <w:t>是否拥有</w:t>
      </w:r>
      <w:r w:rsidR="00A14310">
        <w:rPr>
          <w:rFonts w:hint="eastAsia"/>
        </w:rPr>
        <w:t>目标</w:t>
      </w:r>
      <w:r w:rsidR="00BA515E">
        <w:rPr>
          <w:rFonts w:hint="eastAsia"/>
        </w:rPr>
        <w:t>（包括</w:t>
      </w:r>
      <w:r w:rsidR="002C5F2B">
        <w:rPr>
          <w:rFonts w:hint="eastAsia"/>
        </w:rPr>
        <w:t>之前提及的</w:t>
      </w:r>
      <w:r w:rsidR="00BA515E">
        <w:rPr>
          <w:rFonts w:hint="eastAsia"/>
        </w:rPr>
        <w:t>三个目标）</w:t>
      </w:r>
    </w:p>
    <w:p w14:paraId="5F2E9C98" w14:textId="6AE1F5D0" w:rsidR="00536451" w:rsidRDefault="00B615C9" w:rsidP="0009768B">
      <w:pPr>
        <w:ind w:left="499"/>
      </w:pPr>
      <w:r>
        <w:rPr>
          <w:rFonts w:hint="eastAsia"/>
        </w:rPr>
        <w:t>是否</w:t>
      </w:r>
      <w:r w:rsidR="00F07DEB">
        <w:rPr>
          <w:rFonts w:hint="eastAsia"/>
        </w:rPr>
        <w:t>在</w:t>
      </w:r>
      <w:r w:rsidR="0064246A">
        <w:rPr>
          <w:rFonts w:hint="eastAsia"/>
        </w:rPr>
        <w:t>近程</w:t>
      </w:r>
      <w:r w:rsidR="00F07DEB">
        <w:rPr>
          <w:rFonts w:hint="eastAsia"/>
        </w:rPr>
        <w:t>攻击范围内</w:t>
      </w:r>
    </w:p>
    <w:p w14:paraId="79A02618" w14:textId="4C6E0A9A" w:rsidR="0039441A" w:rsidRDefault="0039441A" w:rsidP="0009768B">
      <w:pPr>
        <w:ind w:left="499"/>
      </w:pPr>
      <w:r>
        <w:rPr>
          <w:rFonts w:hint="eastAsia"/>
        </w:rPr>
        <w:t>是否在投掷攻击范围内</w:t>
      </w:r>
    </w:p>
    <w:p w14:paraId="16CF0E1F" w14:textId="205D672C" w:rsidR="008C3DCF" w:rsidRDefault="008C3DCF" w:rsidP="0009768B">
      <w:pPr>
        <w:ind w:left="499"/>
      </w:pPr>
      <w:r>
        <w:rPr>
          <w:rFonts w:hint="eastAsia"/>
        </w:rPr>
        <w:t>是否在视线内</w:t>
      </w:r>
    </w:p>
    <w:p w14:paraId="335CB693" w14:textId="77777777" w:rsidR="00125113" w:rsidRDefault="00125113" w:rsidP="00125113">
      <w:pPr>
        <w:ind w:left="499"/>
      </w:pPr>
      <w:r>
        <w:rPr>
          <w:rFonts w:hint="eastAsia"/>
        </w:rPr>
        <w:t>跳跃是否安全</w:t>
      </w:r>
    </w:p>
    <w:p w14:paraId="03319166" w14:textId="6EB873C1" w:rsidR="00455A06" w:rsidRDefault="00641158" w:rsidP="0009768B">
      <w:pPr>
        <w:ind w:left="499"/>
      </w:pPr>
      <w:r>
        <w:rPr>
          <w:rFonts w:hint="eastAsia"/>
        </w:rPr>
        <w:t>目标是否可以寻路到达</w:t>
      </w:r>
    </w:p>
    <w:p w14:paraId="353D9CFD" w14:textId="07AA7E5A" w:rsidR="00E739AD" w:rsidRDefault="00E739AD" w:rsidP="0009768B">
      <w:pPr>
        <w:ind w:left="499"/>
      </w:pPr>
      <w:r>
        <w:rPr>
          <w:rFonts w:hint="eastAsia"/>
        </w:rPr>
        <w:lastRenderedPageBreak/>
        <w:t>飞镖是否在手中</w:t>
      </w:r>
    </w:p>
    <w:p w14:paraId="32BDF9EB" w14:textId="6441089E" w:rsidR="00BC1D31" w:rsidRPr="00125113" w:rsidRDefault="00BC1D31" w:rsidP="0009768B">
      <w:pPr>
        <w:ind w:left="499"/>
      </w:pPr>
      <w:r>
        <w:rPr>
          <w:rFonts w:hint="eastAsia"/>
        </w:rPr>
        <w:t>处于某</w:t>
      </w:r>
      <w:r w:rsidR="00EF4940">
        <w:rPr>
          <w:rFonts w:hint="eastAsia"/>
        </w:rPr>
        <w:t>个</w:t>
      </w:r>
      <w:r>
        <w:rPr>
          <w:rFonts w:hint="eastAsia"/>
        </w:rPr>
        <w:t>状态中</w:t>
      </w:r>
    </w:p>
    <w:p w14:paraId="4DDB1ED3" w14:textId="1F9C55E1" w:rsidR="00584C1F" w:rsidRDefault="00584C1F" w:rsidP="00584C1F">
      <w:pPr>
        <w:pStyle w:val="2"/>
      </w:pPr>
      <w:r>
        <w:rPr>
          <w:rFonts w:hint="eastAsia"/>
        </w:rPr>
        <w:t>行为枚举</w:t>
      </w:r>
    </w:p>
    <w:p w14:paraId="4B9763D1" w14:textId="0513176F" w:rsidR="007F67C4" w:rsidRDefault="00516914" w:rsidP="0009768B">
      <w:pPr>
        <w:ind w:left="499"/>
      </w:pPr>
      <w:r>
        <w:rPr>
          <w:rFonts w:hint="eastAsia"/>
        </w:rPr>
        <w:t>近程</w:t>
      </w:r>
      <w:r w:rsidR="00957D46">
        <w:rPr>
          <w:rFonts w:hint="eastAsia"/>
        </w:rPr>
        <w:t>攻击</w:t>
      </w:r>
    </w:p>
    <w:p w14:paraId="0867499E" w14:textId="040C6641" w:rsidR="00957D46" w:rsidRDefault="00957D46" w:rsidP="0009768B">
      <w:pPr>
        <w:ind w:left="499"/>
      </w:pPr>
      <w:r>
        <w:rPr>
          <w:rFonts w:hint="eastAsia"/>
        </w:rPr>
        <w:t>投掷飞镖</w:t>
      </w:r>
    </w:p>
    <w:p w14:paraId="6ABB8AC7" w14:textId="49E2414F" w:rsidR="007A727A" w:rsidRDefault="007A727A" w:rsidP="0009768B">
      <w:pPr>
        <w:ind w:left="499"/>
      </w:pPr>
      <w:r>
        <w:rPr>
          <w:rFonts w:hint="eastAsia"/>
        </w:rPr>
        <w:t>跳跃</w:t>
      </w:r>
    </w:p>
    <w:p w14:paraId="07F05689" w14:textId="7955221E" w:rsidR="00BB598A" w:rsidRDefault="00024CED" w:rsidP="0009768B">
      <w:pPr>
        <w:ind w:left="499"/>
        <w:rPr>
          <w:rFonts w:hint="eastAsia"/>
        </w:rPr>
      </w:pPr>
      <w:r>
        <w:rPr>
          <w:rFonts w:hint="eastAsia"/>
        </w:rPr>
        <w:t>格挡</w:t>
      </w:r>
      <w:r>
        <w:rPr>
          <w:rFonts w:hint="eastAsia"/>
        </w:rPr>
        <w:t>Block()</w:t>
      </w:r>
    </w:p>
    <w:p w14:paraId="0967B752" w14:textId="42F3F151" w:rsidR="00957D46" w:rsidRDefault="00957D46" w:rsidP="0009768B">
      <w:pPr>
        <w:ind w:left="499"/>
      </w:pPr>
      <w:r>
        <w:rPr>
          <w:rFonts w:hint="eastAsia"/>
        </w:rPr>
        <w:t>攻击开关</w:t>
      </w:r>
    </w:p>
    <w:p w14:paraId="237D774F" w14:textId="122832D0" w:rsidR="00CC1810" w:rsidRDefault="00CC1810" w:rsidP="0009768B">
      <w:pPr>
        <w:ind w:left="499"/>
      </w:pPr>
      <w:r>
        <w:rPr>
          <w:rFonts w:hint="eastAsia"/>
        </w:rPr>
        <w:t>收回飞镖</w:t>
      </w:r>
      <w:r w:rsidR="009D4F49">
        <w:rPr>
          <w:rFonts w:hint="eastAsia"/>
        </w:rPr>
        <w:t>：走到可以收回的地点，</w:t>
      </w:r>
      <w:proofErr w:type="gramStart"/>
      <w:r w:rsidR="009D4F49">
        <w:rPr>
          <w:rFonts w:hint="eastAsia"/>
        </w:rPr>
        <w:t>长按投掷</w:t>
      </w:r>
      <w:proofErr w:type="gramEnd"/>
      <w:r w:rsidR="009D4F49">
        <w:rPr>
          <w:rFonts w:hint="eastAsia"/>
        </w:rPr>
        <w:t>键收回飞镖。</w:t>
      </w:r>
    </w:p>
    <w:p w14:paraId="4134078C" w14:textId="07551278" w:rsidR="00957D46" w:rsidRDefault="00957D46" w:rsidP="0009768B">
      <w:pPr>
        <w:ind w:left="499"/>
      </w:pPr>
      <w:r>
        <w:rPr>
          <w:rFonts w:hint="eastAsia"/>
        </w:rPr>
        <w:t>拾取技能道具</w:t>
      </w:r>
    </w:p>
    <w:p w14:paraId="65B23745" w14:textId="01B0F4CE" w:rsidR="00957D46" w:rsidRDefault="00024CED" w:rsidP="0009768B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</w:p>
    <w:p w14:paraId="17F6FF01" w14:textId="736BF8B5" w:rsidR="00957D46" w:rsidRDefault="00660C8F" w:rsidP="0009768B">
      <w:pPr>
        <w:ind w:left="499"/>
      </w:pPr>
      <w:r>
        <w:rPr>
          <w:rFonts w:hint="eastAsia"/>
        </w:rPr>
        <w:t>巡逻</w:t>
      </w:r>
    </w:p>
    <w:p w14:paraId="619D5895" w14:textId="688868AA" w:rsidR="003700BF" w:rsidRDefault="003700BF" w:rsidP="0009768B">
      <w:pPr>
        <w:ind w:left="499"/>
      </w:pPr>
      <w:r>
        <w:rPr>
          <w:rFonts w:hint="eastAsia"/>
        </w:rPr>
        <w:t>逃跑</w:t>
      </w:r>
      <w:r w:rsidR="009D4F49">
        <w:rPr>
          <w:rFonts w:hint="eastAsia"/>
        </w:rPr>
        <w:t>：朝目标的反方向移动。</w:t>
      </w:r>
    </w:p>
    <w:p w14:paraId="191B3CD0" w14:textId="0C80EEA2" w:rsidR="004132B3" w:rsidRPr="00C0530A" w:rsidRDefault="004132B3" w:rsidP="0009768B">
      <w:pPr>
        <w:ind w:left="499"/>
        <w:rPr>
          <w:u w:val="single"/>
        </w:rPr>
      </w:pPr>
      <w:r w:rsidRPr="00C0530A">
        <w:rPr>
          <w:rFonts w:hint="eastAsia"/>
          <w:u w:val="single"/>
        </w:rPr>
        <w:t>绕路</w:t>
      </w:r>
    </w:p>
    <w:p w14:paraId="494F7772" w14:textId="1309D082" w:rsidR="006A1300" w:rsidRDefault="006A1300" w:rsidP="006A1300">
      <w:pPr>
        <w:pStyle w:val="2"/>
      </w:pPr>
      <w:r>
        <w:rPr>
          <w:rFonts w:hint="eastAsia"/>
        </w:rPr>
        <w:t>行为优先级</w:t>
      </w:r>
    </w:p>
    <w:p w14:paraId="7A90BB54" w14:textId="3CA0F1FE" w:rsidR="006A1300" w:rsidRDefault="00101D50" w:rsidP="006A1300">
      <w:pPr>
        <w:ind w:left="499"/>
      </w:pPr>
      <w:r>
        <w:rPr>
          <w:rFonts w:hint="eastAsia"/>
        </w:rPr>
        <w:t>攻击机关开关</w:t>
      </w:r>
    </w:p>
    <w:p w14:paraId="0570838E" w14:textId="7519D354" w:rsidR="00101D50" w:rsidRDefault="00024CED" w:rsidP="006A1300">
      <w:pPr>
        <w:ind w:left="499"/>
      </w:pPr>
      <w:r>
        <w:rPr>
          <w:rFonts w:hint="eastAsia"/>
        </w:rPr>
        <w:t>格挡</w:t>
      </w:r>
      <w:r>
        <w:rPr>
          <w:rFonts w:hint="eastAsia"/>
        </w:rPr>
        <w:t>Block()</w:t>
      </w:r>
      <w:r w:rsidR="00101D50">
        <w:rPr>
          <w:rFonts w:hint="eastAsia"/>
        </w:rPr>
        <w:t>目标</w:t>
      </w:r>
    </w:p>
    <w:p w14:paraId="005EFF44" w14:textId="175046FA" w:rsidR="00101D50" w:rsidRDefault="00101D50" w:rsidP="006A1300">
      <w:pPr>
        <w:ind w:left="499"/>
      </w:pPr>
      <w:r>
        <w:rPr>
          <w:rFonts w:hint="eastAsia"/>
        </w:rPr>
        <w:t>近程攻击</w:t>
      </w:r>
    </w:p>
    <w:p w14:paraId="7DBFA81A" w14:textId="477DDFA0" w:rsidR="00101D50" w:rsidRPr="006A1300" w:rsidRDefault="00101D50" w:rsidP="006A1300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</w:p>
    <w:p w14:paraId="2A13D0FB" w14:textId="25452E5F" w:rsidR="003B44E9" w:rsidRDefault="003B44E9" w:rsidP="003B44E9">
      <w:pPr>
        <w:pStyle w:val="1"/>
      </w:pPr>
      <w:r>
        <w:rPr>
          <w:rFonts w:hint="eastAsia"/>
        </w:rPr>
        <w:t>难度参数</w:t>
      </w:r>
    </w:p>
    <w:p w14:paraId="6A10B439" w14:textId="5B0753C2" w:rsidR="00110A84" w:rsidRDefault="00504EED" w:rsidP="00504EED">
      <w:pPr>
        <w:pStyle w:val="2"/>
        <w:numPr>
          <w:ilvl w:val="0"/>
          <w:numId w:val="15"/>
        </w:numPr>
      </w:pPr>
      <w:r>
        <w:rPr>
          <w:rFonts w:hint="eastAsia"/>
        </w:rPr>
        <w:t>反应时间</w:t>
      </w:r>
    </w:p>
    <w:p w14:paraId="27B0B0C1" w14:textId="14F66125" w:rsidR="00993DA5" w:rsidRPr="00993DA5" w:rsidRDefault="0085122D" w:rsidP="00A2572E">
      <w:pPr>
        <w:ind w:left="499"/>
      </w:pPr>
      <w:r>
        <w:rPr>
          <w:rFonts w:hint="eastAsia"/>
        </w:rPr>
        <w:t>在每次采取行动之前，会随机取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次反应时间，随机范围和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难度有关系。</w:t>
      </w:r>
    </w:p>
    <w:p w14:paraId="44E5BFF6" w14:textId="2965155C" w:rsidR="009D0B91" w:rsidRDefault="00C8128C" w:rsidP="00504EED">
      <w:pPr>
        <w:pStyle w:val="2"/>
      </w:pPr>
      <w:r>
        <w:rPr>
          <w:rFonts w:hint="eastAsia"/>
        </w:rPr>
        <w:t>按钮</w:t>
      </w:r>
      <w:r w:rsidR="009D0B91">
        <w:rPr>
          <w:rFonts w:hint="eastAsia"/>
        </w:rPr>
        <w:t>输入延迟</w:t>
      </w:r>
    </w:p>
    <w:p w14:paraId="3CBFB97A" w14:textId="1389A5FD" w:rsidR="009D0B91" w:rsidRPr="009D0B91" w:rsidRDefault="00766AA2" w:rsidP="006B71E4">
      <w:pPr>
        <w:ind w:left="499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点击按钮的延迟时间。</w:t>
      </w:r>
    </w:p>
    <w:p w14:paraId="643AA079" w14:textId="1C0FA218" w:rsidR="00504EED" w:rsidRDefault="00FB5885" w:rsidP="00504EED">
      <w:pPr>
        <w:pStyle w:val="2"/>
      </w:pPr>
      <w:r>
        <w:rPr>
          <w:rFonts w:hint="eastAsia"/>
        </w:rPr>
        <w:lastRenderedPageBreak/>
        <w:t>投掷和攻击</w:t>
      </w:r>
      <w:r w:rsidR="00504EED">
        <w:rPr>
          <w:rFonts w:hint="eastAsia"/>
        </w:rPr>
        <w:t>概率</w:t>
      </w:r>
    </w:p>
    <w:p w14:paraId="2A606A38" w14:textId="2F1B9635" w:rsidR="007409E0" w:rsidRDefault="00FB3241" w:rsidP="007409E0">
      <w:pPr>
        <w:ind w:left="499"/>
      </w:pPr>
      <w:r>
        <w:rPr>
          <w:rFonts w:hint="eastAsia"/>
        </w:rPr>
        <w:t>不同难度</w:t>
      </w:r>
      <w:r>
        <w:rPr>
          <w:rFonts w:hint="eastAsia"/>
        </w:rPr>
        <w:t>A</w:t>
      </w:r>
      <w:r>
        <w:t>I</w:t>
      </w:r>
      <w:r w:rsidR="00C73BC1">
        <w:rPr>
          <w:rFonts w:hint="eastAsia"/>
        </w:rPr>
        <w:t>在</w:t>
      </w:r>
      <w:r w:rsidR="00822AAA">
        <w:rPr>
          <w:rFonts w:hint="eastAsia"/>
        </w:rPr>
        <w:t>进入攻击和投掷状态</w:t>
      </w:r>
      <w:r w:rsidR="00C73BC1">
        <w:rPr>
          <w:rFonts w:hint="eastAsia"/>
        </w:rPr>
        <w:t>前，会进行一次概率判定</w:t>
      </w:r>
      <w:r w:rsidR="00822AAA">
        <w:rPr>
          <w:rFonts w:hint="eastAsia"/>
        </w:rPr>
        <w:t>。</w:t>
      </w:r>
    </w:p>
    <w:p w14:paraId="24A049FE" w14:textId="7C5F195D" w:rsidR="00CE6FA3" w:rsidRDefault="00024CED" w:rsidP="000548BE">
      <w:pPr>
        <w:pStyle w:val="2"/>
      </w:pPr>
      <w:r>
        <w:rPr>
          <w:rFonts w:hint="eastAsia"/>
        </w:rPr>
        <w:t>格挡</w:t>
      </w:r>
      <w:r>
        <w:rPr>
          <w:rFonts w:hint="eastAsia"/>
        </w:rPr>
        <w:t>Block()</w:t>
      </w:r>
      <w:r w:rsidR="00CE6FA3">
        <w:rPr>
          <w:rFonts w:hint="eastAsia"/>
        </w:rPr>
        <w:t>行为概率</w:t>
      </w:r>
    </w:p>
    <w:p w14:paraId="4C533DF4" w14:textId="7724E930" w:rsidR="00CE6FA3" w:rsidRPr="00CE6FA3" w:rsidRDefault="00CE6FA3" w:rsidP="00CE6FA3">
      <w:pPr>
        <w:ind w:left="499"/>
      </w:pPr>
      <w:r>
        <w:rPr>
          <w:rFonts w:hint="eastAsia"/>
        </w:rPr>
        <w:t>执行</w:t>
      </w:r>
      <w:r w:rsidR="00024CED">
        <w:rPr>
          <w:rFonts w:hint="eastAsia"/>
        </w:rPr>
        <w:t>格挡</w:t>
      </w:r>
      <w:r w:rsidR="00024CED">
        <w:rPr>
          <w:rFonts w:hint="eastAsia"/>
        </w:rPr>
        <w:t>Block()</w:t>
      </w:r>
      <w:r>
        <w:rPr>
          <w:rFonts w:hint="eastAsia"/>
        </w:rPr>
        <w:t>行为前，会按难度进行概率判定。</w:t>
      </w:r>
    </w:p>
    <w:p w14:paraId="5EDC8264" w14:textId="438D3CF2" w:rsidR="00DE3C7E" w:rsidRDefault="00DE3C7E" w:rsidP="000548BE">
      <w:pPr>
        <w:pStyle w:val="2"/>
      </w:pPr>
      <w:r>
        <w:rPr>
          <w:rFonts w:hint="eastAsia"/>
        </w:rPr>
        <w:t>出生时间长度</w:t>
      </w:r>
    </w:p>
    <w:p w14:paraId="1C67DFCA" w14:textId="2B62D78D" w:rsidR="00DE3C7E" w:rsidRDefault="00DE3C7E" w:rsidP="00DE3C7E">
      <w:pPr>
        <w:ind w:left="499"/>
        <w:rPr>
          <w:color w:val="AA70FF"/>
        </w:rPr>
      </w:pPr>
      <w:proofErr w:type="spellStart"/>
      <w:r>
        <w:rPr>
          <w:color w:val="AA70FF"/>
        </w:rPr>
        <w:t>gettingBearingsDuration</w:t>
      </w:r>
      <w:proofErr w:type="spellEnd"/>
    </w:p>
    <w:p w14:paraId="09F41278" w14:textId="34703635" w:rsidR="00DE3C7E" w:rsidRPr="00DE3C7E" w:rsidRDefault="00EC75C9" w:rsidP="00DE3C7E">
      <w:pPr>
        <w:ind w:left="499"/>
      </w:pPr>
      <w:r w:rsidRPr="00EC75C9">
        <w:rPr>
          <w:rFonts w:hint="eastAsia"/>
          <w:color w:val="000000" w:themeColor="text1"/>
        </w:rPr>
        <w:t>在出生时间内会有特殊逻辑，</w:t>
      </w:r>
      <w:r w:rsidR="00DE3C7E" w:rsidRPr="00EC75C9">
        <w:rPr>
          <w:rFonts w:hint="eastAsia"/>
          <w:color w:val="000000" w:themeColor="text1"/>
        </w:rPr>
        <w:t>难度越大，这个时间越小。</w:t>
      </w:r>
    </w:p>
    <w:p w14:paraId="57C46905" w14:textId="79FEB65B" w:rsidR="003F2F20" w:rsidRDefault="003F2F20" w:rsidP="000548BE">
      <w:pPr>
        <w:pStyle w:val="2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TakeAction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的概率</w:t>
      </w:r>
    </w:p>
    <w:p w14:paraId="3BA6B63F" w14:textId="0B67F20D" w:rsidR="003F2F20" w:rsidRPr="003F2F20" w:rsidRDefault="003F2F20" w:rsidP="003F2F20">
      <w:pPr>
        <w:ind w:left="499"/>
      </w:pPr>
      <w:r>
        <w:rPr>
          <w:rFonts w:hint="eastAsia"/>
        </w:rPr>
        <w:t>按难度有执行概率的判断，如果是简单难度，有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的概率不执行任何操作。</w:t>
      </w:r>
    </w:p>
    <w:p w14:paraId="656223E1" w14:textId="5A69B193" w:rsidR="00514600" w:rsidRDefault="00514600" w:rsidP="000548BE">
      <w:pPr>
        <w:pStyle w:val="2"/>
      </w:pPr>
      <w:r>
        <w:rPr>
          <w:rFonts w:hint="eastAsia"/>
        </w:rPr>
        <w:t>处于冰冻状态下，执行攻击操作的概率</w:t>
      </w:r>
    </w:p>
    <w:p w14:paraId="23CE3AAE" w14:textId="1125037D" w:rsidR="00514600" w:rsidRDefault="00514600" w:rsidP="00514600">
      <w:pPr>
        <w:ind w:left="499"/>
      </w:pPr>
      <w:r>
        <w:rPr>
          <w:rFonts w:hint="eastAsia"/>
        </w:rPr>
        <w:t>在冰冻状态下，执行攻击操作可以解除冰冻。</w:t>
      </w:r>
    </w:p>
    <w:p w14:paraId="54039445" w14:textId="322D57F7" w:rsidR="00514600" w:rsidRPr="00514600" w:rsidRDefault="00514600" w:rsidP="00514600">
      <w:pPr>
        <w:ind w:left="499"/>
      </w:pPr>
      <w:r>
        <w:rPr>
          <w:rFonts w:hint="eastAsia"/>
        </w:rPr>
        <w:t>难度大于简单难度，则有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概率执行攻击操作。</w:t>
      </w:r>
    </w:p>
    <w:p w14:paraId="21B7A3D2" w14:textId="21701F01" w:rsidR="00CB55FF" w:rsidRDefault="00CB55FF" w:rsidP="000548BE">
      <w:pPr>
        <w:pStyle w:val="2"/>
      </w:pPr>
      <w:r>
        <w:rPr>
          <w:rFonts w:hint="eastAsia"/>
        </w:rPr>
        <w:t>判定最佳投掷目标的角度范围</w:t>
      </w:r>
    </w:p>
    <w:p w14:paraId="4E0254ED" w14:textId="78BF160A" w:rsidR="00CB55FF" w:rsidRPr="00CB55FF" w:rsidRDefault="00F3477F" w:rsidP="00CB55FF">
      <w:pPr>
        <w:ind w:left="499"/>
      </w:pPr>
      <w:r>
        <w:rPr>
          <w:rFonts w:hint="eastAsia"/>
        </w:rPr>
        <w:t>难度越大，角度判定越精确</w:t>
      </w:r>
      <w:r w:rsidR="0036103F">
        <w:rPr>
          <w:rFonts w:hint="eastAsia"/>
        </w:rPr>
        <w:t>。</w:t>
      </w:r>
    </w:p>
    <w:p w14:paraId="630F1856" w14:textId="51D2DEBC" w:rsidR="000548BE" w:rsidRDefault="000548BE" w:rsidP="000548BE">
      <w:pPr>
        <w:pStyle w:val="2"/>
      </w:pPr>
      <w:r>
        <w:rPr>
          <w:rFonts w:hint="eastAsia"/>
        </w:rPr>
        <w:t>投掷</w:t>
      </w:r>
      <w:proofErr w:type="gramStart"/>
      <w:r>
        <w:rPr>
          <w:rFonts w:hint="eastAsia"/>
        </w:rPr>
        <w:t>后目标</w:t>
      </w:r>
      <w:proofErr w:type="gramEnd"/>
      <w:r>
        <w:rPr>
          <w:rFonts w:hint="eastAsia"/>
        </w:rPr>
        <w:t>位置预测</w:t>
      </w:r>
      <w:r w:rsidR="003C0D2B">
        <w:rPr>
          <w:rFonts w:hint="eastAsia"/>
        </w:rPr>
        <w:t>系数</w:t>
      </w:r>
    </w:p>
    <w:p w14:paraId="56E467E3" w14:textId="6ACB07AB" w:rsidR="005441CD" w:rsidRDefault="005441CD" w:rsidP="005441CD">
      <w:pPr>
        <w:ind w:left="499"/>
      </w:pPr>
      <w:r>
        <w:rPr>
          <w:rFonts w:hint="eastAsia"/>
        </w:rPr>
        <w:t>根据目标的速度预测目标在投掷后的位置</w:t>
      </w:r>
      <w:r w:rsidR="00A641C0">
        <w:rPr>
          <w:rFonts w:hint="eastAsia"/>
        </w:rPr>
        <w:t>偏移量</w:t>
      </w:r>
      <w:r>
        <w:rPr>
          <w:rFonts w:hint="eastAsia"/>
        </w:rPr>
        <w:t>。</w:t>
      </w:r>
    </w:p>
    <w:p w14:paraId="09F2299B" w14:textId="1E00F5C8" w:rsidR="00A641C0" w:rsidRDefault="00A641C0" w:rsidP="005441CD">
      <w:pPr>
        <w:ind w:left="499"/>
      </w:pPr>
      <w:r>
        <w:rPr>
          <w:rFonts w:hint="eastAsia"/>
        </w:rPr>
        <w:t>偏移量乘以这个系数，简单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，中等</w:t>
      </w:r>
      <w:r>
        <w:rPr>
          <w:rFonts w:hint="eastAsia"/>
        </w:rPr>
        <w:t>=</w:t>
      </w:r>
      <w:r>
        <w:t>0.47</w:t>
      </w:r>
      <w:r>
        <w:rPr>
          <w:rFonts w:hint="eastAsia"/>
        </w:rPr>
        <w:t>，困难</w:t>
      </w:r>
      <w:r>
        <w:rPr>
          <w:rFonts w:hint="eastAsia"/>
        </w:rPr>
        <w:t>=</w:t>
      </w:r>
      <w:r>
        <w:t>0.9</w:t>
      </w:r>
      <w:r w:rsidR="005440EC">
        <w:rPr>
          <w:rFonts w:hint="eastAsia"/>
        </w:rPr>
        <w:t>。</w:t>
      </w:r>
    </w:p>
    <w:p w14:paraId="25E1BAFF" w14:textId="5470D877" w:rsidR="007409E0" w:rsidRDefault="007409E0" w:rsidP="007409E0">
      <w:pPr>
        <w:pStyle w:val="2"/>
      </w:pPr>
      <w:r>
        <w:rPr>
          <w:rFonts w:hint="eastAsia"/>
        </w:rPr>
        <w:t>投掷</w:t>
      </w:r>
      <w:r w:rsidR="00AF7AE0">
        <w:rPr>
          <w:rFonts w:hint="eastAsia"/>
        </w:rPr>
        <w:t>时转向</w:t>
      </w:r>
      <w:r>
        <w:rPr>
          <w:rFonts w:hint="eastAsia"/>
        </w:rPr>
        <w:t>精准度</w:t>
      </w:r>
    </w:p>
    <w:p w14:paraId="09B6F8B9" w14:textId="41B74631" w:rsidR="007409E0" w:rsidRDefault="00AF7AE0" w:rsidP="007409E0">
      <w:pPr>
        <w:ind w:left="499"/>
      </w:pPr>
      <w:r>
        <w:rPr>
          <w:rFonts w:hint="eastAsia"/>
        </w:rPr>
        <w:t>简单：</w:t>
      </w:r>
      <w:r w:rsidR="00AE6EDB">
        <w:rPr>
          <w:rFonts w:hint="eastAsia"/>
        </w:rPr>
        <w:t>6</w:t>
      </w:r>
      <w:r w:rsidR="00AE6EDB">
        <w:t>6%</w:t>
      </w:r>
      <w:r w:rsidR="00AE6EDB">
        <w:rPr>
          <w:rFonts w:hint="eastAsia"/>
        </w:rPr>
        <w:t>概率往</w:t>
      </w:r>
      <w:r w:rsidR="00F85E63">
        <w:rPr>
          <w:rFonts w:hint="eastAsia"/>
        </w:rPr>
        <w:t>投掷</w:t>
      </w:r>
      <w:r w:rsidR="00AE6EDB">
        <w:rPr>
          <w:rFonts w:hint="eastAsia"/>
        </w:rPr>
        <w:t>目标方向（</w:t>
      </w:r>
      <w:r w:rsidR="00AE6EDB">
        <w:rPr>
          <w:rFonts w:hint="eastAsia"/>
        </w:rPr>
        <w:t>-</w:t>
      </w:r>
      <w:r w:rsidR="00AE6EDB">
        <w:t>30</w:t>
      </w:r>
      <w:r w:rsidR="00AE6EDB">
        <w:rPr>
          <w:rFonts w:hint="eastAsia"/>
        </w:rPr>
        <w:t>,</w:t>
      </w:r>
      <w:r w:rsidR="00AE6EDB">
        <w:t>30</w:t>
      </w:r>
      <w:r w:rsidR="00AE6EDB">
        <w:rPr>
          <w:rFonts w:hint="eastAsia"/>
        </w:rPr>
        <w:t>）内随机旋转一个角度，</w:t>
      </w:r>
      <w:r w:rsidR="00AE6EDB">
        <w:rPr>
          <w:rFonts w:hint="eastAsia"/>
        </w:rPr>
        <w:t>3</w:t>
      </w:r>
      <w:r w:rsidR="00AE6EDB">
        <w:t>3</w:t>
      </w:r>
      <w:r w:rsidR="00AE6EDB">
        <w:rPr>
          <w:rFonts w:hint="eastAsia"/>
        </w:rPr>
        <w:t>%</w:t>
      </w:r>
      <w:r w:rsidR="00AE6EDB">
        <w:rPr>
          <w:rFonts w:hint="eastAsia"/>
        </w:rPr>
        <w:t>概率不旋转。</w:t>
      </w:r>
    </w:p>
    <w:p w14:paraId="3E61340F" w14:textId="4608266F" w:rsidR="00AE6EDB" w:rsidRDefault="00AE6EDB" w:rsidP="007409E0">
      <w:pPr>
        <w:ind w:left="499"/>
      </w:pPr>
      <w:r>
        <w:rPr>
          <w:rFonts w:hint="eastAsia"/>
        </w:rPr>
        <w:t>中等：往</w:t>
      </w:r>
      <w:r w:rsidR="00F85E63">
        <w:rPr>
          <w:rFonts w:hint="eastAsia"/>
        </w:rPr>
        <w:t>投掷</w:t>
      </w:r>
      <w:r>
        <w:rPr>
          <w:rFonts w:hint="eastAsia"/>
        </w:rPr>
        <w:t>目标方向与自己方向夹角旋转</w:t>
      </w:r>
      <w:r>
        <w:rPr>
          <w:rFonts w:hint="eastAsia"/>
        </w:rPr>
        <w:t xml:space="preserve"> </w:t>
      </w:r>
      <w:r>
        <w:rPr>
          <w:rFonts w:hint="eastAsia"/>
        </w:rPr>
        <w:t>一半角度。</w:t>
      </w:r>
    </w:p>
    <w:p w14:paraId="48BD6BD6" w14:textId="095C73E0" w:rsidR="00E1197B" w:rsidRDefault="00E1197B" w:rsidP="007409E0">
      <w:pPr>
        <w:ind w:left="499"/>
      </w:pPr>
      <w:r>
        <w:rPr>
          <w:rFonts w:hint="eastAsia"/>
        </w:rPr>
        <w:t>困难：</w:t>
      </w:r>
      <w:r w:rsidR="001175E5">
        <w:rPr>
          <w:rFonts w:hint="eastAsia"/>
        </w:rPr>
        <w:t>直接转向投掷目标。</w:t>
      </w:r>
    </w:p>
    <w:p w14:paraId="3AD60A5A" w14:textId="1B87DE4C" w:rsidR="00947CC3" w:rsidRDefault="00947CC3" w:rsidP="00947CC3">
      <w:pPr>
        <w:pStyle w:val="2"/>
      </w:pPr>
      <w:r>
        <w:rPr>
          <w:rFonts w:hint="eastAsia"/>
        </w:rPr>
        <w:t>收回飞镖概率</w:t>
      </w:r>
    </w:p>
    <w:p w14:paraId="4667CBC5" w14:textId="2DBE76A5" w:rsidR="00947CC3" w:rsidRDefault="00947CC3" w:rsidP="00947CC3">
      <w:pPr>
        <w:ind w:left="499"/>
      </w:pPr>
      <w:r>
        <w:rPr>
          <w:rFonts w:hint="eastAsia"/>
        </w:rPr>
        <w:t>对不同难度的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，会有不同的进入</w:t>
      </w:r>
      <w:r w:rsidR="002D5E73">
        <w:rPr>
          <w:rFonts w:hint="eastAsia"/>
        </w:rPr>
        <w:t>收回</w:t>
      </w:r>
      <w:r>
        <w:rPr>
          <w:rFonts w:hint="eastAsia"/>
        </w:rPr>
        <w:t>飞镖的概率。</w:t>
      </w:r>
    </w:p>
    <w:p w14:paraId="7EDA5933" w14:textId="2330E4FF" w:rsidR="00016834" w:rsidRDefault="001F1340" w:rsidP="00016834">
      <w:pPr>
        <w:pStyle w:val="2"/>
      </w:pPr>
      <w:r>
        <w:rPr>
          <w:rFonts w:hint="eastAsia"/>
        </w:rPr>
        <w:t>不同的环境兴趣值</w:t>
      </w:r>
    </w:p>
    <w:p w14:paraId="1F33FF7A" w14:textId="77777777" w:rsidR="001F1340" w:rsidRDefault="001F1340" w:rsidP="001F1340">
      <w:pPr>
        <w:ind w:left="499"/>
      </w:pPr>
      <w:r>
        <w:rPr>
          <w:rFonts w:hint="eastAsia"/>
        </w:rPr>
        <w:lastRenderedPageBreak/>
        <w:t>简单：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1, 2)</w:t>
      </w:r>
    </w:p>
    <w:p w14:paraId="28DCAAA3" w14:textId="7131C271" w:rsidR="001F1340" w:rsidRDefault="001F1340" w:rsidP="001F1340">
      <w:pPr>
        <w:ind w:left="499"/>
      </w:pPr>
      <w:r>
        <w:rPr>
          <w:rFonts w:hint="eastAsia"/>
        </w:rPr>
        <w:t>中等：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0.9, 1.5)</w:t>
      </w:r>
    </w:p>
    <w:p w14:paraId="348AF559" w14:textId="3C54E70E" w:rsidR="001F1340" w:rsidRDefault="001F1340" w:rsidP="001F1340">
      <w:pPr>
        <w:ind w:left="499"/>
      </w:pPr>
      <w:r>
        <w:rPr>
          <w:rFonts w:hint="eastAsia"/>
        </w:rPr>
        <w:t>困难：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0.8, 1.2)</w:t>
      </w:r>
    </w:p>
    <w:p w14:paraId="25CDC8FB" w14:textId="2F8336B4" w:rsidR="001F1340" w:rsidRDefault="001F1340" w:rsidP="001F1340">
      <w:pPr>
        <w:ind w:left="499"/>
      </w:pPr>
      <w:r>
        <w:rPr>
          <w:rFonts w:hint="eastAsia"/>
        </w:rPr>
        <w:t>变态难度：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0.6, 1)</w:t>
      </w:r>
    </w:p>
    <w:p w14:paraId="57D66816" w14:textId="1541ACD9" w:rsidR="007A3F8C" w:rsidRDefault="007A3F8C" w:rsidP="007A3F8C">
      <w:pPr>
        <w:pStyle w:val="2"/>
      </w:pPr>
      <w:r>
        <w:rPr>
          <w:rFonts w:hint="eastAsia"/>
        </w:rPr>
        <w:t>不同的攻击值系数（</w:t>
      </w:r>
      <w:proofErr w:type="spellStart"/>
      <w:r>
        <w:rPr>
          <w:color w:val="AA70FF"/>
        </w:rPr>
        <w:t>aggressionMod</w:t>
      </w:r>
      <w:proofErr w:type="spellEnd"/>
      <w:r>
        <w:rPr>
          <w:rFonts w:hint="eastAsia"/>
        </w:rPr>
        <w:t>）</w:t>
      </w:r>
    </w:p>
    <w:p w14:paraId="1390C266" w14:textId="43AB519E" w:rsidR="007A3F8C" w:rsidRDefault="007A3F8C" w:rsidP="007A3F8C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E66F164" w14:textId="1F2622CD" w:rsidR="00AD3897" w:rsidRDefault="0049075D" w:rsidP="00AD3897">
      <w:pPr>
        <w:pStyle w:val="2"/>
      </w:pPr>
      <w:r>
        <w:rPr>
          <w:rFonts w:hint="eastAsia"/>
        </w:rPr>
        <w:t>不同的</w:t>
      </w:r>
      <w:r w:rsidR="0038667F">
        <w:rPr>
          <w:rFonts w:hint="eastAsia"/>
        </w:rPr>
        <w:t>威胁值系数（</w:t>
      </w:r>
      <w:proofErr w:type="spellStart"/>
      <w:r w:rsidR="0038667F">
        <w:rPr>
          <w:color w:val="AA70FF"/>
        </w:rPr>
        <w:t>nervousMod</w:t>
      </w:r>
      <w:proofErr w:type="spellEnd"/>
      <w:r w:rsidR="0038667F">
        <w:rPr>
          <w:rFonts w:hint="eastAsia"/>
        </w:rPr>
        <w:t>）</w:t>
      </w:r>
    </w:p>
    <w:p w14:paraId="0494D858" w14:textId="1BEF7F8D" w:rsidR="0038667F" w:rsidRPr="0038667F" w:rsidRDefault="0038667F" w:rsidP="0038667F">
      <w:pPr>
        <w:ind w:left="499"/>
      </w:pPr>
      <w:r>
        <w:rPr>
          <w:rFonts w:hint="eastAsia"/>
        </w:rPr>
        <w:t>如果是简单难度：</w:t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511DFE0" w14:textId="1DC964EF" w:rsidR="0038667F" w:rsidRDefault="007B0183" w:rsidP="007B0183">
      <w:pPr>
        <w:pStyle w:val="2"/>
      </w:pPr>
      <w:r>
        <w:rPr>
          <w:rFonts w:hint="eastAsia"/>
        </w:rPr>
        <w:t>不同的扫描兴趣点延迟（</w:t>
      </w:r>
      <w:proofErr w:type="spellStart"/>
      <w:r>
        <w:rPr>
          <w:rFonts w:hint="eastAsia"/>
        </w:rPr>
        <w:t>s</w:t>
      </w:r>
      <w:r>
        <w:t>canDelay</w:t>
      </w:r>
      <w:proofErr w:type="spellEnd"/>
      <w:r>
        <w:rPr>
          <w:rFonts w:hint="eastAsia"/>
        </w:rPr>
        <w:t>）</w:t>
      </w:r>
    </w:p>
    <w:p w14:paraId="5231D3F4" w14:textId="320D6CD5" w:rsidR="007B0183" w:rsidRDefault="007B0183" w:rsidP="007B0183">
      <w:pPr>
        <w:ind w:left="499"/>
      </w:pPr>
      <w:r>
        <w:rPr>
          <w:rFonts w:hint="eastAsia"/>
        </w:rPr>
        <w:t>困难难度的机器人</w:t>
      </w:r>
      <w:r>
        <w:rPr>
          <w:rFonts w:hint="eastAsia"/>
        </w:rPr>
        <w:t>x</w:t>
      </w:r>
      <w:r>
        <w:t>3</w:t>
      </w:r>
    </w:p>
    <w:p w14:paraId="4814EABD" w14:textId="272ECD80" w:rsidR="008D2105" w:rsidRDefault="008D2105" w:rsidP="008D2105">
      <w:pPr>
        <w:pStyle w:val="2"/>
      </w:pPr>
      <w:r>
        <w:rPr>
          <w:rFonts w:hint="eastAsia"/>
        </w:rPr>
        <w:t>进入收回回旋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状态的条件判断</w:t>
      </w:r>
    </w:p>
    <w:p w14:paraId="498E65C4" w14:textId="4BF1C206" w:rsidR="008D2105" w:rsidRDefault="00C71677" w:rsidP="008D2105">
      <w:pPr>
        <w:ind w:left="499"/>
      </w:pPr>
      <w:r>
        <w:rPr>
          <w:rFonts w:hint="eastAsia"/>
        </w:rPr>
        <w:t>简单难度进入收回回旋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状态概率更低</w:t>
      </w:r>
    </w:p>
    <w:p w14:paraId="14AD3706" w14:textId="3ABC532E" w:rsidR="0061301F" w:rsidRPr="000015A1" w:rsidRDefault="0061301F" w:rsidP="0061301F">
      <w:pPr>
        <w:pStyle w:val="2"/>
        <w:rPr>
          <w:color w:val="FF0000"/>
        </w:rPr>
      </w:pPr>
      <w:r w:rsidRPr="000015A1">
        <w:rPr>
          <w:rFonts w:hint="eastAsia"/>
          <w:color w:val="FF0000"/>
        </w:rPr>
        <w:t>能否发现伪装状态下的敌人</w:t>
      </w:r>
      <w:r w:rsidR="003860FB">
        <w:rPr>
          <w:rFonts w:hint="eastAsia"/>
          <w:color w:val="FF0000"/>
        </w:rPr>
        <w:t>（概率值）</w:t>
      </w:r>
    </w:p>
    <w:p w14:paraId="617F6AA6" w14:textId="4E7FB3AB" w:rsidR="0061301F" w:rsidRDefault="001568D0" w:rsidP="00D545C8">
      <w:pPr>
        <w:pStyle w:val="2"/>
        <w:rPr>
          <w:color w:val="FF0000"/>
        </w:rPr>
      </w:pPr>
      <w:r w:rsidRPr="000015A1">
        <w:rPr>
          <w:rFonts w:hint="eastAsia"/>
          <w:color w:val="FF0000"/>
        </w:rPr>
        <w:t>能否</w:t>
      </w:r>
      <w:r w:rsidR="00D545C8" w:rsidRPr="000015A1">
        <w:rPr>
          <w:rFonts w:hint="eastAsia"/>
          <w:color w:val="FF0000"/>
        </w:rPr>
        <w:t>发现草丛中的敌人</w:t>
      </w:r>
      <w:r w:rsidR="003860FB">
        <w:rPr>
          <w:rFonts w:hint="eastAsia"/>
          <w:color w:val="FF0000"/>
        </w:rPr>
        <w:t>（概率值）</w:t>
      </w:r>
    </w:p>
    <w:p w14:paraId="3EAEEDA6" w14:textId="03D84CBD" w:rsidR="003860FB" w:rsidRPr="003860FB" w:rsidRDefault="003860FB" w:rsidP="003860FB">
      <w:pPr>
        <w:pStyle w:val="2"/>
        <w:rPr>
          <w:rFonts w:hint="eastAsia"/>
        </w:rPr>
      </w:pPr>
      <w:r w:rsidRPr="00746644">
        <w:rPr>
          <w:rFonts w:hint="eastAsia"/>
          <w:color w:val="FF0000"/>
        </w:rPr>
        <w:t>脚踢的概率</w:t>
      </w:r>
    </w:p>
    <w:sectPr w:rsidR="003860FB" w:rsidRPr="003860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23078" w14:textId="77777777" w:rsidR="00DA30BF" w:rsidRDefault="00DA30BF" w:rsidP="0002582D">
      <w:pPr>
        <w:spacing w:after="0" w:line="240" w:lineRule="auto"/>
      </w:pPr>
      <w:r>
        <w:separator/>
      </w:r>
    </w:p>
  </w:endnote>
  <w:endnote w:type="continuationSeparator" w:id="0">
    <w:p w14:paraId="7F973749" w14:textId="77777777" w:rsidR="00DA30BF" w:rsidRDefault="00DA30BF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9EE5A" w14:textId="77777777" w:rsidR="00DA30BF" w:rsidRDefault="00DA30BF" w:rsidP="0002582D">
      <w:pPr>
        <w:spacing w:after="0" w:line="240" w:lineRule="auto"/>
      </w:pPr>
      <w:r>
        <w:separator/>
      </w:r>
    </w:p>
  </w:footnote>
  <w:footnote w:type="continuationSeparator" w:id="0">
    <w:p w14:paraId="2AA1AC64" w14:textId="77777777" w:rsidR="00DA30BF" w:rsidRDefault="00DA30BF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00E"/>
    <w:multiLevelType w:val="hybridMultilevel"/>
    <w:tmpl w:val="D7BE4620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08D7B7A"/>
    <w:multiLevelType w:val="hybridMultilevel"/>
    <w:tmpl w:val="AEAA5014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D88C28FA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95B5E"/>
    <w:multiLevelType w:val="hybridMultilevel"/>
    <w:tmpl w:val="F78662E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0" w15:restartNumberingAfterBreak="0">
    <w:nsid w:val="4FE25D9E"/>
    <w:multiLevelType w:val="hybridMultilevel"/>
    <w:tmpl w:val="8F6CBD6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53C91F15"/>
    <w:multiLevelType w:val="hybridMultilevel"/>
    <w:tmpl w:val="1C5A326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2" w15:restartNumberingAfterBreak="0">
    <w:nsid w:val="5EFF1DA2"/>
    <w:multiLevelType w:val="hybridMultilevel"/>
    <w:tmpl w:val="FE0259D0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3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1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11"/>
  </w:num>
  <w:num w:numId="20">
    <w:abstractNumId w:val="3"/>
  </w:num>
  <w:num w:numId="21">
    <w:abstractNumId w:val="12"/>
  </w:num>
  <w:num w:numId="22">
    <w:abstractNumId w:val="9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A9"/>
    <w:rsid w:val="00000039"/>
    <w:rsid w:val="00000E69"/>
    <w:rsid w:val="000015A1"/>
    <w:rsid w:val="00004386"/>
    <w:rsid w:val="00006896"/>
    <w:rsid w:val="000121E5"/>
    <w:rsid w:val="000156FA"/>
    <w:rsid w:val="00016834"/>
    <w:rsid w:val="000221CF"/>
    <w:rsid w:val="000246AC"/>
    <w:rsid w:val="00024CED"/>
    <w:rsid w:val="0002582D"/>
    <w:rsid w:val="000334F8"/>
    <w:rsid w:val="000352EA"/>
    <w:rsid w:val="000353DE"/>
    <w:rsid w:val="000400B0"/>
    <w:rsid w:val="00042196"/>
    <w:rsid w:val="00044A10"/>
    <w:rsid w:val="000461F0"/>
    <w:rsid w:val="000548BE"/>
    <w:rsid w:val="00062E94"/>
    <w:rsid w:val="00067F4F"/>
    <w:rsid w:val="0007111E"/>
    <w:rsid w:val="00071E8D"/>
    <w:rsid w:val="00072B75"/>
    <w:rsid w:val="00073AB9"/>
    <w:rsid w:val="000756E0"/>
    <w:rsid w:val="00082CA9"/>
    <w:rsid w:val="00083CD2"/>
    <w:rsid w:val="00091BEA"/>
    <w:rsid w:val="00093477"/>
    <w:rsid w:val="00096EFF"/>
    <w:rsid w:val="0009768B"/>
    <w:rsid w:val="000A359B"/>
    <w:rsid w:val="000A61CF"/>
    <w:rsid w:val="000A6A92"/>
    <w:rsid w:val="000B4716"/>
    <w:rsid w:val="000B4926"/>
    <w:rsid w:val="000C7AEF"/>
    <w:rsid w:val="000E3F58"/>
    <w:rsid w:val="000E6DA0"/>
    <w:rsid w:val="000F3C09"/>
    <w:rsid w:val="00101220"/>
    <w:rsid w:val="00101D50"/>
    <w:rsid w:val="00107F7B"/>
    <w:rsid w:val="00110A84"/>
    <w:rsid w:val="00112176"/>
    <w:rsid w:val="001175E5"/>
    <w:rsid w:val="00123A8E"/>
    <w:rsid w:val="00125113"/>
    <w:rsid w:val="00126C40"/>
    <w:rsid w:val="00126D19"/>
    <w:rsid w:val="001568D0"/>
    <w:rsid w:val="00162AB6"/>
    <w:rsid w:val="0018505C"/>
    <w:rsid w:val="00190A2A"/>
    <w:rsid w:val="001915DC"/>
    <w:rsid w:val="001938A7"/>
    <w:rsid w:val="001A04E5"/>
    <w:rsid w:val="001B572D"/>
    <w:rsid w:val="001D2EF2"/>
    <w:rsid w:val="001D74E8"/>
    <w:rsid w:val="001D7637"/>
    <w:rsid w:val="001E248D"/>
    <w:rsid w:val="001F0643"/>
    <w:rsid w:val="001F1340"/>
    <w:rsid w:val="001F7896"/>
    <w:rsid w:val="00200872"/>
    <w:rsid w:val="00207DD1"/>
    <w:rsid w:val="00217918"/>
    <w:rsid w:val="002208A7"/>
    <w:rsid w:val="00222784"/>
    <w:rsid w:val="00231894"/>
    <w:rsid w:val="00232AB9"/>
    <w:rsid w:val="00240204"/>
    <w:rsid w:val="00242CC4"/>
    <w:rsid w:val="00245A54"/>
    <w:rsid w:val="00252349"/>
    <w:rsid w:val="0025337F"/>
    <w:rsid w:val="00255616"/>
    <w:rsid w:val="00256775"/>
    <w:rsid w:val="00273669"/>
    <w:rsid w:val="00274790"/>
    <w:rsid w:val="00285C76"/>
    <w:rsid w:val="002B235B"/>
    <w:rsid w:val="002C01CC"/>
    <w:rsid w:val="002C0A28"/>
    <w:rsid w:val="002C2F5F"/>
    <w:rsid w:val="002C5F2B"/>
    <w:rsid w:val="002C668D"/>
    <w:rsid w:val="002D0ADF"/>
    <w:rsid w:val="002D2B0B"/>
    <w:rsid w:val="002D341A"/>
    <w:rsid w:val="002D48E7"/>
    <w:rsid w:val="002D5E73"/>
    <w:rsid w:val="002E5EDB"/>
    <w:rsid w:val="002F237E"/>
    <w:rsid w:val="002F5BCC"/>
    <w:rsid w:val="002F6E29"/>
    <w:rsid w:val="002F7064"/>
    <w:rsid w:val="002F7AC5"/>
    <w:rsid w:val="00301DCD"/>
    <w:rsid w:val="00305270"/>
    <w:rsid w:val="00312C89"/>
    <w:rsid w:val="00330723"/>
    <w:rsid w:val="00330F5C"/>
    <w:rsid w:val="00330FDA"/>
    <w:rsid w:val="003472F9"/>
    <w:rsid w:val="00354E61"/>
    <w:rsid w:val="00357F48"/>
    <w:rsid w:val="0036103F"/>
    <w:rsid w:val="00362391"/>
    <w:rsid w:val="00364549"/>
    <w:rsid w:val="0036502A"/>
    <w:rsid w:val="003700BF"/>
    <w:rsid w:val="00370A93"/>
    <w:rsid w:val="00372609"/>
    <w:rsid w:val="0037665A"/>
    <w:rsid w:val="003860FB"/>
    <w:rsid w:val="0038667F"/>
    <w:rsid w:val="00387C16"/>
    <w:rsid w:val="0039441A"/>
    <w:rsid w:val="00395FF6"/>
    <w:rsid w:val="003B1ACD"/>
    <w:rsid w:val="003B44E9"/>
    <w:rsid w:val="003C0D2B"/>
    <w:rsid w:val="003C278B"/>
    <w:rsid w:val="003C4BD9"/>
    <w:rsid w:val="003D19B3"/>
    <w:rsid w:val="003D55B2"/>
    <w:rsid w:val="003D5706"/>
    <w:rsid w:val="003E5531"/>
    <w:rsid w:val="003F09DB"/>
    <w:rsid w:val="003F2733"/>
    <w:rsid w:val="003F2F20"/>
    <w:rsid w:val="004132B3"/>
    <w:rsid w:val="00417EB9"/>
    <w:rsid w:val="00422848"/>
    <w:rsid w:val="0042796A"/>
    <w:rsid w:val="004334D6"/>
    <w:rsid w:val="00433FD6"/>
    <w:rsid w:val="00442BD2"/>
    <w:rsid w:val="00455A06"/>
    <w:rsid w:val="00466AD2"/>
    <w:rsid w:val="00470A57"/>
    <w:rsid w:val="00474492"/>
    <w:rsid w:val="00476A7F"/>
    <w:rsid w:val="00480AF0"/>
    <w:rsid w:val="0049075D"/>
    <w:rsid w:val="00490A87"/>
    <w:rsid w:val="004A3EC9"/>
    <w:rsid w:val="004A69C9"/>
    <w:rsid w:val="004D0386"/>
    <w:rsid w:val="004D5DCD"/>
    <w:rsid w:val="004D7B76"/>
    <w:rsid w:val="004E3F20"/>
    <w:rsid w:val="004E7F7A"/>
    <w:rsid w:val="004F0F1C"/>
    <w:rsid w:val="004F150F"/>
    <w:rsid w:val="0050090A"/>
    <w:rsid w:val="0050398E"/>
    <w:rsid w:val="00504EED"/>
    <w:rsid w:val="00507476"/>
    <w:rsid w:val="00514600"/>
    <w:rsid w:val="00516914"/>
    <w:rsid w:val="00516ACC"/>
    <w:rsid w:val="00536451"/>
    <w:rsid w:val="005440EC"/>
    <w:rsid w:val="005441CD"/>
    <w:rsid w:val="00546A9F"/>
    <w:rsid w:val="00561D7E"/>
    <w:rsid w:val="005643F5"/>
    <w:rsid w:val="005670AD"/>
    <w:rsid w:val="005717B4"/>
    <w:rsid w:val="005745E6"/>
    <w:rsid w:val="00574E14"/>
    <w:rsid w:val="00575E89"/>
    <w:rsid w:val="00584C1F"/>
    <w:rsid w:val="00595534"/>
    <w:rsid w:val="005A31EE"/>
    <w:rsid w:val="005A4CBA"/>
    <w:rsid w:val="005A75B7"/>
    <w:rsid w:val="005B35D4"/>
    <w:rsid w:val="005C2676"/>
    <w:rsid w:val="005C3C11"/>
    <w:rsid w:val="005D4222"/>
    <w:rsid w:val="005D7E12"/>
    <w:rsid w:val="005E3BEE"/>
    <w:rsid w:val="005E4BE7"/>
    <w:rsid w:val="005E6FA8"/>
    <w:rsid w:val="005F568A"/>
    <w:rsid w:val="00600321"/>
    <w:rsid w:val="0061301F"/>
    <w:rsid w:val="00617F84"/>
    <w:rsid w:val="00620461"/>
    <w:rsid w:val="006207EF"/>
    <w:rsid w:val="0062309B"/>
    <w:rsid w:val="0062559D"/>
    <w:rsid w:val="006325FA"/>
    <w:rsid w:val="006343BD"/>
    <w:rsid w:val="00641158"/>
    <w:rsid w:val="0064246A"/>
    <w:rsid w:val="00642D1C"/>
    <w:rsid w:val="00644031"/>
    <w:rsid w:val="00650761"/>
    <w:rsid w:val="00653825"/>
    <w:rsid w:val="00660C8F"/>
    <w:rsid w:val="00661BA4"/>
    <w:rsid w:val="0067188E"/>
    <w:rsid w:val="006963C9"/>
    <w:rsid w:val="00696B3F"/>
    <w:rsid w:val="0069785B"/>
    <w:rsid w:val="006A0EE3"/>
    <w:rsid w:val="006A1300"/>
    <w:rsid w:val="006B4C3D"/>
    <w:rsid w:val="006B71E4"/>
    <w:rsid w:val="006C793C"/>
    <w:rsid w:val="006D56BF"/>
    <w:rsid w:val="006E2E3E"/>
    <w:rsid w:val="006E6A9D"/>
    <w:rsid w:val="006E7816"/>
    <w:rsid w:val="006F3920"/>
    <w:rsid w:val="00702A85"/>
    <w:rsid w:val="007033F8"/>
    <w:rsid w:val="00712A0C"/>
    <w:rsid w:val="00713680"/>
    <w:rsid w:val="0072743F"/>
    <w:rsid w:val="00732147"/>
    <w:rsid w:val="00732150"/>
    <w:rsid w:val="007409E0"/>
    <w:rsid w:val="00746644"/>
    <w:rsid w:val="00753975"/>
    <w:rsid w:val="00754225"/>
    <w:rsid w:val="007600FF"/>
    <w:rsid w:val="0076054D"/>
    <w:rsid w:val="00761059"/>
    <w:rsid w:val="00765CC8"/>
    <w:rsid w:val="00766AA2"/>
    <w:rsid w:val="00771872"/>
    <w:rsid w:val="007719F0"/>
    <w:rsid w:val="0077381F"/>
    <w:rsid w:val="007771AE"/>
    <w:rsid w:val="00783355"/>
    <w:rsid w:val="007871E3"/>
    <w:rsid w:val="00787497"/>
    <w:rsid w:val="00792D13"/>
    <w:rsid w:val="007938CE"/>
    <w:rsid w:val="007A3249"/>
    <w:rsid w:val="007A3F8C"/>
    <w:rsid w:val="007A727A"/>
    <w:rsid w:val="007B0183"/>
    <w:rsid w:val="007B42C5"/>
    <w:rsid w:val="007B4982"/>
    <w:rsid w:val="007C2FC1"/>
    <w:rsid w:val="007D4885"/>
    <w:rsid w:val="007D5686"/>
    <w:rsid w:val="007D6238"/>
    <w:rsid w:val="007D7E31"/>
    <w:rsid w:val="007E5B30"/>
    <w:rsid w:val="007F67C4"/>
    <w:rsid w:val="00810880"/>
    <w:rsid w:val="00822AAA"/>
    <w:rsid w:val="0083315F"/>
    <w:rsid w:val="0085122D"/>
    <w:rsid w:val="00856B9D"/>
    <w:rsid w:val="00862144"/>
    <w:rsid w:val="00863D3E"/>
    <w:rsid w:val="008679F4"/>
    <w:rsid w:val="00875B46"/>
    <w:rsid w:val="008825A9"/>
    <w:rsid w:val="0088384B"/>
    <w:rsid w:val="00890E02"/>
    <w:rsid w:val="00893F61"/>
    <w:rsid w:val="008942B8"/>
    <w:rsid w:val="008952C1"/>
    <w:rsid w:val="00895566"/>
    <w:rsid w:val="008A2F19"/>
    <w:rsid w:val="008A739E"/>
    <w:rsid w:val="008B56EF"/>
    <w:rsid w:val="008C3DCF"/>
    <w:rsid w:val="008C7CE7"/>
    <w:rsid w:val="008D2105"/>
    <w:rsid w:val="008D23FC"/>
    <w:rsid w:val="008E23EE"/>
    <w:rsid w:val="008E4B84"/>
    <w:rsid w:val="008F05AE"/>
    <w:rsid w:val="008F05EB"/>
    <w:rsid w:val="008F29CE"/>
    <w:rsid w:val="009074EE"/>
    <w:rsid w:val="00910103"/>
    <w:rsid w:val="0091270B"/>
    <w:rsid w:val="009154B2"/>
    <w:rsid w:val="00940554"/>
    <w:rsid w:val="009419B5"/>
    <w:rsid w:val="00943BB5"/>
    <w:rsid w:val="00945C51"/>
    <w:rsid w:val="00945D59"/>
    <w:rsid w:val="009462A1"/>
    <w:rsid w:val="00947CC3"/>
    <w:rsid w:val="00957D46"/>
    <w:rsid w:val="00976195"/>
    <w:rsid w:val="0098740B"/>
    <w:rsid w:val="00992E21"/>
    <w:rsid w:val="00993DA5"/>
    <w:rsid w:val="009A1579"/>
    <w:rsid w:val="009A7D2A"/>
    <w:rsid w:val="009B2B43"/>
    <w:rsid w:val="009C1D71"/>
    <w:rsid w:val="009C1D8F"/>
    <w:rsid w:val="009C6172"/>
    <w:rsid w:val="009D0B91"/>
    <w:rsid w:val="009D1BD8"/>
    <w:rsid w:val="009D4F49"/>
    <w:rsid w:val="009E4C04"/>
    <w:rsid w:val="009F0776"/>
    <w:rsid w:val="009F1381"/>
    <w:rsid w:val="009F46ED"/>
    <w:rsid w:val="00A006CA"/>
    <w:rsid w:val="00A046B3"/>
    <w:rsid w:val="00A126CD"/>
    <w:rsid w:val="00A14310"/>
    <w:rsid w:val="00A16576"/>
    <w:rsid w:val="00A24E60"/>
    <w:rsid w:val="00A2572E"/>
    <w:rsid w:val="00A310E9"/>
    <w:rsid w:val="00A61B6B"/>
    <w:rsid w:val="00A620F3"/>
    <w:rsid w:val="00A62B08"/>
    <w:rsid w:val="00A641C0"/>
    <w:rsid w:val="00A749CA"/>
    <w:rsid w:val="00A75AA0"/>
    <w:rsid w:val="00A87125"/>
    <w:rsid w:val="00A97803"/>
    <w:rsid w:val="00AA40C6"/>
    <w:rsid w:val="00AB091C"/>
    <w:rsid w:val="00AB133E"/>
    <w:rsid w:val="00AB7234"/>
    <w:rsid w:val="00AB7D55"/>
    <w:rsid w:val="00AC5214"/>
    <w:rsid w:val="00AD3264"/>
    <w:rsid w:val="00AD3897"/>
    <w:rsid w:val="00AE5353"/>
    <w:rsid w:val="00AE6633"/>
    <w:rsid w:val="00AE6EDB"/>
    <w:rsid w:val="00AF7AE0"/>
    <w:rsid w:val="00B001C0"/>
    <w:rsid w:val="00B00D41"/>
    <w:rsid w:val="00B047E2"/>
    <w:rsid w:val="00B04EAF"/>
    <w:rsid w:val="00B069B6"/>
    <w:rsid w:val="00B12718"/>
    <w:rsid w:val="00B16EC6"/>
    <w:rsid w:val="00B22F03"/>
    <w:rsid w:val="00B312F4"/>
    <w:rsid w:val="00B318DF"/>
    <w:rsid w:val="00B31940"/>
    <w:rsid w:val="00B37108"/>
    <w:rsid w:val="00B50FDA"/>
    <w:rsid w:val="00B55D27"/>
    <w:rsid w:val="00B615C9"/>
    <w:rsid w:val="00B63AED"/>
    <w:rsid w:val="00B63EF3"/>
    <w:rsid w:val="00B70978"/>
    <w:rsid w:val="00B73911"/>
    <w:rsid w:val="00B800E5"/>
    <w:rsid w:val="00B93EA0"/>
    <w:rsid w:val="00BA0849"/>
    <w:rsid w:val="00BA0925"/>
    <w:rsid w:val="00BA1267"/>
    <w:rsid w:val="00BA45B8"/>
    <w:rsid w:val="00BA515E"/>
    <w:rsid w:val="00BB08D8"/>
    <w:rsid w:val="00BB27E7"/>
    <w:rsid w:val="00BB3F80"/>
    <w:rsid w:val="00BB598A"/>
    <w:rsid w:val="00BC1D31"/>
    <w:rsid w:val="00BD04A5"/>
    <w:rsid w:val="00BD06B0"/>
    <w:rsid w:val="00BD6B4B"/>
    <w:rsid w:val="00BF6E5B"/>
    <w:rsid w:val="00C01789"/>
    <w:rsid w:val="00C0530A"/>
    <w:rsid w:val="00C1408F"/>
    <w:rsid w:val="00C322FA"/>
    <w:rsid w:val="00C37A8F"/>
    <w:rsid w:val="00C45F64"/>
    <w:rsid w:val="00C71677"/>
    <w:rsid w:val="00C73BC1"/>
    <w:rsid w:val="00C8128C"/>
    <w:rsid w:val="00CB0FF4"/>
    <w:rsid w:val="00CB213E"/>
    <w:rsid w:val="00CB2508"/>
    <w:rsid w:val="00CB55FF"/>
    <w:rsid w:val="00CC1106"/>
    <w:rsid w:val="00CC1810"/>
    <w:rsid w:val="00CC5FA8"/>
    <w:rsid w:val="00CC6211"/>
    <w:rsid w:val="00CC67A5"/>
    <w:rsid w:val="00CD0CE5"/>
    <w:rsid w:val="00CD7A4D"/>
    <w:rsid w:val="00CE6FA3"/>
    <w:rsid w:val="00CE74B0"/>
    <w:rsid w:val="00CF5E58"/>
    <w:rsid w:val="00CF7E3A"/>
    <w:rsid w:val="00D02976"/>
    <w:rsid w:val="00D23C8C"/>
    <w:rsid w:val="00D30C58"/>
    <w:rsid w:val="00D37055"/>
    <w:rsid w:val="00D37584"/>
    <w:rsid w:val="00D45A1A"/>
    <w:rsid w:val="00D502E3"/>
    <w:rsid w:val="00D545C8"/>
    <w:rsid w:val="00D61935"/>
    <w:rsid w:val="00D64198"/>
    <w:rsid w:val="00D6427F"/>
    <w:rsid w:val="00D83947"/>
    <w:rsid w:val="00D8679F"/>
    <w:rsid w:val="00D86D13"/>
    <w:rsid w:val="00D97517"/>
    <w:rsid w:val="00DA30BF"/>
    <w:rsid w:val="00DB296D"/>
    <w:rsid w:val="00DB4CED"/>
    <w:rsid w:val="00DC17D6"/>
    <w:rsid w:val="00DC2772"/>
    <w:rsid w:val="00DC45EB"/>
    <w:rsid w:val="00DD7BF7"/>
    <w:rsid w:val="00DE12CE"/>
    <w:rsid w:val="00DE3C7E"/>
    <w:rsid w:val="00DE5CA8"/>
    <w:rsid w:val="00DF1038"/>
    <w:rsid w:val="00DF1629"/>
    <w:rsid w:val="00DF4369"/>
    <w:rsid w:val="00E036CC"/>
    <w:rsid w:val="00E1197B"/>
    <w:rsid w:val="00E14E9C"/>
    <w:rsid w:val="00E158FA"/>
    <w:rsid w:val="00E24F46"/>
    <w:rsid w:val="00E27BF0"/>
    <w:rsid w:val="00E40BB4"/>
    <w:rsid w:val="00E51F74"/>
    <w:rsid w:val="00E52698"/>
    <w:rsid w:val="00E61471"/>
    <w:rsid w:val="00E739AD"/>
    <w:rsid w:val="00E771AF"/>
    <w:rsid w:val="00E82BEE"/>
    <w:rsid w:val="00E85BAC"/>
    <w:rsid w:val="00E92A46"/>
    <w:rsid w:val="00E9380E"/>
    <w:rsid w:val="00E9760F"/>
    <w:rsid w:val="00EA0160"/>
    <w:rsid w:val="00EA51E6"/>
    <w:rsid w:val="00EC25C4"/>
    <w:rsid w:val="00EC5D83"/>
    <w:rsid w:val="00EC75C9"/>
    <w:rsid w:val="00ED1738"/>
    <w:rsid w:val="00ED2248"/>
    <w:rsid w:val="00EE2183"/>
    <w:rsid w:val="00EE3EE9"/>
    <w:rsid w:val="00EF1BF8"/>
    <w:rsid w:val="00EF4940"/>
    <w:rsid w:val="00EF78FB"/>
    <w:rsid w:val="00F00395"/>
    <w:rsid w:val="00F01A5B"/>
    <w:rsid w:val="00F07DEB"/>
    <w:rsid w:val="00F15204"/>
    <w:rsid w:val="00F20E91"/>
    <w:rsid w:val="00F23CB2"/>
    <w:rsid w:val="00F25E8B"/>
    <w:rsid w:val="00F3477F"/>
    <w:rsid w:val="00F61DAE"/>
    <w:rsid w:val="00F73EE1"/>
    <w:rsid w:val="00F85E63"/>
    <w:rsid w:val="00F90E3F"/>
    <w:rsid w:val="00F94113"/>
    <w:rsid w:val="00F95358"/>
    <w:rsid w:val="00FA211E"/>
    <w:rsid w:val="00FA34BD"/>
    <w:rsid w:val="00FB0292"/>
    <w:rsid w:val="00FB3241"/>
    <w:rsid w:val="00FB5885"/>
    <w:rsid w:val="00FC29C6"/>
    <w:rsid w:val="00FD68F1"/>
    <w:rsid w:val="00FE59AD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7B5F"/>
  <w15:docId w15:val="{EA116E31-2FDC-4112-AD3C-1BF143A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962441F-CAF6-4901-8318-054FC8B6F2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1829</TotalTime>
  <Pages>14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360</cp:revision>
  <dcterms:created xsi:type="dcterms:W3CDTF">2021-01-25T10:38:00Z</dcterms:created>
  <dcterms:modified xsi:type="dcterms:W3CDTF">2021-02-24T05:43:00Z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